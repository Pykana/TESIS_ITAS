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85CDC" w14:textId="735A5070" w:rsidR="00D43620" w:rsidRDefault="008379D0" w:rsidP="00F52311">
      <w:r>
        <w:rPr>
          <w:noProof/>
        </w:rPr>
        <w:drawing>
          <wp:anchor distT="0" distB="0" distL="114300" distR="114300" simplePos="0" relativeHeight="251658241" behindDoc="1" locked="0" layoutInCell="1" allowOverlap="1" wp14:anchorId="6ACCC482" wp14:editId="5676A14E">
            <wp:simplePos x="0" y="0"/>
            <wp:positionH relativeFrom="column">
              <wp:posOffset>-1057275</wp:posOffset>
            </wp:positionH>
            <wp:positionV relativeFrom="paragraph">
              <wp:posOffset>0</wp:posOffset>
            </wp:positionV>
            <wp:extent cx="2073499" cy="2073499"/>
            <wp:effectExtent l="0" t="0" r="0" b="0"/>
            <wp:wrapNone/>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3499" cy="2073499"/>
                    </a:xfrm>
                    <a:prstGeom prst="rect">
                      <a:avLst/>
                    </a:prstGeom>
                  </pic:spPr>
                </pic:pic>
              </a:graphicData>
            </a:graphic>
            <wp14:sizeRelH relativeFrom="page">
              <wp14:pctWidth>0</wp14:pctWidth>
            </wp14:sizeRelH>
            <wp14:sizeRelV relativeFrom="page">
              <wp14:pctHeight>0</wp14:pctHeight>
            </wp14:sizeRelV>
          </wp:anchor>
        </w:drawing>
      </w:r>
    </w:p>
    <w:p w14:paraId="077C4546" w14:textId="5B0E6DC3" w:rsidR="00D43620" w:rsidRDefault="00D43620" w:rsidP="00213566"/>
    <w:p w14:paraId="7E3C5314" w14:textId="106908ED" w:rsidR="00D43620" w:rsidRDefault="00D43620" w:rsidP="00213566"/>
    <w:p w14:paraId="63F974ED" w14:textId="10189A5D" w:rsidR="00D43620" w:rsidRDefault="00D43620" w:rsidP="00213566"/>
    <w:p w14:paraId="633DF5C0" w14:textId="307A2671" w:rsidR="00D43620" w:rsidRDefault="00D43620" w:rsidP="00213566"/>
    <w:p w14:paraId="50D1C271" w14:textId="77777777" w:rsidR="00E24889" w:rsidRDefault="00E24889" w:rsidP="00213566"/>
    <w:sdt>
      <w:sdtPr>
        <w:rPr>
          <w:rFonts w:cs="Arial"/>
          <w:sz w:val="31"/>
        </w:rPr>
        <w:alias w:val="Nombre de Facultad"/>
        <w:tag w:val="Nombre de Facultad"/>
        <w:id w:val="-1667701956"/>
        <w:lock w:val="sdtLocked"/>
        <w:placeholder>
          <w:docPart w:val="FE4BE136C82A43BC9E0C206F71062BF8"/>
        </w:placeholder>
        <w:dropDownList>
          <w:listItem w:value="Elija un elemento."/>
          <w:listItem w:displayText="FACULTAD DE ARQUITECTURA Y DISEÑO" w:value="FACULTAD DE ARQUITECTURA Y DISEÑO"/>
          <w:listItem w:displayText="FACULTAD DE CIENCIAS DE LA SALUD" w:value="FACULTAD DE CIENCIAS DE LA SALUD"/>
          <w:listItem w:displayText="FACULTAD DE COMUNICACIONES" w:value="FACULTAD DE COMUNICACIONES"/>
          <w:listItem w:displayText="FACULTAD DE DERECHO Y CIENCIAS POLÍTICAS" w:value="FACULTAD DE DERECHO Y CIENCIAS POLÍTICAS"/>
          <w:listItem w:displayText="FACULTAD DE INGENIERÍA" w:value="FACULTAD DE INGENIERÍA"/>
          <w:listItem w:displayText="FACULTAD DE NEGOCIOS" w:value="FACULTAD DE NEGOCIOS"/>
        </w:dropDownList>
      </w:sdtPr>
      <w:sdtEndPr/>
      <w:sdtContent>
        <w:p w14:paraId="7141865E" w14:textId="69A76B62" w:rsidR="00213566" w:rsidRPr="00D43620" w:rsidRDefault="00C86A2F" w:rsidP="00E24889">
          <w:pPr>
            <w:pStyle w:val="NombredelaFacultad"/>
            <w:jc w:val="center"/>
            <w:rPr>
              <w:sz w:val="28"/>
              <w:szCs w:val="28"/>
            </w:rPr>
          </w:pPr>
          <w:r>
            <w:rPr>
              <w:rFonts w:cs="Arial"/>
              <w:sz w:val="31"/>
            </w:rPr>
            <w:t>FACULTAD DE INGENIERÍA</w:t>
          </w:r>
        </w:p>
      </w:sdtContent>
    </w:sdt>
    <w:p w14:paraId="79CCC70C" w14:textId="70844A96" w:rsidR="00213566" w:rsidRPr="009C2F5D" w:rsidRDefault="0022734D" w:rsidP="00E24889">
      <w:pPr>
        <w:pStyle w:val="Nombredecarrera"/>
        <w:jc w:val="center"/>
      </w:pPr>
      <w:sdt>
        <w:sdtPr>
          <w:rPr>
            <w:rStyle w:val="NombredecarreraCar"/>
          </w:rPr>
          <w:alias w:val="Carrera de"/>
          <w:tag w:val="Carrera de"/>
          <w:id w:val="-804774297"/>
          <w:lock w:val="sdtContentLocked"/>
          <w:placeholder>
            <w:docPart w:val="7EEE68E737AF44D4A8420922DCBF065E"/>
          </w:placeholder>
        </w:sdtPr>
        <w:sdtEndPr>
          <w:rPr>
            <w:rStyle w:val="NombredecarreraCar"/>
          </w:rPr>
        </w:sdtEndPr>
        <w:sdtContent>
          <w:r w:rsidR="00C0488F">
            <w:rPr>
              <w:rStyle w:val="NombredecarreraCar"/>
            </w:rPr>
            <w:t>Carrera de</w:t>
          </w:r>
        </w:sdtContent>
      </w:sdt>
      <w:r w:rsidR="00C0488F">
        <w:rPr>
          <w:rStyle w:val="NombredecarreraCar"/>
        </w:rPr>
        <w:t xml:space="preserve"> </w:t>
      </w:r>
      <w:sdt>
        <w:sdtPr>
          <w:rPr>
            <w:rStyle w:val="GradoenCar"/>
          </w:rPr>
          <w:alias w:val="Nombre de carreras"/>
          <w:tag w:val="Nombre de carreras"/>
          <w:id w:val="1555588628"/>
          <w:placeholder>
            <w:docPart w:val="FBCB5AAD31FE43CAA148CD14ACF5B812"/>
          </w:placeholder>
          <w:dropDownList>
            <w:listItem w:value="Elija un elemento."/>
            <w:listItem w:displayText="Arquitectura" w:value="Arquitectura"/>
            <w:listItem w:displayText="Arquitectura y Diseño de Interiores" w:value="Arquitectura y Diseño de Interiores"/>
            <w:listItem w:displayText="Arquitectura y Urbanismo" w:value="Arquitectura y Urbanismo"/>
            <w:listItem w:displayText="Arquitectura y Gerencia de Proyectos" w:value="Arquitectura y Gerencia de Proyectos"/>
            <w:listItem w:displayText="Diseño Industrial" w:value="Diseño Industrial"/>
            <w:listItem w:displayText="Enfermería" w:value="Enfermería"/>
            <w:listItem w:displayText="Nutrición y Dietética" w:value="Nutrición y Dietética"/>
            <w:listItem w:displayText="Obstetricia" w:value="Obstetricia"/>
            <w:listItem w:displayText="Psicología" w:value="Psicología"/>
            <w:listItem w:displayText="Terapia Física y Rehabilitación" w:value="Terapia Física y Rehabilitación"/>
            <w:listItem w:displayText="Comunicación" w:value="Comunicación"/>
            <w:listItem w:displayText="Comunicación Audiovisual en Medios Digitales" w:value="Comunicación Audiovisual en Medios Digitales"/>
            <w:listItem w:displayText="Comunicación Corporativa" w:value="Comunicación Corporativa"/>
            <w:listItem w:displayText="Comunicación y Diseño Gráfico" w:value="Comunicación y Diseño Gráfico"/>
            <w:listItem w:displayText="Comunicación y Periodismo" w:value="Comunicación y Periodismo"/>
            <w:listItem w:displayText="Comunicación y Publicidad" w:value="Comunicación y Publicidad"/>
            <w:listItem w:displayText="Ciencias de la Comunicación" w:value="Ciencias de la Comunicación"/>
            <w:listItem w:displayText="Ciencias de la Comunicación con Mención en Comunicación Corporativa" w:value="Ciencias de la Comunicación con Mención en Comunicación Corporativa"/>
            <w:listItem w:displayText="Ciencias de la Comunicación con Mención en Comunicación Periodística" w:value="Ciencias de la Comunicación con Mención en Comunicación Periodística"/>
            <w:listItem w:displayText="Ciencias de la Comunicación con Mención en Comunicación Publicitaria" w:value="Ciencias de la Comunicación con Mención en Comunicación Publicitaria"/>
            <w:listItem w:displayText="Ciencias de la Comunicación con Mención en Comunicación Audiovisual" w:value="Ciencias de la Comunicación con Mención en Comunicación Audiovisual"/>
            <w:listItem w:displayText="Derecho" w:value="Derecho"/>
            <w:listItem w:displayText="Derecho con Mención en Gestión Pública" w:value="Derecho con Mención en Gestión Pública"/>
            <w:listItem w:displayText="Derecho con Mención en Derecho Empresarial" w:value="Derecho con Mención en Derecho Empresarial"/>
            <w:listItem w:displayText="Derecho y Ciencias Políticas" w:value="Derecho y Ciencias Políticas"/>
            <w:listItem w:displayText="Derecho y Ciencias Políticas con Mención en Gestión Pública" w:value="Derecho y Ciencias Políticas con Mención en Gestión Pública"/>
            <w:listItem w:displayText="Derecho y Ciencias Políticas con Mención en Derecho Empresarial" w:value="Derecho y Ciencias Políticas con Mención en Derecho Empresarial"/>
            <w:listItem w:displayText="Ingeniería Agroindustrial" w:value="Ingeniería Agroindustrial"/>
            <w:listItem w:displayText="Ingeniería Ambiental" w:value="Ingeniería Ambiental"/>
            <w:listItem w:displayText="Ingeniería Civil" w:value="Ingeniería Civil"/>
            <w:listItem w:displayText="Ingeniería Electrónica" w:value="Ingeniería Electrónica"/>
            <w:listItem w:displayText="Ingeniería de Minas" w:value="Ingeniería de Minas"/>
            <w:listItem w:displayText="Ingeniería de Sistemas" w:value="Ingeniería de Sistemas"/>
            <w:listItem w:displayText="Ingeniería de Sistemas con Mención en Ingeniería de Software" w:value="Ingeniería de Sistemas con Mención en Ingeniería de Software"/>
            <w:listItem w:displayText="Ingeniería de Sistemas con Mención en Negocios y Tecnologías de Información" w:value="Ingeniería de Sistemas con Mención en Negocios y Tecnologías de Información"/>
            <w:listItem w:displayText="Ingeniería de Sistemas con Mención en Redes y Seguridad Informática" w:value="Ingeniería de Sistemas con Mención en Redes y Seguridad Informática"/>
            <w:listItem w:displayText="Ingeniería de Sistemas Computacionales" w:value="Ingeniería de Sistemas Computacionales"/>
            <w:listItem w:displayText="Ingeniería de Sistemas Computacionales con Mención en Ingeniería de Software" w:value="Ingeniería de Sistemas Computacionales con Mención en Ingeniería de Software"/>
            <w:listItem w:displayText="Ingeniería de Sistemas Computacionales con Mención en Negocios y Tecnologías de Información" w:value="Ingeniería de Sistemas Computacionales con Mención en Negocios y Tecnologías de Información"/>
            <w:listItem w:displayText="Ingeniería de Sistemas Computacionales con Mención en Redes y Seguridad Informática" w:value="Ingeniería de Sistemas Computacionales con Mención en Redes y Seguridad Informática"/>
            <w:listItem w:displayText="Ingeniería Empresarial" w:value="Ingeniería Empresarial"/>
            <w:listItem w:displayText="Ingeniería Geológica" w:value="Ingeniería Geológica"/>
            <w:listItem w:displayText="Ingeniería Industrial" w:value="Ingeniería Industrial"/>
            <w:listItem w:displayText="Ingeniería Mecatrónica" w:value="Ingeniería Mecatrónica"/>
            <w:listItem w:displayText="Ingeniería en Logística y Transportes" w:value="Ingeniería en Logística y Transportes"/>
            <w:listItem w:displayText="Administración" w:value="Administración"/>
            <w:listItem w:displayText="Administración Bancaria y Financiera" w:value="Administración Bancaria y Financiera"/>
            <w:listItem w:displayText="Administración y Gestión Comercial" w:value="Administración y Gestión Comercial"/>
            <w:listItem w:displayText="Administración y Gestión del Talento Humano " w:value="Administración y Gestión del Talento Humano "/>
            <w:listItem w:displayText="Administración y Gestión Pública " w:value="Administración y Gestión Pública "/>
            <w:listItem w:displayText="Administración y Marketing" w:value="Administración y Marketing"/>
            <w:listItem w:displayText="Administración y Negocios Internacionales" w:value="Administración y Negocios Internacionales"/>
            <w:listItem w:displayText="Administración y Servicios Turísticos" w:value="Administración y Servicios Turísticos"/>
            <w:listItem w:displayText="Contabilidad y Finanzas" w:value="Contabilidad y Finanzas"/>
            <w:listItem w:displayText="Contabilidad" w:value="Contabilidad"/>
            <w:listItem w:displayText="Economía" w:value="Economía"/>
            <w:listItem w:displayText="Economía y Negocios Internacionales" w:value="Economía y Negocios Internacionales"/>
            <w:listItem w:displayText="Gastronomía y Gestión de Restaurantes" w:value="Gastronomía y Gestión de Restaurantes"/>
            <w:listItem w:displayText="Marketing" w:value="Marketing"/>
          </w:dropDownList>
        </w:sdtPr>
        <w:sdtEndPr>
          <w:rPr>
            <w:rStyle w:val="Fuentedeprrafopredeter"/>
            <w:b w:val="0"/>
          </w:rPr>
        </w:sdtEndPr>
        <w:sdtContent>
          <w:r w:rsidR="00C86A2F">
            <w:rPr>
              <w:rStyle w:val="GradoenCar"/>
            </w:rPr>
            <w:t>Ingeniería de Sistemas Computacionales</w:t>
          </w:r>
        </w:sdtContent>
      </w:sdt>
    </w:p>
    <w:sdt>
      <w:sdtPr>
        <w:rPr>
          <w:rStyle w:val="TtulodeInvestigacinCar"/>
        </w:rPr>
        <w:alias w:val="Título de la Investigación"/>
        <w:tag w:val="Título de la Investigación"/>
        <w:id w:val="869958975"/>
        <w:placeholder>
          <w:docPart w:val="7EEE68E737AF44D4A8420922DCBF065E"/>
        </w:placeholder>
      </w:sdtPr>
      <w:sdtEndPr>
        <w:rPr>
          <w:rStyle w:val="TtulodeInvestigacinCar"/>
        </w:rPr>
      </w:sdtEndPr>
      <w:sdtContent>
        <w:p w14:paraId="04271645" w14:textId="77777777" w:rsidR="00BB5153" w:rsidRDefault="00BB5153" w:rsidP="00AF6EF5">
          <w:pPr>
            <w:pStyle w:val="TtulodeInvestigacin"/>
            <w:jc w:val="center"/>
            <w:rPr>
              <w:rStyle w:val="TtulodeInvestigacinCar"/>
            </w:rPr>
          </w:pPr>
        </w:p>
        <w:p w14:paraId="7D3720BE" w14:textId="61E16AA5" w:rsidR="00BB5153" w:rsidRDefault="00213566" w:rsidP="00AF6EF5">
          <w:pPr>
            <w:pStyle w:val="TtulodeInvestigacin"/>
            <w:jc w:val="center"/>
            <w:rPr>
              <w:rStyle w:val="TtulodeInvestigacinCar"/>
            </w:rPr>
          </w:pPr>
          <w:r w:rsidRPr="00C0488F">
            <w:rPr>
              <w:rStyle w:val="TtulodeInvestigacinCar"/>
            </w:rPr>
            <w:t>“</w:t>
          </w:r>
          <w:r w:rsidR="00C86A2F" w:rsidRPr="00C86A2F">
            <w:rPr>
              <w:rStyle w:val="TtulodeInvestigacinCar"/>
            </w:rPr>
            <w:t>Implementación de una Aplicación Web con Inteligencia Artificial para mejorar el proceso de Facturación en la empresa ITAS, Lima - 2024.</w:t>
          </w:r>
          <w:r w:rsidR="00AD4CE8" w:rsidRPr="00C0488F">
            <w:rPr>
              <w:rStyle w:val="TtulodeInvestigacinCar"/>
            </w:rPr>
            <w:t>”</w:t>
          </w:r>
        </w:p>
        <w:p w14:paraId="3FFCFDC9" w14:textId="773D140D" w:rsidR="00213566" w:rsidRPr="00CC783D" w:rsidRDefault="0022734D" w:rsidP="00AF6EF5">
          <w:pPr>
            <w:pStyle w:val="TtulodeInvestigacin"/>
            <w:jc w:val="center"/>
          </w:pPr>
        </w:p>
      </w:sdtContent>
    </w:sdt>
    <w:sdt>
      <w:sdtPr>
        <w:id w:val="-226772376"/>
        <w:placeholder>
          <w:docPart w:val="7EEE68E737AF44D4A8420922DCBF065E"/>
        </w:placeholder>
      </w:sdtPr>
      <w:sdtEndPr/>
      <w:sdtContent>
        <w:sdt>
          <w:sdtPr>
            <w:rPr>
              <w:rStyle w:val="TrabajoparaoptarCar"/>
            </w:rPr>
            <w:alias w:val="Para optar al  grado de"/>
            <w:tag w:val="Para optar al  grado de"/>
            <w:id w:val="-1802457480"/>
            <w:placeholder>
              <w:docPart w:val="7EEE68E737AF44D4A8420922DCBF065E"/>
            </w:placeholder>
          </w:sdtPr>
          <w:sdtEndPr>
            <w:rPr>
              <w:rStyle w:val="TrabajoparaoptarCar"/>
            </w:rPr>
          </w:sdtEndPr>
          <w:sdtContent>
            <w:p w14:paraId="23C5F26C" w14:textId="6C645A02" w:rsidR="00213566" w:rsidRPr="009C2F5D" w:rsidRDefault="00213566" w:rsidP="00AF6EF5">
              <w:pPr>
                <w:pStyle w:val="Trabajoparaoptar"/>
                <w:jc w:val="center"/>
              </w:pPr>
              <w:r w:rsidRPr="00C0488F">
                <w:rPr>
                  <w:rStyle w:val="TrabajoparaoptarCar"/>
                </w:rPr>
                <w:t>T</w:t>
              </w:r>
              <w:r w:rsidR="00F61147">
                <w:rPr>
                  <w:rStyle w:val="TrabajoparaoptarCar"/>
                </w:rPr>
                <w:t>esis</w:t>
              </w:r>
              <w:r w:rsidR="002C36FD" w:rsidRPr="00C0488F">
                <w:rPr>
                  <w:rStyle w:val="TrabajoparaoptarCar"/>
                </w:rPr>
                <w:t xml:space="preserve"> para optar al </w:t>
              </w:r>
              <w:r w:rsidR="005B6A8D">
                <w:rPr>
                  <w:rStyle w:val="TrabajoparaoptarCar"/>
                </w:rPr>
                <w:t>título profesional de</w:t>
              </w:r>
              <w:r w:rsidRPr="00C0488F">
                <w:rPr>
                  <w:rStyle w:val="TrabajoparaoptarCar"/>
                </w:rPr>
                <w:t>:</w:t>
              </w:r>
            </w:p>
          </w:sdtContent>
        </w:sdt>
      </w:sdtContent>
    </w:sdt>
    <w:sdt>
      <w:sdtPr>
        <w:alias w:val="Título profesional"/>
        <w:tag w:val="Título profesional"/>
        <w:id w:val="-2095464334"/>
        <w:placeholder>
          <w:docPart w:val="7732D395F4D44FAD9B9FA161A5EB090C"/>
        </w:placeholder>
        <w:text/>
      </w:sdtPr>
      <w:sdtEndPr/>
      <w:sdtContent>
        <w:p w14:paraId="7BF1D58C" w14:textId="279787D1" w:rsidR="00213566" w:rsidRPr="009C2F5D" w:rsidRDefault="00C86A2F" w:rsidP="00E24889">
          <w:pPr>
            <w:pStyle w:val="Gradoen"/>
            <w:jc w:val="center"/>
          </w:pPr>
          <w:r>
            <w:t>Bachiller en ingeniería De Sistemas Computacionales</w:t>
          </w:r>
        </w:p>
      </w:sdtContent>
    </w:sdt>
    <w:p w14:paraId="513553AA" w14:textId="36050341" w:rsidR="00AF6EF5" w:rsidRDefault="00AF6EF5" w:rsidP="00D46271">
      <w:pPr>
        <w:pStyle w:val="autoresasesores"/>
        <w:spacing w:line="240" w:lineRule="auto"/>
        <w:jc w:val="center"/>
      </w:pPr>
    </w:p>
    <w:p w14:paraId="795AAA8E" w14:textId="77777777" w:rsidR="00300258" w:rsidRDefault="00300258" w:rsidP="00D46271">
      <w:pPr>
        <w:pStyle w:val="autoresasesores"/>
        <w:spacing w:line="240" w:lineRule="auto"/>
        <w:jc w:val="center"/>
      </w:pPr>
    </w:p>
    <w:sdt>
      <w:sdtPr>
        <w:id w:val="539475423"/>
        <w:placeholder>
          <w:docPart w:val="16E9495E7F954200A63A9282CCA13F34"/>
        </w:placeholder>
        <w:dropDownList>
          <w:listItem w:value="Elija un elemento."/>
          <w:listItem w:displayText="Autor:" w:value="Autor:"/>
          <w:listItem w:displayText="Autores:" w:value="Autores:"/>
        </w:dropDownList>
      </w:sdtPr>
      <w:sdtEndPr/>
      <w:sdtContent>
        <w:p w14:paraId="29DA471B" w14:textId="31E0810E" w:rsidR="00AF6EF5" w:rsidRDefault="00C86A2F" w:rsidP="00AF6EF5">
          <w:pPr>
            <w:pStyle w:val="autoresasesores"/>
            <w:spacing w:line="240" w:lineRule="auto"/>
            <w:jc w:val="center"/>
            <w:rPr>
              <w:b w:val="0"/>
              <w:color w:val="auto"/>
              <w:sz w:val="20"/>
              <w:szCs w:val="22"/>
            </w:rPr>
          </w:pPr>
          <w:r>
            <w:t>Autor:</w:t>
          </w:r>
        </w:p>
      </w:sdtContent>
    </w:sdt>
    <w:p w14:paraId="0B93380F" w14:textId="77777777" w:rsidR="00AF6EF5" w:rsidRPr="009C2F5D" w:rsidRDefault="00AF6EF5" w:rsidP="00D46271">
      <w:pPr>
        <w:pStyle w:val="autoresasesores"/>
        <w:spacing w:line="240" w:lineRule="auto"/>
        <w:jc w:val="center"/>
      </w:pPr>
    </w:p>
    <w:sdt>
      <w:sdtPr>
        <w:rPr>
          <w:rStyle w:val="NombresyapellidosCar"/>
        </w:rPr>
        <w:alias w:val="Nombres y apellido de autores "/>
        <w:tag w:val="Nombres y apellido de autores "/>
        <w:id w:val="869807384"/>
        <w:placeholder>
          <w:docPart w:val="7EEE68E737AF44D4A8420922DCBF065E"/>
        </w:placeholder>
      </w:sdtPr>
      <w:sdtEndPr>
        <w:rPr>
          <w:rStyle w:val="NombresyapellidosCar"/>
        </w:rPr>
      </w:sdtEndPr>
      <w:sdtContent>
        <w:p w14:paraId="71036314" w14:textId="0F260E52" w:rsidR="004B3CA0" w:rsidRDefault="00C86A2F" w:rsidP="00C86A2F">
          <w:pPr>
            <w:pStyle w:val="Nombresyapellidos"/>
            <w:spacing w:line="240" w:lineRule="auto"/>
            <w:ind w:firstLine="0"/>
            <w:jc w:val="center"/>
            <w:rPr>
              <w:rStyle w:val="NombresyapellidosCar"/>
            </w:rPr>
          </w:pPr>
          <w:r>
            <w:rPr>
              <w:rStyle w:val="NombresyapellidosCar"/>
            </w:rPr>
            <w:t>Elmer Eduardo Elias Aguilar</w:t>
          </w:r>
        </w:p>
      </w:sdtContent>
    </w:sdt>
    <w:sdt>
      <w:sdtPr>
        <w:rPr>
          <w:rStyle w:val="autoresasesoresCar"/>
        </w:rPr>
        <w:alias w:val="Asesores"/>
        <w:tag w:val="Asesores"/>
        <w:id w:val="-409000201"/>
        <w:placeholder>
          <w:docPart w:val="7EEE68E737AF44D4A8420922DCBF065E"/>
        </w:placeholder>
      </w:sdtPr>
      <w:sdtEndPr>
        <w:rPr>
          <w:rStyle w:val="autoresasesoresCar"/>
          <w:b/>
          <w:bCs/>
        </w:rPr>
      </w:sdtEndPr>
      <w:sdtContent>
        <w:p w14:paraId="6762F888" w14:textId="1D5DA04F" w:rsidR="00213566" w:rsidRPr="00313F11" w:rsidRDefault="00213566" w:rsidP="00BB5153">
          <w:pPr>
            <w:pStyle w:val="autoresasesores"/>
            <w:spacing w:line="240" w:lineRule="auto"/>
            <w:jc w:val="center"/>
            <w:rPr>
              <w:b w:val="0"/>
            </w:rPr>
          </w:pPr>
          <w:r w:rsidRPr="00313F11">
            <w:rPr>
              <w:rStyle w:val="autoresasesoresCar"/>
              <w:b/>
            </w:rPr>
            <w:t>Asesor:</w:t>
          </w:r>
        </w:p>
      </w:sdtContent>
    </w:sdt>
    <w:sdt>
      <w:sdtPr>
        <w:rPr>
          <w:b/>
          <w:sz w:val="31"/>
          <w:szCs w:val="31"/>
        </w:rPr>
        <w:id w:val="570470418"/>
        <w:placeholder>
          <w:docPart w:val="7EEE68E737AF44D4A8420922DCBF065E"/>
        </w:placeholder>
      </w:sdtPr>
      <w:sdtEndPr>
        <w:rPr>
          <w:b w:val="0"/>
          <w:sz w:val="32"/>
          <w:szCs w:val="32"/>
        </w:rPr>
      </w:sdtEndPr>
      <w:sdtContent>
        <w:sdt>
          <w:sdtPr>
            <w:rPr>
              <w:rStyle w:val="NombresyapellidosCar"/>
            </w:rPr>
            <w:alias w:val="Asesor"/>
            <w:tag w:val="Asesor"/>
            <w:id w:val="826486862"/>
            <w:lock w:val="sdtLocked"/>
            <w:placeholder>
              <w:docPart w:val="7EEE68E737AF44D4A8420922DCBF065E"/>
            </w:placeholder>
          </w:sdtPr>
          <w:sdtEndPr>
            <w:rPr>
              <w:rStyle w:val="NombresyapellidosCar"/>
            </w:rPr>
          </w:sdtEndPr>
          <w:sdtContent>
            <w:p w14:paraId="766B5DF8" w14:textId="77777777" w:rsidR="00BB5153" w:rsidRDefault="00BB5153" w:rsidP="0065499E">
              <w:pPr>
                <w:pStyle w:val="Nombresyapellidos"/>
                <w:spacing w:line="240" w:lineRule="auto"/>
                <w:jc w:val="center"/>
                <w:rPr>
                  <w:rStyle w:val="NombresyapellidosCar"/>
                </w:rPr>
              </w:pPr>
            </w:p>
            <w:p w14:paraId="5AE5581D" w14:textId="7ACF1BD3" w:rsidR="00213566" w:rsidRPr="00213566" w:rsidRDefault="00213566" w:rsidP="00BB5153">
              <w:pPr>
                <w:pStyle w:val="Nombresyapellidos"/>
                <w:spacing w:line="240" w:lineRule="auto"/>
                <w:ind w:firstLine="0"/>
                <w:jc w:val="center"/>
              </w:pPr>
              <w:r w:rsidRPr="00313F11">
                <w:rPr>
                  <w:rStyle w:val="NombresyapellidosCar"/>
                </w:rPr>
                <w:t>Mg.</w:t>
              </w:r>
              <w:r w:rsidR="008A40FF" w:rsidRPr="00313F11">
                <w:rPr>
                  <w:rStyle w:val="NombresyapellidosCar"/>
                </w:rPr>
                <w:t xml:space="preserve"> L</w:t>
              </w:r>
              <w:r w:rsidRPr="00313F11">
                <w:rPr>
                  <w:rStyle w:val="NombresyapellidosCar"/>
                </w:rPr>
                <w:t>ic. Nombres y Apellidos</w:t>
              </w:r>
            </w:p>
          </w:sdtContent>
        </w:sdt>
      </w:sdtContent>
    </w:sdt>
    <w:p w14:paraId="2B724127" w14:textId="0C120AF5" w:rsidR="00213566" w:rsidRDefault="0065499E" w:rsidP="00524713">
      <w:pPr>
        <w:ind w:firstLine="0"/>
        <w:jc w:val="center"/>
        <w:rPr>
          <w:color w:val="404040" w:themeColor="text1" w:themeTint="BF"/>
          <w:sz w:val="31"/>
          <w:szCs w:val="31"/>
        </w:rPr>
      </w:pPr>
      <w:r>
        <w:rPr>
          <w:color w:val="404040" w:themeColor="text1" w:themeTint="BF"/>
          <w:sz w:val="31"/>
          <w:szCs w:val="31"/>
        </w:rPr>
        <w:t>Código ORCID</w:t>
      </w:r>
    </w:p>
    <w:p w14:paraId="593A4F3B" w14:textId="77777777" w:rsidR="00213566" w:rsidRPr="009C2F5D" w:rsidRDefault="0022734D" w:rsidP="003A63C9">
      <w:pPr>
        <w:pStyle w:val="ciudadyao"/>
        <w:jc w:val="center"/>
      </w:pPr>
      <w:sdt>
        <w:sdtPr>
          <w:rPr>
            <w:rStyle w:val="ciudadyaoCar"/>
          </w:rPr>
          <w:alias w:val="Ciudad"/>
          <w:tag w:val="Ciudad"/>
          <w:id w:val="1919979187"/>
          <w:lock w:val="sdtLocked"/>
          <w:placeholder>
            <w:docPart w:val="F79D8C5C586047F286283CEB9E43E84C"/>
          </w:placeholder>
          <w:dropDownList>
            <w:listItem w:value="Elija un elemento."/>
            <w:listItem w:displayText="Lima" w:value="Lima"/>
            <w:listItem w:displayText="Trujillo" w:value="Trujillo"/>
            <w:listItem w:displayText="Cajamarca" w:value="Cajamarca"/>
          </w:dropDownList>
        </w:sdtPr>
        <w:sdtEndPr>
          <w:rPr>
            <w:rStyle w:val="ciudadyaoCar"/>
          </w:rPr>
        </w:sdtEndPr>
        <w:sdtContent>
          <w:r w:rsidR="0018234E">
            <w:rPr>
              <w:rStyle w:val="ciudadyaoCar"/>
            </w:rPr>
            <w:t>Lima</w:t>
          </w:r>
        </w:sdtContent>
      </w:sdt>
      <w:sdt>
        <w:sdtPr>
          <w:rPr>
            <w:rStyle w:val="ciudadyaoCar"/>
          </w:rPr>
          <w:alias w:val="País"/>
          <w:tag w:val="País"/>
          <w:id w:val="1805426826"/>
          <w:lock w:val="sdtContentLocked"/>
          <w:placeholder>
            <w:docPart w:val="7EEE68E737AF44D4A8420922DCBF065E"/>
          </w:placeholder>
        </w:sdtPr>
        <w:sdtEndPr>
          <w:rPr>
            <w:rStyle w:val="ciudadyaoCar"/>
          </w:rPr>
        </w:sdtEndPr>
        <w:sdtContent>
          <w:r w:rsidR="004B3CA0">
            <w:rPr>
              <w:rStyle w:val="ciudadyaoCar"/>
            </w:rPr>
            <w:t xml:space="preserve"> - </w:t>
          </w:r>
          <w:r w:rsidR="00213566" w:rsidRPr="002E7F24">
            <w:rPr>
              <w:rStyle w:val="ciudadyaoCar"/>
            </w:rPr>
            <w:t>Perú</w:t>
          </w:r>
        </w:sdtContent>
      </w:sdt>
    </w:p>
    <w:p w14:paraId="7839C845" w14:textId="16159EB7" w:rsidR="003667D3" w:rsidRDefault="00A3235C" w:rsidP="00777B74">
      <w:pPr>
        <w:pStyle w:val="ciudadyao"/>
        <w:ind w:firstLine="0"/>
        <w:jc w:val="center"/>
        <w:rPr>
          <w:rFonts w:cs="Arial"/>
          <w:b/>
          <w:bCs/>
          <w:sz w:val="22"/>
        </w:rPr>
      </w:pPr>
      <w:r w:rsidRPr="00FA6CB5">
        <w:rPr>
          <w:noProof/>
          <w:color w:val="FFC000"/>
        </w:rPr>
        <mc:AlternateContent>
          <mc:Choice Requires="wps">
            <w:drawing>
              <wp:anchor distT="0" distB="0" distL="114300" distR="114300" simplePos="0" relativeHeight="251658240" behindDoc="0" locked="0" layoutInCell="1" allowOverlap="1" wp14:anchorId="78BCF2CC" wp14:editId="40336802">
                <wp:simplePos x="0" y="0"/>
                <wp:positionH relativeFrom="page">
                  <wp:posOffset>-114300</wp:posOffset>
                </wp:positionH>
                <wp:positionV relativeFrom="paragraph">
                  <wp:posOffset>1668145</wp:posOffset>
                </wp:positionV>
                <wp:extent cx="7658100" cy="6439535"/>
                <wp:effectExtent l="0" t="0" r="0" b="0"/>
                <wp:wrapNone/>
                <wp:docPr id="25" name="Rectángulo 25"/>
                <wp:cNvGraphicFramePr/>
                <a:graphic xmlns:a="http://schemas.openxmlformats.org/drawingml/2006/main">
                  <a:graphicData uri="http://schemas.microsoft.com/office/word/2010/wordprocessingShape">
                    <wps:wsp>
                      <wps:cNvSpPr/>
                      <wps:spPr>
                        <a:xfrm>
                          <a:off x="0" y="0"/>
                          <a:ext cx="7658100" cy="643953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sz w:val="32"/>
                                <w:szCs w:val="32"/>
                                <w:lang w:val="es-ES"/>
                              </w:rPr>
                              <w:id w:val="-26866071"/>
                              <w:lock w:val="sdtContentLocked"/>
                              <w:placeholder>
                                <w:docPart w:val="DefaultPlaceholder_-1854013437"/>
                              </w:placeholder>
                              <w:date w:fullDate="2022-03-08T00:00:00Z">
                                <w:dateFormat w:val="yyyy"/>
                                <w:lid w:val="es-419"/>
                                <w:storeMappedDataAs w:val="date"/>
                                <w:calendar w:val="gregorian"/>
                              </w:date>
                            </w:sdtPr>
                            <w:sdtEndPr/>
                            <w:sdtContent>
                              <w:p w14:paraId="3C0BBED9" w14:textId="7831D194" w:rsidR="00715F32" w:rsidRPr="00715F32" w:rsidRDefault="002C01A1" w:rsidP="00715F32">
                                <w:pPr>
                                  <w:shd w:val="clear" w:color="auto" w:fill="000000" w:themeFill="text1"/>
                                  <w:jc w:val="center"/>
                                  <w:rPr>
                                    <w:b/>
                                    <w:bCs/>
                                    <w:sz w:val="32"/>
                                    <w:szCs w:val="32"/>
                                    <w:lang w:val="es-ES"/>
                                  </w:rPr>
                                </w:pPr>
                                <w:r>
                                  <w:rPr>
                                    <w:b/>
                                    <w:bCs/>
                                    <w:sz w:val="32"/>
                                    <w:szCs w:val="32"/>
                                    <w:lang w:val="es-419"/>
                                  </w:rPr>
                                  <w:t>2022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rect w14:anchorId="78BCF2CC" id="Rectángulo 25" o:spid="_x0000_s1026" style="position:absolute;left:0;text-align:left;margin-left:-9pt;margin-top:131.35pt;width:603pt;height:507.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" fillcolor="black [3213]" stroked="f" strokeweight="2pt">
                <v:textbox>
                  <w:txbxContent>
                    <w:sdt>
                      <w:sdtPr>
                        <w:rPr>
                          <w:b/>
                          <w:bCs/>
                          <w:sz w:val="32"/>
                          <w:szCs w:val="32"/>
                          <w:lang w:val="es-ES"/>
                        </w:rPr>
                        <w:id w:val="-26866071"/>
                        <w:lock w:val="sdtContentLocked"/>
                        <w:placeholder>
                          <w:docPart w:val="DefaultPlaceholder_-1854013437"/>
                        </w:placeholder>
                        <w:date w:fullDate="2022-03-08T00:00:00Z">
                          <w:dateFormat w:val="yyyy"/>
                          <w:lid w:val="es-419"/>
                          <w:storeMappedDataAs w:val="date"/>
                          <w:calendar w:val="gregorian"/>
                        </w:date>
                      </w:sdtPr>
                      <w:sdtEndPr/>
                      <w:sdtContent>
                        <w:p w14:paraId="3C0BBED9" w14:textId="7831D194" w:rsidR="00715F32" w:rsidRPr="00715F32" w:rsidRDefault="002C01A1" w:rsidP="00715F32">
                          <w:pPr>
                            <w:shd w:val="clear" w:color="auto" w:fill="000000" w:themeFill="text1"/>
                            <w:jc w:val="center"/>
                            <w:rPr>
                              <w:b/>
                              <w:bCs/>
                              <w:sz w:val="32"/>
                              <w:szCs w:val="32"/>
                              <w:lang w:val="es-ES"/>
                            </w:rPr>
                          </w:pPr>
                          <w:r>
                            <w:rPr>
                              <w:b/>
                              <w:bCs/>
                              <w:sz w:val="32"/>
                              <w:szCs w:val="32"/>
                              <w:lang w:val="es-419"/>
                            </w:rPr>
                            <w:t>2022</w:t>
                          </w:r>
                        </w:p>
                      </w:sdtContent>
                    </w:sdt>
                  </w:txbxContent>
                </v:textbox>
                <w10:wrap anchorx="page"/>
              </v:rect>
            </w:pict>
          </mc:Fallback>
        </mc:AlternateContent>
      </w:r>
      <w:r w:rsidR="00524713">
        <w:rPr>
          <w:rFonts w:cs="Arial"/>
          <w:b/>
          <w:bCs/>
          <w:sz w:val="22"/>
        </w:rPr>
        <w:t>202</w:t>
      </w:r>
      <w:r w:rsidR="00C86A2F">
        <w:rPr>
          <w:rFonts w:cs="Arial"/>
          <w:b/>
          <w:bCs/>
          <w:sz w:val="22"/>
        </w:rPr>
        <w:t>4</w:t>
      </w:r>
    </w:p>
    <w:p w14:paraId="16FFC469" w14:textId="77777777" w:rsidR="003667D3" w:rsidRDefault="003667D3" w:rsidP="003667D3">
      <w:pPr>
        <w:pStyle w:val="ciudadyao"/>
        <w:jc w:val="center"/>
        <w:rPr>
          <w:rFonts w:cs="Arial"/>
          <w:b/>
          <w:bCs/>
          <w:sz w:val="22"/>
        </w:rPr>
      </w:pPr>
    </w:p>
    <w:p w14:paraId="2F650D1C" w14:textId="74DAED2C" w:rsidR="003667D3" w:rsidRDefault="003667D3" w:rsidP="00AF6EF5">
      <w:pPr>
        <w:pStyle w:val="ciudadyao"/>
        <w:jc w:val="center"/>
        <w:rPr>
          <w:rFonts w:cs="Arial"/>
          <w:b/>
          <w:bCs/>
          <w:sz w:val="22"/>
        </w:rPr>
      </w:pPr>
    </w:p>
    <w:p w14:paraId="0DC99C36" w14:textId="77777777" w:rsidR="00CC1743" w:rsidRDefault="00CC1743" w:rsidP="00AF6EF5">
      <w:pPr>
        <w:pStyle w:val="ciudadyao"/>
        <w:jc w:val="center"/>
        <w:rPr>
          <w:rFonts w:cs="Arial"/>
          <w:b/>
          <w:bCs/>
          <w:sz w:val="22"/>
        </w:rPr>
      </w:pPr>
    </w:p>
    <w:p w14:paraId="2B1DD5FC" w14:textId="32A6F745" w:rsidR="00D72B8A" w:rsidRDefault="00D72B8A" w:rsidP="00AF6EF5">
      <w:pPr>
        <w:pStyle w:val="ciudadyao"/>
        <w:jc w:val="center"/>
        <w:rPr>
          <w:rFonts w:cs="Arial"/>
          <w:b/>
          <w:bCs/>
          <w:sz w:val="22"/>
        </w:rPr>
      </w:pPr>
    </w:p>
    <w:p w14:paraId="4A68D9EC" w14:textId="77777777" w:rsidR="00D72B8A" w:rsidRDefault="00D72B8A" w:rsidP="00AF6EF5">
      <w:pPr>
        <w:pStyle w:val="ciudadyao"/>
        <w:jc w:val="center"/>
        <w:rPr>
          <w:rFonts w:cs="Arial"/>
          <w:b/>
          <w:bCs/>
          <w:sz w:val="22"/>
        </w:rPr>
      </w:pPr>
    </w:p>
    <w:p w14:paraId="47A5F13D" w14:textId="77777777" w:rsidR="00EC4AB6" w:rsidRDefault="00EC4AB6" w:rsidP="00AF6EF5">
      <w:pPr>
        <w:pStyle w:val="ciudadyao"/>
        <w:jc w:val="center"/>
        <w:rPr>
          <w:rFonts w:cs="Arial"/>
          <w:b/>
          <w:bCs/>
          <w:sz w:val="22"/>
        </w:rPr>
      </w:pPr>
      <w:bookmarkStart w:id="0" w:name="_Hlk98508023"/>
    </w:p>
    <w:p w14:paraId="264D6E7C" w14:textId="6F47C4F7" w:rsidR="001A6C37" w:rsidRPr="00FA2D8A" w:rsidRDefault="001A6C37" w:rsidP="00AF6EF5">
      <w:pPr>
        <w:pStyle w:val="ciudadyao"/>
        <w:jc w:val="center"/>
        <w:rPr>
          <w:rFonts w:cs="Arial"/>
          <w:b/>
          <w:bCs/>
          <w:sz w:val="16"/>
          <w:szCs w:val="16"/>
        </w:rPr>
      </w:pPr>
      <w:r w:rsidRPr="00FA2D8A">
        <w:rPr>
          <w:rFonts w:cs="Arial"/>
          <w:b/>
          <w:bCs/>
          <w:sz w:val="22"/>
        </w:rPr>
        <w:t>JURADO EVALUADOR</w:t>
      </w:r>
    </w:p>
    <w:p w14:paraId="0582A6C2" w14:textId="15BADBDE" w:rsidR="001A6C37" w:rsidRDefault="001A6C37" w:rsidP="001A6C37">
      <w:pPr>
        <w:ind w:firstLine="0"/>
        <w:rPr>
          <w:lang w:val="es-ES" w:eastAsia="es-ES"/>
        </w:rPr>
      </w:pPr>
    </w:p>
    <w:p w14:paraId="3C918EC4" w14:textId="371EDB1B" w:rsidR="001A6C37" w:rsidRDefault="001A6C37" w:rsidP="001A6C37">
      <w:pPr>
        <w:ind w:firstLine="0"/>
        <w:rPr>
          <w:lang w:val="es-ES" w:eastAsia="es-ES"/>
        </w:rPr>
      </w:pPr>
    </w:p>
    <w:p w14:paraId="1FD03617" w14:textId="77777777" w:rsidR="001A6C37" w:rsidRPr="00A16755" w:rsidRDefault="001A6C37" w:rsidP="001A6C37">
      <w:pPr>
        <w:rPr>
          <w:rFonts w:cs="Arial"/>
          <w:sz w:val="10"/>
          <w:szCs w:val="10"/>
        </w:rPr>
      </w:pPr>
    </w:p>
    <w:tbl>
      <w:tblPr>
        <w:tblW w:w="9284"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67"/>
        <w:gridCol w:w="5066"/>
        <w:gridCol w:w="2551"/>
      </w:tblGrid>
      <w:tr w:rsidR="001A6C37" w:rsidRPr="00C5070E" w14:paraId="110C8D97" w14:textId="77777777">
        <w:trPr>
          <w:trHeight w:val="428"/>
        </w:trPr>
        <w:tc>
          <w:tcPr>
            <w:tcW w:w="1667" w:type="dxa"/>
            <w:vMerge w:val="restart"/>
            <w:vAlign w:val="center"/>
          </w:tcPr>
          <w:p w14:paraId="11B7CA21" w14:textId="77777777" w:rsidR="001A6C37" w:rsidRDefault="001A6C37" w:rsidP="001A6C37">
            <w:pPr>
              <w:spacing w:line="240" w:lineRule="auto"/>
              <w:ind w:firstLine="0"/>
              <w:jc w:val="left"/>
              <w:rPr>
                <w:rFonts w:cs="Arial"/>
                <w:bCs/>
                <w:sz w:val="22"/>
                <w:lang w:val="es-ES" w:eastAsia="es-ES"/>
              </w:rPr>
            </w:pPr>
            <w:r w:rsidRPr="00B62A25">
              <w:rPr>
                <w:rFonts w:cs="Arial"/>
                <w:bCs/>
                <w:sz w:val="22"/>
                <w:lang w:val="es-ES" w:eastAsia="es-ES"/>
              </w:rPr>
              <w:t>Jurado</w:t>
            </w:r>
            <w:r>
              <w:rPr>
                <w:rFonts w:cs="Arial"/>
                <w:bCs/>
                <w:sz w:val="22"/>
                <w:lang w:val="es-ES" w:eastAsia="es-ES"/>
              </w:rPr>
              <w:t xml:space="preserve"> 1</w:t>
            </w:r>
          </w:p>
          <w:p w14:paraId="52D20930" w14:textId="77777777" w:rsidR="001A6C37" w:rsidRPr="00B62A25" w:rsidRDefault="001A6C37" w:rsidP="001A6C37">
            <w:pPr>
              <w:spacing w:line="240" w:lineRule="auto"/>
              <w:ind w:firstLine="0"/>
              <w:rPr>
                <w:rFonts w:cs="Arial"/>
                <w:bCs/>
                <w:sz w:val="22"/>
                <w:lang w:val="es-ES" w:eastAsia="es-ES"/>
              </w:rPr>
            </w:pPr>
            <w:r w:rsidRPr="00B62A25">
              <w:rPr>
                <w:rFonts w:cs="Arial"/>
                <w:bCs/>
                <w:sz w:val="22"/>
                <w:lang w:val="es-ES" w:eastAsia="es-ES"/>
              </w:rPr>
              <w:t>Presidente(a)</w:t>
            </w:r>
          </w:p>
        </w:tc>
        <w:tc>
          <w:tcPr>
            <w:tcW w:w="5066" w:type="dxa"/>
          </w:tcPr>
          <w:p w14:paraId="5EB74EED" w14:textId="77777777" w:rsidR="001A6C37" w:rsidRPr="00C5070E" w:rsidRDefault="001A6C37">
            <w:pPr>
              <w:jc w:val="center"/>
              <w:rPr>
                <w:rFonts w:cs="Arial"/>
                <w:b/>
                <w:bCs/>
                <w:sz w:val="22"/>
                <w:lang w:val="es-ES" w:eastAsia="es-ES"/>
              </w:rPr>
            </w:pPr>
          </w:p>
        </w:tc>
        <w:tc>
          <w:tcPr>
            <w:tcW w:w="2551" w:type="dxa"/>
          </w:tcPr>
          <w:p w14:paraId="395BC7CB" w14:textId="77777777" w:rsidR="001A6C37" w:rsidRPr="00C5070E" w:rsidRDefault="001A6C37">
            <w:pPr>
              <w:jc w:val="center"/>
              <w:rPr>
                <w:rFonts w:cs="Arial"/>
                <w:b/>
                <w:bCs/>
                <w:sz w:val="22"/>
                <w:lang w:val="es-ES" w:eastAsia="es-ES"/>
              </w:rPr>
            </w:pPr>
          </w:p>
        </w:tc>
      </w:tr>
      <w:tr w:rsidR="001A6C37" w:rsidRPr="00B62A25" w14:paraId="7E610C65" w14:textId="77777777">
        <w:trPr>
          <w:trHeight w:val="251"/>
        </w:trPr>
        <w:tc>
          <w:tcPr>
            <w:tcW w:w="1667" w:type="dxa"/>
            <w:vMerge/>
            <w:vAlign w:val="center"/>
          </w:tcPr>
          <w:p w14:paraId="29A0A157" w14:textId="77777777" w:rsidR="001A6C37" w:rsidRPr="00B62A25" w:rsidRDefault="001A6C37">
            <w:pPr>
              <w:jc w:val="center"/>
              <w:rPr>
                <w:rFonts w:cs="Arial"/>
                <w:bCs/>
                <w:sz w:val="22"/>
                <w:lang w:val="es-ES" w:eastAsia="es-ES"/>
              </w:rPr>
            </w:pPr>
          </w:p>
        </w:tc>
        <w:tc>
          <w:tcPr>
            <w:tcW w:w="5066" w:type="dxa"/>
            <w:shd w:val="clear" w:color="auto" w:fill="BFBFBF" w:themeFill="background1" w:themeFillShade="BF"/>
          </w:tcPr>
          <w:p w14:paraId="125A4506" w14:textId="77777777" w:rsidR="001A6C37" w:rsidRPr="00B62A25" w:rsidRDefault="001A6C37">
            <w:pPr>
              <w:jc w:val="center"/>
              <w:rPr>
                <w:rFonts w:cs="Arial"/>
                <w:bCs/>
                <w:sz w:val="22"/>
                <w:lang w:val="es-ES" w:eastAsia="es-ES"/>
              </w:rPr>
            </w:pPr>
            <w:r w:rsidRPr="00B62A25">
              <w:rPr>
                <w:rFonts w:cs="Arial"/>
                <w:bCs/>
                <w:sz w:val="22"/>
                <w:lang w:val="es-ES" w:eastAsia="es-ES"/>
              </w:rPr>
              <w:t>Nombre y Apellidos</w:t>
            </w:r>
          </w:p>
        </w:tc>
        <w:tc>
          <w:tcPr>
            <w:tcW w:w="2551" w:type="dxa"/>
            <w:shd w:val="clear" w:color="auto" w:fill="BFBFBF" w:themeFill="background1" w:themeFillShade="BF"/>
          </w:tcPr>
          <w:p w14:paraId="2C16B66C" w14:textId="77777777" w:rsidR="001A6C37" w:rsidRPr="00B62A25" w:rsidRDefault="001A6C37">
            <w:pPr>
              <w:jc w:val="center"/>
              <w:rPr>
                <w:rFonts w:cs="Arial"/>
                <w:bCs/>
                <w:sz w:val="22"/>
                <w:lang w:val="es-ES" w:eastAsia="es-ES"/>
              </w:rPr>
            </w:pPr>
            <w:proofErr w:type="spellStart"/>
            <w:r w:rsidRPr="00B62A25">
              <w:rPr>
                <w:rFonts w:cs="Arial"/>
                <w:bCs/>
                <w:sz w:val="22"/>
                <w:lang w:val="es-ES" w:eastAsia="es-ES"/>
              </w:rPr>
              <w:t>Nº</w:t>
            </w:r>
            <w:proofErr w:type="spellEnd"/>
            <w:r w:rsidRPr="00B62A25">
              <w:rPr>
                <w:rFonts w:cs="Arial"/>
                <w:bCs/>
                <w:sz w:val="22"/>
                <w:lang w:val="es-ES" w:eastAsia="es-ES"/>
              </w:rPr>
              <w:t xml:space="preserve"> DNI</w:t>
            </w:r>
          </w:p>
        </w:tc>
      </w:tr>
    </w:tbl>
    <w:p w14:paraId="6C25839D" w14:textId="77777777" w:rsidR="001A6C37" w:rsidRPr="00B62A25" w:rsidRDefault="001A6C37" w:rsidP="001A6C37">
      <w:pPr>
        <w:jc w:val="center"/>
        <w:rPr>
          <w:rFonts w:cs="Arial"/>
          <w:bCs/>
          <w:sz w:val="22"/>
        </w:rPr>
      </w:pPr>
    </w:p>
    <w:p w14:paraId="763700DD" w14:textId="77777777" w:rsidR="001A6C37" w:rsidRPr="00C5070E" w:rsidRDefault="001A6C37" w:rsidP="001A6C37">
      <w:pPr>
        <w:jc w:val="center"/>
        <w:rPr>
          <w:rFonts w:cs="Arial"/>
          <w:b/>
          <w:sz w:val="22"/>
        </w:rPr>
      </w:pPr>
    </w:p>
    <w:tbl>
      <w:tblPr>
        <w:tblW w:w="9284"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67"/>
        <w:gridCol w:w="5066"/>
        <w:gridCol w:w="2551"/>
      </w:tblGrid>
      <w:tr w:rsidR="001A6C37" w:rsidRPr="00C5070E" w14:paraId="39E77AF2" w14:textId="77777777">
        <w:trPr>
          <w:trHeight w:val="414"/>
        </w:trPr>
        <w:tc>
          <w:tcPr>
            <w:tcW w:w="1667" w:type="dxa"/>
            <w:vMerge w:val="restart"/>
            <w:vAlign w:val="center"/>
          </w:tcPr>
          <w:p w14:paraId="37290E9B" w14:textId="77777777" w:rsidR="001A6C37" w:rsidRPr="00B62A25" w:rsidRDefault="001A6C37" w:rsidP="001A6C37">
            <w:pPr>
              <w:ind w:firstLine="0"/>
              <w:rPr>
                <w:rFonts w:cs="Arial"/>
                <w:bCs/>
                <w:sz w:val="22"/>
                <w:lang w:val="es-ES" w:eastAsia="es-ES"/>
              </w:rPr>
            </w:pPr>
            <w:r w:rsidRPr="00B62A25">
              <w:rPr>
                <w:rFonts w:cs="Arial"/>
                <w:bCs/>
                <w:sz w:val="22"/>
                <w:lang w:val="es-ES" w:eastAsia="es-ES"/>
              </w:rPr>
              <w:t>Jurado</w:t>
            </w:r>
            <w:r>
              <w:rPr>
                <w:rFonts w:cs="Arial"/>
                <w:bCs/>
                <w:sz w:val="22"/>
                <w:lang w:val="es-ES" w:eastAsia="es-ES"/>
              </w:rPr>
              <w:t xml:space="preserve"> 2</w:t>
            </w:r>
          </w:p>
        </w:tc>
        <w:tc>
          <w:tcPr>
            <w:tcW w:w="5066" w:type="dxa"/>
          </w:tcPr>
          <w:p w14:paraId="3D220E93" w14:textId="77777777" w:rsidR="001A6C37" w:rsidRPr="00C5070E" w:rsidRDefault="001A6C37">
            <w:pPr>
              <w:jc w:val="center"/>
              <w:rPr>
                <w:rFonts w:cs="Arial"/>
                <w:b/>
                <w:bCs/>
                <w:sz w:val="22"/>
                <w:lang w:val="es-ES" w:eastAsia="es-ES"/>
              </w:rPr>
            </w:pPr>
          </w:p>
        </w:tc>
        <w:tc>
          <w:tcPr>
            <w:tcW w:w="2551" w:type="dxa"/>
          </w:tcPr>
          <w:p w14:paraId="5E95F511" w14:textId="77777777" w:rsidR="001A6C37" w:rsidRPr="00C5070E" w:rsidRDefault="001A6C37">
            <w:pPr>
              <w:jc w:val="center"/>
              <w:rPr>
                <w:rFonts w:cs="Arial"/>
                <w:b/>
                <w:bCs/>
                <w:sz w:val="22"/>
                <w:lang w:val="es-ES" w:eastAsia="es-ES"/>
              </w:rPr>
            </w:pPr>
          </w:p>
        </w:tc>
      </w:tr>
      <w:tr w:rsidR="001A6C37" w:rsidRPr="00C5070E" w14:paraId="2651DB81" w14:textId="77777777">
        <w:trPr>
          <w:trHeight w:val="251"/>
        </w:trPr>
        <w:tc>
          <w:tcPr>
            <w:tcW w:w="1667" w:type="dxa"/>
            <w:vMerge/>
            <w:vAlign w:val="center"/>
          </w:tcPr>
          <w:p w14:paraId="006473BA" w14:textId="77777777" w:rsidR="001A6C37" w:rsidRPr="00C5070E" w:rsidRDefault="001A6C37">
            <w:pPr>
              <w:jc w:val="center"/>
              <w:rPr>
                <w:rFonts w:cs="Arial"/>
                <w:b/>
                <w:sz w:val="22"/>
                <w:lang w:val="es-ES" w:eastAsia="es-ES"/>
              </w:rPr>
            </w:pPr>
          </w:p>
        </w:tc>
        <w:tc>
          <w:tcPr>
            <w:tcW w:w="5066" w:type="dxa"/>
            <w:shd w:val="clear" w:color="auto" w:fill="BFBFBF" w:themeFill="background1" w:themeFillShade="BF"/>
          </w:tcPr>
          <w:p w14:paraId="28B869EF" w14:textId="77777777" w:rsidR="001A6C37" w:rsidRPr="00B62A25" w:rsidRDefault="001A6C37">
            <w:pPr>
              <w:jc w:val="center"/>
              <w:rPr>
                <w:rFonts w:cs="Arial"/>
                <w:bCs/>
                <w:sz w:val="22"/>
                <w:lang w:val="es-ES" w:eastAsia="es-ES"/>
              </w:rPr>
            </w:pPr>
            <w:r w:rsidRPr="00B62A25">
              <w:rPr>
                <w:rFonts w:cs="Arial"/>
                <w:bCs/>
                <w:sz w:val="22"/>
                <w:lang w:val="es-ES" w:eastAsia="es-ES"/>
              </w:rPr>
              <w:t>Nombre y Apellidos</w:t>
            </w:r>
          </w:p>
        </w:tc>
        <w:tc>
          <w:tcPr>
            <w:tcW w:w="2551" w:type="dxa"/>
            <w:shd w:val="clear" w:color="auto" w:fill="BFBFBF" w:themeFill="background1" w:themeFillShade="BF"/>
          </w:tcPr>
          <w:p w14:paraId="45C4B49E" w14:textId="77777777" w:rsidR="001A6C37" w:rsidRPr="00B62A25" w:rsidRDefault="001A6C37">
            <w:pPr>
              <w:jc w:val="center"/>
              <w:rPr>
                <w:rFonts w:cs="Arial"/>
                <w:bCs/>
                <w:sz w:val="22"/>
                <w:lang w:val="es-ES" w:eastAsia="es-ES"/>
              </w:rPr>
            </w:pPr>
            <w:proofErr w:type="spellStart"/>
            <w:r w:rsidRPr="00B62A25">
              <w:rPr>
                <w:rFonts w:cs="Arial"/>
                <w:bCs/>
                <w:sz w:val="22"/>
                <w:lang w:val="es-ES" w:eastAsia="es-ES"/>
              </w:rPr>
              <w:t>Nº</w:t>
            </w:r>
            <w:proofErr w:type="spellEnd"/>
            <w:r w:rsidRPr="00B62A25">
              <w:rPr>
                <w:rFonts w:cs="Arial"/>
                <w:bCs/>
                <w:sz w:val="22"/>
                <w:lang w:val="es-ES" w:eastAsia="es-ES"/>
              </w:rPr>
              <w:t xml:space="preserve"> DNI</w:t>
            </w:r>
          </w:p>
        </w:tc>
      </w:tr>
    </w:tbl>
    <w:p w14:paraId="2D5EAFFE" w14:textId="77777777" w:rsidR="001A6C37" w:rsidRDefault="001A6C37" w:rsidP="001A6C37">
      <w:pPr>
        <w:jc w:val="center"/>
        <w:rPr>
          <w:rFonts w:cs="Arial"/>
          <w:b/>
          <w:sz w:val="22"/>
        </w:rPr>
      </w:pPr>
    </w:p>
    <w:p w14:paraId="24926BBB" w14:textId="77777777" w:rsidR="001A6C37" w:rsidRPr="00C5070E" w:rsidRDefault="001A6C37" w:rsidP="001A6C37">
      <w:pPr>
        <w:jc w:val="center"/>
        <w:rPr>
          <w:rFonts w:cs="Arial"/>
          <w:b/>
          <w:sz w:val="22"/>
        </w:rPr>
      </w:pPr>
    </w:p>
    <w:tbl>
      <w:tblPr>
        <w:tblW w:w="9284"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67"/>
        <w:gridCol w:w="5066"/>
        <w:gridCol w:w="2551"/>
      </w:tblGrid>
      <w:tr w:rsidR="001A6C37" w:rsidRPr="00C5070E" w14:paraId="549FF0C4" w14:textId="77777777">
        <w:trPr>
          <w:trHeight w:val="428"/>
        </w:trPr>
        <w:tc>
          <w:tcPr>
            <w:tcW w:w="1667" w:type="dxa"/>
            <w:vMerge w:val="restart"/>
            <w:vAlign w:val="center"/>
          </w:tcPr>
          <w:p w14:paraId="203BB136" w14:textId="77777777" w:rsidR="001A6C37" w:rsidRPr="00B62A25" w:rsidRDefault="001A6C37" w:rsidP="001A6C37">
            <w:pPr>
              <w:ind w:firstLine="0"/>
              <w:rPr>
                <w:rFonts w:cs="Arial"/>
                <w:bCs/>
                <w:sz w:val="22"/>
                <w:lang w:val="es-ES" w:eastAsia="es-ES"/>
              </w:rPr>
            </w:pPr>
            <w:r w:rsidRPr="00B62A25">
              <w:rPr>
                <w:rFonts w:cs="Arial"/>
                <w:bCs/>
                <w:sz w:val="22"/>
                <w:lang w:val="es-ES" w:eastAsia="es-ES"/>
              </w:rPr>
              <w:t>Jurado</w:t>
            </w:r>
            <w:r>
              <w:rPr>
                <w:rFonts w:cs="Arial"/>
                <w:bCs/>
                <w:sz w:val="22"/>
                <w:lang w:val="es-ES" w:eastAsia="es-ES"/>
              </w:rPr>
              <w:t xml:space="preserve"> 3</w:t>
            </w:r>
          </w:p>
        </w:tc>
        <w:tc>
          <w:tcPr>
            <w:tcW w:w="5066" w:type="dxa"/>
          </w:tcPr>
          <w:p w14:paraId="2D0A3B03" w14:textId="77777777" w:rsidR="001A6C37" w:rsidRPr="00C5070E" w:rsidRDefault="001A6C37">
            <w:pPr>
              <w:jc w:val="center"/>
              <w:rPr>
                <w:rFonts w:cs="Arial"/>
                <w:b/>
                <w:bCs/>
                <w:sz w:val="22"/>
                <w:lang w:val="es-ES" w:eastAsia="es-ES"/>
              </w:rPr>
            </w:pPr>
          </w:p>
        </w:tc>
        <w:tc>
          <w:tcPr>
            <w:tcW w:w="2551" w:type="dxa"/>
          </w:tcPr>
          <w:p w14:paraId="7C86A61F" w14:textId="77777777" w:rsidR="001A6C37" w:rsidRPr="00C5070E" w:rsidRDefault="001A6C37">
            <w:pPr>
              <w:jc w:val="center"/>
              <w:rPr>
                <w:rFonts w:cs="Arial"/>
                <w:b/>
                <w:bCs/>
                <w:sz w:val="22"/>
                <w:lang w:val="es-ES" w:eastAsia="es-ES"/>
              </w:rPr>
            </w:pPr>
          </w:p>
        </w:tc>
      </w:tr>
      <w:tr w:rsidR="001A6C37" w:rsidRPr="00C5070E" w14:paraId="78ECFAC4" w14:textId="77777777">
        <w:trPr>
          <w:trHeight w:val="251"/>
        </w:trPr>
        <w:tc>
          <w:tcPr>
            <w:tcW w:w="1667" w:type="dxa"/>
            <w:vMerge/>
            <w:vAlign w:val="center"/>
          </w:tcPr>
          <w:p w14:paraId="16E472A3" w14:textId="77777777" w:rsidR="001A6C37" w:rsidRPr="00C5070E" w:rsidRDefault="001A6C37">
            <w:pPr>
              <w:jc w:val="center"/>
              <w:rPr>
                <w:rFonts w:cs="Arial"/>
                <w:b/>
                <w:sz w:val="22"/>
                <w:lang w:val="es-ES" w:eastAsia="es-ES"/>
              </w:rPr>
            </w:pPr>
          </w:p>
        </w:tc>
        <w:tc>
          <w:tcPr>
            <w:tcW w:w="5066" w:type="dxa"/>
            <w:shd w:val="clear" w:color="auto" w:fill="BFBFBF" w:themeFill="background1" w:themeFillShade="BF"/>
          </w:tcPr>
          <w:p w14:paraId="550E8C1D" w14:textId="77777777" w:rsidR="001A6C37" w:rsidRPr="00B62A25" w:rsidRDefault="001A6C37">
            <w:pPr>
              <w:jc w:val="center"/>
              <w:rPr>
                <w:rFonts w:cs="Arial"/>
                <w:bCs/>
                <w:sz w:val="22"/>
                <w:lang w:val="es-ES" w:eastAsia="es-ES"/>
              </w:rPr>
            </w:pPr>
            <w:r w:rsidRPr="00B62A25">
              <w:rPr>
                <w:rFonts w:cs="Arial"/>
                <w:bCs/>
                <w:sz w:val="22"/>
                <w:lang w:val="es-ES" w:eastAsia="es-ES"/>
              </w:rPr>
              <w:t>Nombre y Apellidos</w:t>
            </w:r>
          </w:p>
        </w:tc>
        <w:tc>
          <w:tcPr>
            <w:tcW w:w="2551" w:type="dxa"/>
            <w:shd w:val="clear" w:color="auto" w:fill="BFBFBF" w:themeFill="background1" w:themeFillShade="BF"/>
          </w:tcPr>
          <w:p w14:paraId="2A221784" w14:textId="77777777" w:rsidR="001A6C37" w:rsidRPr="00B62A25" w:rsidRDefault="001A6C37">
            <w:pPr>
              <w:jc w:val="center"/>
              <w:rPr>
                <w:rFonts w:cs="Arial"/>
                <w:bCs/>
                <w:sz w:val="22"/>
                <w:lang w:val="es-ES" w:eastAsia="es-ES"/>
              </w:rPr>
            </w:pPr>
            <w:proofErr w:type="spellStart"/>
            <w:r w:rsidRPr="00B62A25">
              <w:rPr>
                <w:rFonts w:cs="Arial"/>
                <w:bCs/>
                <w:sz w:val="22"/>
                <w:lang w:val="es-ES" w:eastAsia="es-ES"/>
              </w:rPr>
              <w:t>Nº</w:t>
            </w:r>
            <w:proofErr w:type="spellEnd"/>
            <w:r w:rsidRPr="00B62A25">
              <w:rPr>
                <w:rFonts w:cs="Arial"/>
                <w:bCs/>
                <w:sz w:val="22"/>
                <w:lang w:val="es-ES" w:eastAsia="es-ES"/>
              </w:rPr>
              <w:t xml:space="preserve"> DNI</w:t>
            </w:r>
          </w:p>
        </w:tc>
      </w:tr>
    </w:tbl>
    <w:p w14:paraId="365D2CE9" w14:textId="77777777" w:rsidR="001A6C37" w:rsidRPr="00C5070E" w:rsidRDefault="001A6C37" w:rsidP="001A6C37">
      <w:pPr>
        <w:rPr>
          <w:rFonts w:cs="Arial"/>
          <w:sz w:val="22"/>
        </w:rPr>
      </w:pPr>
    </w:p>
    <w:p w14:paraId="2F90BC4A" w14:textId="77777777" w:rsidR="001A6C37" w:rsidRPr="000A7C0F" w:rsidRDefault="001A6C37" w:rsidP="001A6C37">
      <w:pPr>
        <w:jc w:val="right"/>
        <w:rPr>
          <w:rFonts w:cs="Arial"/>
          <w:sz w:val="18"/>
          <w:szCs w:val="18"/>
        </w:rPr>
      </w:pPr>
      <w:r w:rsidRPr="0A6C46F0">
        <w:rPr>
          <w:rFonts w:cs="Arial"/>
          <w:sz w:val="18"/>
          <w:szCs w:val="18"/>
        </w:rPr>
        <w:t xml:space="preserve">                                                                           </w:t>
      </w:r>
      <w:r>
        <w:tab/>
      </w:r>
      <w:r>
        <w:tab/>
      </w:r>
    </w:p>
    <w:p w14:paraId="5E942DF6" w14:textId="77777777" w:rsidR="001A6C37" w:rsidRDefault="001A6C37" w:rsidP="001A6C37">
      <w:pPr>
        <w:jc w:val="right"/>
      </w:pPr>
    </w:p>
    <w:p w14:paraId="75B4105A" w14:textId="77777777" w:rsidR="001A6C37" w:rsidRDefault="001A6C37" w:rsidP="001A6C37">
      <w:pPr>
        <w:rPr>
          <w:lang w:val="es-ES" w:eastAsia="es-ES"/>
        </w:rPr>
      </w:pPr>
    </w:p>
    <w:p w14:paraId="17E452AB" w14:textId="77777777" w:rsidR="001A6C37" w:rsidRDefault="001A6C37" w:rsidP="001A6C37">
      <w:pPr>
        <w:rPr>
          <w:lang w:val="es-ES" w:eastAsia="es-ES"/>
        </w:rPr>
      </w:pPr>
    </w:p>
    <w:p w14:paraId="2D443B45" w14:textId="77777777" w:rsidR="001A6C37" w:rsidRDefault="001A6C37" w:rsidP="001A6C37">
      <w:pPr>
        <w:rPr>
          <w:lang w:val="es-ES" w:eastAsia="es-ES"/>
        </w:rPr>
      </w:pPr>
    </w:p>
    <w:p w14:paraId="2DA2950B" w14:textId="77777777" w:rsidR="001A6C37" w:rsidRDefault="001A6C37" w:rsidP="001A6C37">
      <w:pPr>
        <w:rPr>
          <w:lang w:val="es-ES" w:eastAsia="es-ES"/>
        </w:rPr>
      </w:pPr>
    </w:p>
    <w:p w14:paraId="513C8BB4" w14:textId="50E76FC6" w:rsidR="001A6C37" w:rsidRDefault="001A6C37" w:rsidP="001A6C37">
      <w:pPr>
        <w:rPr>
          <w:lang w:val="es-ES" w:eastAsia="es-ES"/>
        </w:rPr>
      </w:pPr>
    </w:p>
    <w:p w14:paraId="59B7E4E8" w14:textId="7ED57A49" w:rsidR="00BB3B15" w:rsidRDefault="00BB3B15" w:rsidP="001A6C37">
      <w:pPr>
        <w:rPr>
          <w:lang w:val="es-ES" w:eastAsia="es-ES"/>
        </w:rPr>
      </w:pPr>
    </w:p>
    <w:p w14:paraId="5EC132D6" w14:textId="34C8205F" w:rsidR="00BB3B15" w:rsidRDefault="00BB3B15" w:rsidP="001A6C37">
      <w:pPr>
        <w:rPr>
          <w:lang w:val="es-ES" w:eastAsia="es-ES"/>
        </w:rPr>
      </w:pPr>
    </w:p>
    <w:p w14:paraId="7C8EB42D" w14:textId="09A3101F" w:rsidR="00BB3B15" w:rsidRDefault="00BB3B15" w:rsidP="001A6C37">
      <w:pPr>
        <w:rPr>
          <w:lang w:val="es-ES" w:eastAsia="es-ES"/>
        </w:rPr>
      </w:pPr>
    </w:p>
    <w:p w14:paraId="4FAE2CC8" w14:textId="67F8E559" w:rsidR="00BB3B15" w:rsidRDefault="00BB3B15" w:rsidP="001A6C37">
      <w:pPr>
        <w:rPr>
          <w:lang w:val="es-ES" w:eastAsia="es-ES"/>
        </w:rPr>
      </w:pPr>
    </w:p>
    <w:p w14:paraId="5283685D" w14:textId="16479A3E" w:rsidR="00BB3B15" w:rsidRDefault="00BB3B15" w:rsidP="001A6C37">
      <w:pPr>
        <w:rPr>
          <w:lang w:val="es-ES" w:eastAsia="es-ES"/>
        </w:rPr>
      </w:pPr>
    </w:p>
    <w:p w14:paraId="53F509EC" w14:textId="333F8F22" w:rsidR="00BB3B15" w:rsidRDefault="00BB3B15" w:rsidP="00BB3B15">
      <w:pPr>
        <w:jc w:val="center"/>
        <w:rPr>
          <w:lang w:val="es-ES" w:eastAsia="es-ES"/>
        </w:rPr>
      </w:pPr>
      <w:r>
        <w:rPr>
          <w:lang w:val="es-ES" w:eastAsia="es-ES"/>
        </w:rPr>
        <w:t xml:space="preserve">INFORME DE SIMILITUD </w:t>
      </w:r>
    </w:p>
    <w:p w14:paraId="2E1D07CD" w14:textId="76D218E5" w:rsidR="000776C0" w:rsidRDefault="00BB3B15" w:rsidP="000776C0">
      <w:pPr>
        <w:jc w:val="center"/>
        <w:rPr>
          <w:rFonts w:ascii="Calibri" w:hAnsi="Calibri"/>
          <w:lang w:val="es-ES" w:eastAsia="es-ES"/>
        </w:rPr>
      </w:pPr>
      <w:r>
        <w:rPr>
          <w:lang w:val="es-ES" w:eastAsia="es-ES"/>
        </w:rPr>
        <w:t>(</w:t>
      </w:r>
      <w:r w:rsidR="000776C0">
        <w:rPr>
          <w:lang w:val="es-ES" w:eastAsia="es-ES"/>
        </w:rPr>
        <w:t>Copie y pegue como imagen la hoja del reporte global)</w:t>
      </w:r>
    </w:p>
    <w:p w14:paraId="2862EAAA" w14:textId="2CC1130C" w:rsidR="00BB3B15" w:rsidRDefault="00BB3B15" w:rsidP="00F9710C">
      <w:pPr>
        <w:jc w:val="center"/>
        <w:rPr>
          <w:lang w:val="es-ES" w:eastAsia="es-ES"/>
        </w:rPr>
      </w:pPr>
    </w:p>
    <w:p w14:paraId="1AC867E3" w14:textId="77777777" w:rsidR="001A6C37" w:rsidRDefault="001A6C37" w:rsidP="001A6C37">
      <w:pPr>
        <w:rPr>
          <w:lang w:val="es-ES" w:eastAsia="es-ES"/>
        </w:rPr>
      </w:pPr>
    </w:p>
    <w:p w14:paraId="15462DBC" w14:textId="77777777" w:rsidR="001A6C37" w:rsidRDefault="001A6C37" w:rsidP="001A6C37">
      <w:pPr>
        <w:rPr>
          <w:lang w:val="es-ES" w:eastAsia="es-ES"/>
        </w:rPr>
      </w:pPr>
    </w:p>
    <w:p w14:paraId="4055369A" w14:textId="77777777" w:rsidR="001A6C37" w:rsidRDefault="001A6C37" w:rsidP="001A6C37">
      <w:pPr>
        <w:rPr>
          <w:lang w:val="es-ES" w:eastAsia="es-ES"/>
        </w:rPr>
      </w:pPr>
    </w:p>
    <w:p w14:paraId="35C875D9" w14:textId="77777777" w:rsidR="001A6C37" w:rsidRDefault="001A6C37" w:rsidP="001A6C37">
      <w:pPr>
        <w:ind w:firstLine="0"/>
        <w:rPr>
          <w:lang w:val="es-ES" w:eastAsia="es-ES"/>
        </w:rPr>
      </w:pPr>
    </w:p>
    <w:p w14:paraId="2FABC278" w14:textId="21288D75" w:rsidR="001A6C37" w:rsidRDefault="001A6C37" w:rsidP="004D06A1">
      <w:pPr>
        <w:spacing w:before="0" w:after="200" w:line="480" w:lineRule="auto"/>
        <w:ind w:firstLine="0"/>
        <w:jc w:val="left"/>
        <w:rPr>
          <w:rFonts w:ascii="Times New Roman" w:hAnsi="Times New Roman" w:cs="Times New Roman"/>
          <w:sz w:val="24"/>
          <w:szCs w:val="24"/>
        </w:rPr>
      </w:pPr>
    </w:p>
    <w:p w14:paraId="2BC79354" w14:textId="4BACDA85" w:rsidR="001A6C37" w:rsidRDefault="001A6C37" w:rsidP="004D06A1">
      <w:pPr>
        <w:spacing w:before="0" w:after="200" w:line="480" w:lineRule="auto"/>
        <w:ind w:firstLine="0"/>
        <w:jc w:val="left"/>
        <w:rPr>
          <w:rFonts w:ascii="Times New Roman" w:hAnsi="Times New Roman" w:cs="Times New Roman"/>
          <w:sz w:val="24"/>
          <w:szCs w:val="24"/>
        </w:rPr>
      </w:pPr>
    </w:p>
    <w:p w14:paraId="4147F895" w14:textId="011844EC" w:rsidR="008E786F" w:rsidRDefault="008E786F" w:rsidP="004D06A1">
      <w:pPr>
        <w:spacing w:before="0" w:after="200" w:line="480" w:lineRule="auto"/>
        <w:ind w:firstLine="0"/>
        <w:jc w:val="left"/>
        <w:rPr>
          <w:rFonts w:ascii="Times New Roman" w:hAnsi="Times New Roman" w:cs="Times New Roman"/>
          <w:sz w:val="24"/>
          <w:szCs w:val="24"/>
        </w:rPr>
      </w:pPr>
    </w:p>
    <w:p w14:paraId="1B18CE94" w14:textId="46DE8A31" w:rsidR="008E786F" w:rsidRDefault="008E786F" w:rsidP="004D06A1">
      <w:pPr>
        <w:spacing w:before="0" w:after="200" w:line="480" w:lineRule="auto"/>
        <w:ind w:firstLine="0"/>
        <w:jc w:val="left"/>
        <w:rPr>
          <w:rFonts w:ascii="Times New Roman" w:hAnsi="Times New Roman" w:cs="Times New Roman"/>
          <w:sz w:val="24"/>
          <w:szCs w:val="24"/>
        </w:rPr>
      </w:pPr>
    </w:p>
    <w:p w14:paraId="62685DFA" w14:textId="19F5E4ED" w:rsidR="008E786F" w:rsidRDefault="008E786F" w:rsidP="004D06A1">
      <w:pPr>
        <w:spacing w:before="0" w:after="200" w:line="480" w:lineRule="auto"/>
        <w:ind w:firstLine="0"/>
        <w:jc w:val="left"/>
        <w:rPr>
          <w:rFonts w:ascii="Times New Roman" w:hAnsi="Times New Roman" w:cs="Times New Roman"/>
          <w:sz w:val="24"/>
          <w:szCs w:val="24"/>
        </w:rPr>
      </w:pPr>
    </w:p>
    <w:p w14:paraId="095C0894" w14:textId="01022BD7" w:rsidR="008E786F" w:rsidRDefault="008E786F" w:rsidP="004D06A1">
      <w:pPr>
        <w:spacing w:before="0" w:after="200" w:line="480" w:lineRule="auto"/>
        <w:ind w:firstLine="0"/>
        <w:jc w:val="left"/>
        <w:rPr>
          <w:rFonts w:ascii="Times New Roman" w:hAnsi="Times New Roman" w:cs="Times New Roman"/>
          <w:sz w:val="24"/>
          <w:szCs w:val="24"/>
        </w:rPr>
      </w:pPr>
    </w:p>
    <w:p w14:paraId="4B58936C" w14:textId="022152CE" w:rsidR="008E786F" w:rsidRDefault="008E786F" w:rsidP="004D06A1">
      <w:pPr>
        <w:spacing w:before="0" w:after="200" w:line="480" w:lineRule="auto"/>
        <w:ind w:firstLine="0"/>
        <w:jc w:val="left"/>
        <w:rPr>
          <w:rFonts w:ascii="Times New Roman" w:hAnsi="Times New Roman" w:cs="Times New Roman"/>
          <w:sz w:val="24"/>
          <w:szCs w:val="24"/>
        </w:rPr>
      </w:pPr>
    </w:p>
    <w:p w14:paraId="5372545E" w14:textId="2292A53C" w:rsidR="008E786F" w:rsidRDefault="008E786F" w:rsidP="004D06A1">
      <w:pPr>
        <w:spacing w:before="0" w:after="200" w:line="480" w:lineRule="auto"/>
        <w:ind w:firstLine="0"/>
        <w:jc w:val="left"/>
        <w:rPr>
          <w:rFonts w:ascii="Times New Roman" w:hAnsi="Times New Roman" w:cs="Times New Roman"/>
          <w:sz w:val="24"/>
          <w:szCs w:val="24"/>
        </w:rPr>
      </w:pPr>
    </w:p>
    <w:p w14:paraId="6ED9C20A" w14:textId="518E088C" w:rsidR="008E786F" w:rsidRDefault="008E786F" w:rsidP="004D06A1">
      <w:pPr>
        <w:spacing w:before="0" w:after="200" w:line="480" w:lineRule="auto"/>
        <w:ind w:firstLine="0"/>
        <w:jc w:val="left"/>
        <w:rPr>
          <w:rFonts w:ascii="Times New Roman" w:hAnsi="Times New Roman" w:cs="Times New Roman"/>
          <w:sz w:val="24"/>
          <w:szCs w:val="24"/>
        </w:rPr>
      </w:pPr>
    </w:p>
    <w:p w14:paraId="50EAB150" w14:textId="54178718" w:rsidR="008E786F" w:rsidRDefault="008E786F" w:rsidP="004D06A1">
      <w:pPr>
        <w:spacing w:before="0" w:after="200" w:line="480" w:lineRule="auto"/>
        <w:ind w:firstLine="0"/>
        <w:jc w:val="left"/>
        <w:rPr>
          <w:rFonts w:ascii="Times New Roman" w:hAnsi="Times New Roman" w:cs="Times New Roman"/>
          <w:sz w:val="24"/>
          <w:szCs w:val="24"/>
        </w:rPr>
      </w:pPr>
    </w:p>
    <w:p w14:paraId="25A68B6C" w14:textId="76891C09" w:rsidR="008E786F" w:rsidRDefault="008E786F" w:rsidP="004D06A1">
      <w:pPr>
        <w:spacing w:before="0" w:after="200" w:line="480" w:lineRule="auto"/>
        <w:ind w:firstLine="0"/>
        <w:jc w:val="left"/>
        <w:rPr>
          <w:rFonts w:ascii="Times New Roman" w:hAnsi="Times New Roman" w:cs="Times New Roman"/>
          <w:sz w:val="24"/>
          <w:szCs w:val="24"/>
        </w:rPr>
      </w:pPr>
    </w:p>
    <w:p w14:paraId="050574D7" w14:textId="40AE342A" w:rsidR="008E786F" w:rsidRDefault="008E786F" w:rsidP="004D06A1">
      <w:pPr>
        <w:spacing w:before="0" w:after="200" w:line="480" w:lineRule="auto"/>
        <w:ind w:firstLine="0"/>
        <w:jc w:val="left"/>
        <w:rPr>
          <w:rFonts w:ascii="Times New Roman" w:hAnsi="Times New Roman" w:cs="Times New Roman"/>
          <w:sz w:val="24"/>
          <w:szCs w:val="24"/>
        </w:rPr>
      </w:pPr>
    </w:p>
    <w:p w14:paraId="76141023" w14:textId="7067B83E" w:rsidR="008E786F" w:rsidRDefault="008E786F" w:rsidP="004D06A1">
      <w:pPr>
        <w:spacing w:before="0" w:after="200" w:line="480" w:lineRule="auto"/>
        <w:ind w:firstLine="0"/>
        <w:jc w:val="left"/>
        <w:rPr>
          <w:rFonts w:ascii="Times New Roman" w:hAnsi="Times New Roman" w:cs="Times New Roman"/>
          <w:sz w:val="24"/>
          <w:szCs w:val="24"/>
        </w:rPr>
      </w:pPr>
    </w:p>
    <w:p w14:paraId="56141A68" w14:textId="4795B096" w:rsidR="008E786F" w:rsidRDefault="008E786F" w:rsidP="004D06A1">
      <w:pPr>
        <w:spacing w:before="0" w:after="200" w:line="480" w:lineRule="auto"/>
        <w:ind w:firstLine="0"/>
        <w:jc w:val="left"/>
        <w:rPr>
          <w:rFonts w:ascii="Times New Roman" w:hAnsi="Times New Roman" w:cs="Times New Roman"/>
          <w:sz w:val="24"/>
          <w:szCs w:val="24"/>
        </w:rPr>
      </w:pPr>
    </w:p>
    <w:p w14:paraId="54A43B44" w14:textId="2A0E0405" w:rsidR="008E786F" w:rsidRDefault="008E786F" w:rsidP="004D06A1">
      <w:pPr>
        <w:spacing w:before="0" w:after="200" w:line="480" w:lineRule="auto"/>
        <w:ind w:firstLine="0"/>
        <w:jc w:val="left"/>
        <w:rPr>
          <w:rFonts w:ascii="Times New Roman" w:hAnsi="Times New Roman" w:cs="Times New Roman"/>
          <w:sz w:val="24"/>
          <w:szCs w:val="24"/>
        </w:rPr>
      </w:pPr>
    </w:p>
    <w:p w14:paraId="76BCF1DB" w14:textId="77777777" w:rsidR="008E786F" w:rsidRPr="00C862AB" w:rsidRDefault="008E786F" w:rsidP="004D06A1">
      <w:pPr>
        <w:spacing w:before="0" w:after="200" w:line="480" w:lineRule="auto"/>
        <w:ind w:firstLine="0"/>
        <w:jc w:val="left"/>
        <w:rPr>
          <w:rFonts w:ascii="Times New Roman" w:hAnsi="Times New Roman" w:cs="Times New Roman"/>
          <w:sz w:val="24"/>
          <w:szCs w:val="24"/>
        </w:rPr>
      </w:pPr>
    </w:p>
    <w:bookmarkStart w:id="1" w:name="_Toc379497329" w:displacedByCustomXml="next"/>
    <w:bookmarkStart w:id="2" w:name="_Toc5178317" w:displacedByCustomXml="next"/>
    <w:sdt>
      <w:sdtPr>
        <w:rPr>
          <w:rStyle w:val="TtuloCar"/>
          <w:rFonts w:ascii="Times New Roman" w:hAnsi="Times New Roman"/>
        </w:rPr>
        <w:alias w:val="Dedicatoria"/>
        <w:tag w:val="Dedicatoria"/>
        <w:id w:val="-83693095"/>
        <w:lock w:val="sdtLocked"/>
        <w:placeholder>
          <w:docPart w:val="7EEE68E737AF44D4A8420922DCBF065E"/>
        </w:placeholder>
      </w:sdtPr>
      <w:sdtEndPr>
        <w:rPr>
          <w:rStyle w:val="TtuloCar"/>
        </w:rPr>
      </w:sdtEndPr>
      <w:sdtContent>
        <w:p w14:paraId="74F2A886" w14:textId="77777777" w:rsidR="00375D11" w:rsidRPr="00C862AB" w:rsidRDefault="00375D11" w:rsidP="004D06A1">
          <w:pPr>
            <w:pStyle w:val="Ttulo1"/>
            <w:spacing w:line="480" w:lineRule="auto"/>
            <w:rPr>
              <w:rFonts w:ascii="Times New Roman" w:hAnsi="Times New Roman" w:cs="Times New Roman"/>
              <w:sz w:val="24"/>
              <w:szCs w:val="24"/>
            </w:rPr>
          </w:pPr>
          <w:r w:rsidRPr="00C862AB">
            <w:rPr>
              <w:rStyle w:val="TtuloCar"/>
              <w:rFonts w:ascii="Times New Roman" w:hAnsi="Times New Roman"/>
              <w:b/>
            </w:rPr>
            <w:t>DEDICATORI</w:t>
          </w:r>
          <w:bookmarkEnd w:id="1"/>
          <w:r w:rsidRPr="00C862AB">
            <w:rPr>
              <w:rStyle w:val="TtuloCar"/>
              <w:rFonts w:ascii="Times New Roman" w:hAnsi="Times New Roman"/>
              <w:b/>
            </w:rPr>
            <w:t>A</w:t>
          </w:r>
        </w:p>
      </w:sdtContent>
    </w:sdt>
    <w:bookmarkEnd w:id="2" w:displacedByCustomXml="prev"/>
    <w:p w14:paraId="1C3818B0" w14:textId="77777777" w:rsidR="00375D11" w:rsidRPr="00C862AB" w:rsidRDefault="00375D11" w:rsidP="004D06A1">
      <w:pPr>
        <w:spacing w:line="480" w:lineRule="auto"/>
        <w:rPr>
          <w:rFonts w:ascii="Times New Roman" w:hAnsi="Times New Roman" w:cs="Times New Roman"/>
          <w:sz w:val="24"/>
          <w:szCs w:val="24"/>
        </w:rPr>
      </w:pPr>
    </w:p>
    <w:p w14:paraId="55B13A8D" w14:textId="77777777" w:rsidR="00FE04D0" w:rsidRPr="00C862AB" w:rsidRDefault="00FE04D0" w:rsidP="00037E31">
      <w:pPr>
        <w:spacing w:line="480" w:lineRule="auto"/>
        <w:jc w:val="center"/>
        <w:rPr>
          <w:rFonts w:ascii="Times New Roman" w:hAnsi="Times New Roman" w:cs="Times New Roman"/>
          <w:sz w:val="24"/>
          <w:szCs w:val="24"/>
        </w:rPr>
      </w:pPr>
    </w:p>
    <w:p w14:paraId="0B2004C0" w14:textId="77777777" w:rsidR="00FE04D0" w:rsidRPr="00C862AB" w:rsidRDefault="00FE04D0" w:rsidP="004D06A1">
      <w:pPr>
        <w:spacing w:line="480" w:lineRule="auto"/>
        <w:rPr>
          <w:rFonts w:ascii="Times New Roman" w:hAnsi="Times New Roman" w:cs="Times New Roman"/>
          <w:sz w:val="24"/>
          <w:szCs w:val="24"/>
        </w:rPr>
      </w:pPr>
    </w:p>
    <w:p w14:paraId="37198575" w14:textId="77777777" w:rsidR="00FE04D0" w:rsidRPr="00C862AB" w:rsidRDefault="00FE04D0" w:rsidP="004D06A1">
      <w:pPr>
        <w:spacing w:line="480" w:lineRule="auto"/>
        <w:rPr>
          <w:rFonts w:ascii="Times New Roman" w:hAnsi="Times New Roman" w:cs="Times New Roman"/>
          <w:sz w:val="24"/>
          <w:szCs w:val="24"/>
        </w:rPr>
      </w:pPr>
    </w:p>
    <w:p w14:paraId="6921AF4B" w14:textId="77777777" w:rsidR="00FE04D0" w:rsidRPr="00C862AB" w:rsidRDefault="00FE04D0" w:rsidP="004D06A1">
      <w:pPr>
        <w:spacing w:line="480" w:lineRule="auto"/>
        <w:rPr>
          <w:rFonts w:ascii="Times New Roman" w:hAnsi="Times New Roman" w:cs="Times New Roman"/>
          <w:sz w:val="24"/>
          <w:szCs w:val="24"/>
        </w:rPr>
      </w:pPr>
    </w:p>
    <w:p w14:paraId="4C4ECFA0" w14:textId="77777777" w:rsidR="00375D11" w:rsidRPr="00C862AB" w:rsidRDefault="0022734D" w:rsidP="004D06A1">
      <w:pPr>
        <w:tabs>
          <w:tab w:val="left" w:pos="5542"/>
        </w:tabs>
        <w:spacing w:line="480" w:lineRule="auto"/>
        <w:jc w:val="right"/>
        <w:rPr>
          <w:rFonts w:ascii="Times New Roman" w:hAnsi="Times New Roman" w:cs="Times New Roman"/>
          <w:sz w:val="24"/>
          <w:szCs w:val="24"/>
        </w:rPr>
      </w:pPr>
      <w:sdt>
        <w:sdtPr>
          <w:rPr>
            <w:rFonts w:ascii="Times New Roman" w:hAnsi="Times New Roman" w:cs="Times New Roman"/>
            <w:sz w:val="24"/>
            <w:szCs w:val="24"/>
          </w:rPr>
          <w:alias w:val="Dedicatoria Párrafo"/>
          <w:tag w:val="Dedicatoria Párrafo"/>
          <w:id w:val="-1884932769"/>
          <w:lock w:val="sdtLocked"/>
          <w:placeholder>
            <w:docPart w:val="7A1E0544E4304FAC981E45C206221C53"/>
          </w:placeholder>
          <w:showingPlcHdr/>
        </w:sdtPr>
        <w:sdtEndPr/>
        <w:sdtContent>
          <w:r w:rsidR="00F6050A" w:rsidRPr="00C862AB">
            <w:rPr>
              <w:rStyle w:val="Textodelmarcadordeposicin"/>
              <w:rFonts w:ascii="Times New Roman" w:hAnsi="Times New Roman" w:cs="Times New Roman"/>
              <w:sz w:val="24"/>
              <w:szCs w:val="24"/>
            </w:rPr>
            <w:t>Haga clic o pulse aquí para escribir texto.</w:t>
          </w:r>
        </w:sdtContent>
      </w:sdt>
    </w:p>
    <w:p w14:paraId="067FFEE0" w14:textId="77777777" w:rsidR="00375D11" w:rsidRPr="00C862AB" w:rsidRDefault="00375D11" w:rsidP="004D06A1">
      <w:pPr>
        <w:spacing w:line="480" w:lineRule="auto"/>
        <w:rPr>
          <w:rFonts w:ascii="Times New Roman" w:hAnsi="Times New Roman" w:cs="Times New Roman"/>
          <w:sz w:val="24"/>
          <w:szCs w:val="24"/>
        </w:rPr>
      </w:pPr>
    </w:p>
    <w:p w14:paraId="7761915E" w14:textId="77777777" w:rsidR="00375D11" w:rsidRPr="00C862AB" w:rsidRDefault="00375D11" w:rsidP="004D06A1">
      <w:pPr>
        <w:spacing w:line="480" w:lineRule="auto"/>
        <w:rPr>
          <w:rFonts w:ascii="Times New Roman" w:hAnsi="Times New Roman" w:cs="Times New Roman"/>
          <w:sz w:val="24"/>
          <w:szCs w:val="24"/>
        </w:rPr>
      </w:pPr>
    </w:p>
    <w:p w14:paraId="7512B39D" w14:textId="2323A3B2" w:rsidR="00375D11" w:rsidRDefault="00375D11" w:rsidP="004D06A1">
      <w:pPr>
        <w:spacing w:line="480" w:lineRule="auto"/>
        <w:rPr>
          <w:rFonts w:ascii="Times New Roman" w:hAnsi="Times New Roman" w:cs="Times New Roman"/>
          <w:sz w:val="24"/>
          <w:szCs w:val="24"/>
        </w:rPr>
      </w:pPr>
    </w:p>
    <w:p w14:paraId="294BA18E" w14:textId="77777777" w:rsidR="00AA4674" w:rsidRPr="00C862AB" w:rsidRDefault="00AA4674" w:rsidP="004D06A1">
      <w:pPr>
        <w:spacing w:line="480" w:lineRule="auto"/>
        <w:rPr>
          <w:rFonts w:ascii="Times New Roman" w:hAnsi="Times New Roman" w:cs="Times New Roman"/>
          <w:sz w:val="24"/>
          <w:szCs w:val="24"/>
        </w:rPr>
      </w:pPr>
    </w:p>
    <w:p w14:paraId="69818099" w14:textId="77777777" w:rsidR="00375D11" w:rsidRPr="00C862AB" w:rsidRDefault="00375D11" w:rsidP="004D06A1">
      <w:pPr>
        <w:spacing w:line="480" w:lineRule="auto"/>
        <w:rPr>
          <w:rFonts w:ascii="Times New Roman" w:hAnsi="Times New Roman" w:cs="Times New Roman"/>
          <w:sz w:val="24"/>
          <w:szCs w:val="24"/>
        </w:rPr>
      </w:pPr>
    </w:p>
    <w:p w14:paraId="282F6372" w14:textId="5AB4A469" w:rsidR="00375D11" w:rsidRDefault="00375D11" w:rsidP="004D06A1">
      <w:pPr>
        <w:spacing w:line="480" w:lineRule="auto"/>
        <w:rPr>
          <w:rFonts w:ascii="Times New Roman" w:hAnsi="Times New Roman" w:cs="Times New Roman"/>
          <w:sz w:val="24"/>
          <w:szCs w:val="24"/>
        </w:rPr>
      </w:pPr>
    </w:p>
    <w:p w14:paraId="5F144063" w14:textId="77777777" w:rsidR="00AA4674" w:rsidRPr="00C862AB" w:rsidRDefault="00AA4674" w:rsidP="004D06A1">
      <w:pPr>
        <w:spacing w:line="480" w:lineRule="auto"/>
        <w:rPr>
          <w:rFonts w:ascii="Times New Roman" w:hAnsi="Times New Roman" w:cs="Times New Roman"/>
          <w:sz w:val="24"/>
          <w:szCs w:val="24"/>
        </w:rPr>
      </w:pPr>
    </w:p>
    <w:p w14:paraId="3D06DB8A" w14:textId="77777777" w:rsidR="00375D11" w:rsidRPr="00C862AB" w:rsidRDefault="00375D11" w:rsidP="004D06A1">
      <w:pPr>
        <w:spacing w:line="480" w:lineRule="auto"/>
        <w:rPr>
          <w:rFonts w:ascii="Times New Roman" w:hAnsi="Times New Roman" w:cs="Times New Roman"/>
          <w:sz w:val="24"/>
          <w:szCs w:val="24"/>
        </w:rPr>
      </w:pPr>
    </w:p>
    <w:p w14:paraId="4B210FC7" w14:textId="77777777" w:rsidR="00375D11" w:rsidRPr="00C862AB" w:rsidRDefault="00375D11" w:rsidP="004D06A1">
      <w:pPr>
        <w:spacing w:line="480" w:lineRule="auto"/>
        <w:rPr>
          <w:rFonts w:ascii="Times New Roman" w:hAnsi="Times New Roman" w:cs="Times New Roman"/>
          <w:sz w:val="24"/>
          <w:szCs w:val="24"/>
        </w:rPr>
      </w:pPr>
    </w:p>
    <w:p w14:paraId="4E672C8B" w14:textId="77777777" w:rsidR="00375D11" w:rsidRPr="00C862AB" w:rsidRDefault="00375D11" w:rsidP="004D06A1">
      <w:pPr>
        <w:spacing w:line="480" w:lineRule="auto"/>
        <w:rPr>
          <w:rFonts w:ascii="Times New Roman" w:hAnsi="Times New Roman" w:cs="Times New Roman"/>
          <w:sz w:val="24"/>
          <w:szCs w:val="24"/>
        </w:rPr>
      </w:pPr>
    </w:p>
    <w:p w14:paraId="6724B5DF" w14:textId="77777777" w:rsidR="00375D11" w:rsidRPr="00C862AB" w:rsidRDefault="00375D11" w:rsidP="004D06A1">
      <w:pPr>
        <w:spacing w:line="480" w:lineRule="auto"/>
        <w:rPr>
          <w:rFonts w:ascii="Times New Roman" w:hAnsi="Times New Roman" w:cs="Times New Roman"/>
          <w:sz w:val="24"/>
          <w:szCs w:val="24"/>
        </w:rPr>
      </w:pPr>
    </w:p>
    <w:p w14:paraId="7DE57B8E" w14:textId="71BBD320" w:rsidR="00CF2232" w:rsidRDefault="00CF2232" w:rsidP="00CF2232">
      <w:pPr>
        <w:spacing w:line="480" w:lineRule="auto"/>
        <w:rPr>
          <w:rFonts w:ascii="Times New Roman" w:hAnsi="Times New Roman" w:cs="Times New Roman"/>
          <w:sz w:val="24"/>
          <w:szCs w:val="24"/>
        </w:rPr>
      </w:pPr>
    </w:p>
    <w:p w14:paraId="2E7F7F31" w14:textId="77777777" w:rsidR="006870E8" w:rsidRDefault="006870E8" w:rsidP="00CF2232">
      <w:pPr>
        <w:spacing w:line="480" w:lineRule="auto"/>
        <w:rPr>
          <w:rFonts w:ascii="Times New Roman" w:hAnsi="Times New Roman" w:cs="Times New Roman"/>
          <w:sz w:val="24"/>
          <w:szCs w:val="24"/>
        </w:rPr>
      </w:pPr>
    </w:p>
    <w:p w14:paraId="2AE1657C" w14:textId="77777777" w:rsidR="00CF2232" w:rsidRPr="00CF2232" w:rsidRDefault="00CF2232" w:rsidP="00CF2232">
      <w:pPr>
        <w:rPr>
          <w:rFonts w:ascii="Times New Roman" w:hAnsi="Times New Roman" w:cs="Times New Roman"/>
          <w:sz w:val="24"/>
          <w:szCs w:val="24"/>
        </w:rPr>
      </w:pPr>
    </w:p>
    <w:p w14:paraId="14B34FD2" w14:textId="358F0D3E" w:rsidR="00375D11" w:rsidRPr="00C862AB" w:rsidRDefault="00CF2232" w:rsidP="00CF2232">
      <w:pPr>
        <w:tabs>
          <w:tab w:val="left" w:pos="2412"/>
        </w:tabs>
        <w:spacing w:line="480" w:lineRule="auto"/>
        <w:rPr>
          <w:rFonts w:ascii="Times New Roman" w:hAnsi="Times New Roman" w:cs="Times New Roman"/>
          <w:sz w:val="24"/>
          <w:szCs w:val="24"/>
        </w:rPr>
      </w:pPr>
      <w:r>
        <w:rPr>
          <w:rFonts w:ascii="Times New Roman" w:hAnsi="Times New Roman" w:cs="Times New Roman"/>
          <w:sz w:val="24"/>
          <w:szCs w:val="24"/>
        </w:rPr>
        <w:tab/>
      </w:r>
      <w:bookmarkStart w:id="3" w:name="_Toc379497330"/>
      <w:bookmarkStart w:id="4" w:name="_Toc5178318"/>
      <w:sdt>
        <w:sdtPr>
          <w:rPr>
            <w:rStyle w:val="Ttulo1Car"/>
            <w:rFonts w:ascii="Times New Roman" w:hAnsi="Times New Roman" w:cs="Times New Roman"/>
            <w:sz w:val="24"/>
            <w:szCs w:val="24"/>
          </w:rPr>
          <w:alias w:val="Agradecimiento"/>
          <w:tag w:val="Agradecimiento"/>
          <w:id w:val="1352062943"/>
          <w:lock w:val="sdtLocked"/>
          <w:placeholder>
            <w:docPart w:val="7EEE68E737AF44D4A8420922DCBF065E"/>
          </w:placeholder>
        </w:sdtPr>
        <w:sdtEndPr>
          <w:rPr>
            <w:rStyle w:val="Ttulo1Car"/>
          </w:rPr>
        </w:sdtEndPr>
        <w:sdtContent>
          <w:r w:rsidR="00375D11" w:rsidRPr="00C862AB">
            <w:rPr>
              <w:rStyle w:val="Ttulo1Car"/>
              <w:rFonts w:ascii="Times New Roman" w:hAnsi="Times New Roman" w:cs="Times New Roman"/>
              <w:sz w:val="24"/>
              <w:szCs w:val="24"/>
            </w:rPr>
            <w:t>AGRADECIMIENTO</w:t>
          </w:r>
          <w:bookmarkEnd w:id="3"/>
        </w:sdtContent>
      </w:sdt>
      <w:bookmarkEnd w:id="4"/>
    </w:p>
    <w:p w14:paraId="67C1FE81" w14:textId="77777777" w:rsidR="00375D11" w:rsidRPr="00C862AB" w:rsidRDefault="00375D11" w:rsidP="004D06A1">
      <w:pPr>
        <w:spacing w:line="480" w:lineRule="auto"/>
        <w:rPr>
          <w:rFonts w:ascii="Times New Roman" w:hAnsi="Times New Roman" w:cs="Times New Roman"/>
          <w:sz w:val="24"/>
          <w:szCs w:val="24"/>
        </w:rPr>
      </w:pPr>
    </w:p>
    <w:p w14:paraId="473EAD55" w14:textId="77777777" w:rsidR="00FE04D0" w:rsidRPr="00C862AB" w:rsidRDefault="00FE04D0" w:rsidP="004D06A1">
      <w:pPr>
        <w:spacing w:line="480" w:lineRule="auto"/>
        <w:rPr>
          <w:rFonts w:ascii="Times New Roman" w:hAnsi="Times New Roman" w:cs="Times New Roman"/>
          <w:sz w:val="24"/>
          <w:szCs w:val="24"/>
        </w:rPr>
      </w:pPr>
    </w:p>
    <w:p w14:paraId="4A8C7350" w14:textId="77777777" w:rsidR="00FE04D0" w:rsidRPr="00C862AB" w:rsidRDefault="00FE04D0" w:rsidP="004D06A1">
      <w:pPr>
        <w:spacing w:line="480" w:lineRule="auto"/>
        <w:rPr>
          <w:rFonts w:ascii="Times New Roman" w:hAnsi="Times New Roman" w:cs="Times New Roman"/>
          <w:sz w:val="24"/>
          <w:szCs w:val="24"/>
        </w:rPr>
      </w:pPr>
    </w:p>
    <w:p w14:paraId="0930B150" w14:textId="77777777" w:rsidR="00FE04D0" w:rsidRPr="00C862AB" w:rsidRDefault="00FE04D0" w:rsidP="004D06A1">
      <w:pPr>
        <w:spacing w:line="480" w:lineRule="auto"/>
        <w:rPr>
          <w:rFonts w:ascii="Times New Roman" w:hAnsi="Times New Roman" w:cs="Times New Roman"/>
          <w:sz w:val="24"/>
          <w:szCs w:val="24"/>
        </w:rPr>
      </w:pPr>
    </w:p>
    <w:p w14:paraId="2C0EF719" w14:textId="77777777" w:rsidR="00FE04D0" w:rsidRPr="00C862AB" w:rsidRDefault="00FE04D0" w:rsidP="004D06A1">
      <w:pPr>
        <w:spacing w:line="480" w:lineRule="auto"/>
        <w:rPr>
          <w:rFonts w:ascii="Times New Roman" w:hAnsi="Times New Roman" w:cs="Times New Roman"/>
          <w:sz w:val="24"/>
          <w:szCs w:val="24"/>
        </w:rPr>
      </w:pPr>
    </w:p>
    <w:sdt>
      <w:sdtPr>
        <w:rPr>
          <w:rFonts w:ascii="Times New Roman" w:hAnsi="Times New Roman" w:cs="Times New Roman"/>
          <w:sz w:val="24"/>
          <w:szCs w:val="24"/>
        </w:rPr>
        <w:alias w:val="Agradecimiento  Párrafo"/>
        <w:tag w:val="Agradecimiento  Párrafo"/>
        <w:id w:val="409744483"/>
        <w:placeholder>
          <w:docPart w:val="B9CDA39090A949A59F3303CAF26DF661"/>
        </w:placeholder>
        <w:temporary/>
        <w:showingPlcHdr/>
      </w:sdtPr>
      <w:sdtEndPr/>
      <w:sdtContent>
        <w:p w14:paraId="552A33ED" w14:textId="77777777" w:rsidR="00B54B70" w:rsidRPr="00C862AB" w:rsidRDefault="00B54B70" w:rsidP="004D06A1">
          <w:pPr>
            <w:spacing w:line="480" w:lineRule="auto"/>
            <w:jc w:val="right"/>
            <w:rPr>
              <w:rFonts w:ascii="Times New Roman" w:hAnsi="Times New Roman" w:cs="Times New Roman"/>
              <w:sz w:val="24"/>
              <w:szCs w:val="24"/>
            </w:rPr>
          </w:pPr>
          <w:r w:rsidRPr="00C862AB">
            <w:rPr>
              <w:rStyle w:val="Textodelmarcadordeposicin"/>
              <w:rFonts w:ascii="Times New Roman" w:hAnsi="Times New Roman" w:cs="Times New Roman"/>
              <w:sz w:val="24"/>
              <w:szCs w:val="24"/>
            </w:rPr>
            <w:t>Haga clic o pulse aquí para escribir texto.</w:t>
          </w:r>
        </w:p>
      </w:sdtContent>
    </w:sdt>
    <w:p w14:paraId="4F16EDA1" w14:textId="77777777" w:rsidR="00375D11" w:rsidRPr="00C862AB" w:rsidRDefault="00375D11" w:rsidP="004D06A1">
      <w:pPr>
        <w:spacing w:line="480" w:lineRule="auto"/>
        <w:rPr>
          <w:rFonts w:ascii="Times New Roman" w:hAnsi="Times New Roman" w:cs="Times New Roman"/>
          <w:sz w:val="24"/>
          <w:szCs w:val="24"/>
        </w:rPr>
      </w:pPr>
    </w:p>
    <w:p w14:paraId="3DA70DDC" w14:textId="77777777" w:rsidR="00375D11" w:rsidRPr="00C862AB" w:rsidRDefault="00375D11" w:rsidP="004D06A1">
      <w:pPr>
        <w:spacing w:line="480" w:lineRule="auto"/>
        <w:rPr>
          <w:rFonts w:ascii="Times New Roman" w:hAnsi="Times New Roman" w:cs="Times New Roman"/>
          <w:sz w:val="24"/>
          <w:szCs w:val="24"/>
        </w:rPr>
      </w:pPr>
    </w:p>
    <w:p w14:paraId="4CCB78A1" w14:textId="77777777" w:rsidR="00375D11" w:rsidRPr="00C862AB" w:rsidRDefault="00375D11" w:rsidP="004D06A1">
      <w:pPr>
        <w:spacing w:line="480" w:lineRule="auto"/>
        <w:rPr>
          <w:rFonts w:ascii="Times New Roman" w:hAnsi="Times New Roman" w:cs="Times New Roman"/>
          <w:sz w:val="24"/>
          <w:szCs w:val="24"/>
        </w:rPr>
      </w:pPr>
    </w:p>
    <w:p w14:paraId="34DF8BCF" w14:textId="77777777" w:rsidR="00375D11" w:rsidRPr="00C862AB" w:rsidRDefault="00375D11" w:rsidP="004D06A1">
      <w:pPr>
        <w:spacing w:line="480" w:lineRule="auto"/>
        <w:rPr>
          <w:rFonts w:ascii="Times New Roman" w:hAnsi="Times New Roman" w:cs="Times New Roman"/>
          <w:sz w:val="24"/>
          <w:szCs w:val="24"/>
        </w:rPr>
      </w:pPr>
    </w:p>
    <w:p w14:paraId="7F035D6F" w14:textId="77777777" w:rsidR="00375D11" w:rsidRPr="00C862AB" w:rsidRDefault="00375D11" w:rsidP="004D06A1">
      <w:pPr>
        <w:spacing w:line="480" w:lineRule="auto"/>
        <w:rPr>
          <w:rFonts w:ascii="Times New Roman" w:hAnsi="Times New Roman" w:cs="Times New Roman"/>
          <w:sz w:val="24"/>
          <w:szCs w:val="24"/>
        </w:rPr>
      </w:pPr>
    </w:p>
    <w:p w14:paraId="3F247857" w14:textId="77777777" w:rsidR="00375D11" w:rsidRPr="00C862AB" w:rsidRDefault="00375D11" w:rsidP="004D06A1">
      <w:pPr>
        <w:spacing w:line="480" w:lineRule="auto"/>
        <w:rPr>
          <w:rFonts w:ascii="Times New Roman" w:hAnsi="Times New Roman" w:cs="Times New Roman"/>
          <w:sz w:val="24"/>
          <w:szCs w:val="24"/>
        </w:rPr>
      </w:pPr>
    </w:p>
    <w:bookmarkEnd w:id="0"/>
    <w:p w14:paraId="752975BF" w14:textId="77777777" w:rsidR="00375D11" w:rsidRDefault="00375D11" w:rsidP="004D06A1">
      <w:pPr>
        <w:spacing w:line="480" w:lineRule="auto"/>
        <w:rPr>
          <w:rFonts w:ascii="Times New Roman" w:hAnsi="Times New Roman" w:cs="Times New Roman"/>
          <w:sz w:val="24"/>
          <w:szCs w:val="24"/>
        </w:rPr>
      </w:pPr>
    </w:p>
    <w:p w14:paraId="53D2D26E" w14:textId="77777777" w:rsidR="006870E8" w:rsidRDefault="006870E8" w:rsidP="004D06A1">
      <w:pPr>
        <w:spacing w:line="480" w:lineRule="auto"/>
        <w:rPr>
          <w:rFonts w:ascii="Times New Roman" w:hAnsi="Times New Roman" w:cs="Times New Roman"/>
          <w:sz w:val="24"/>
          <w:szCs w:val="24"/>
        </w:rPr>
      </w:pPr>
    </w:p>
    <w:p w14:paraId="768EA446" w14:textId="77777777" w:rsidR="006870E8" w:rsidRDefault="006870E8" w:rsidP="004D06A1">
      <w:pPr>
        <w:spacing w:line="480" w:lineRule="auto"/>
        <w:rPr>
          <w:rFonts w:ascii="Times New Roman" w:hAnsi="Times New Roman" w:cs="Times New Roman"/>
          <w:sz w:val="24"/>
          <w:szCs w:val="24"/>
        </w:rPr>
      </w:pPr>
    </w:p>
    <w:p w14:paraId="308D82C1" w14:textId="77777777" w:rsidR="006870E8" w:rsidRDefault="006870E8" w:rsidP="004D06A1">
      <w:pPr>
        <w:spacing w:line="480" w:lineRule="auto"/>
        <w:rPr>
          <w:rFonts w:ascii="Times New Roman" w:hAnsi="Times New Roman" w:cs="Times New Roman"/>
          <w:sz w:val="24"/>
          <w:szCs w:val="24"/>
        </w:rPr>
      </w:pPr>
    </w:p>
    <w:p w14:paraId="4194721E" w14:textId="0ED22395" w:rsidR="006870E8" w:rsidRDefault="006870E8" w:rsidP="004D06A1">
      <w:pPr>
        <w:spacing w:line="480" w:lineRule="auto"/>
        <w:rPr>
          <w:rFonts w:ascii="Times New Roman" w:hAnsi="Times New Roman" w:cs="Times New Roman"/>
          <w:sz w:val="24"/>
          <w:szCs w:val="24"/>
        </w:rPr>
      </w:pPr>
    </w:p>
    <w:p w14:paraId="2EABBE28" w14:textId="0DAAD2C3" w:rsidR="00F55385" w:rsidRDefault="00F55385" w:rsidP="004D06A1">
      <w:pPr>
        <w:spacing w:line="480" w:lineRule="auto"/>
        <w:rPr>
          <w:rFonts w:ascii="Times New Roman" w:hAnsi="Times New Roman" w:cs="Times New Roman"/>
          <w:sz w:val="24"/>
          <w:szCs w:val="24"/>
        </w:rPr>
      </w:pPr>
    </w:p>
    <w:p w14:paraId="6D64283A" w14:textId="77777777" w:rsidR="00F55385" w:rsidRDefault="00F55385" w:rsidP="004D06A1">
      <w:pPr>
        <w:spacing w:line="480" w:lineRule="auto"/>
        <w:rPr>
          <w:rFonts w:ascii="Times New Roman" w:hAnsi="Times New Roman" w:cs="Times New Roman"/>
          <w:sz w:val="24"/>
          <w:szCs w:val="24"/>
        </w:rPr>
      </w:pPr>
    </w:p>
    <w:p w14:paraId="1080DECC" w14:textId="759D22B8" w:rsidR="00375D11" w:rsidRDefault="00320AB3" w:rsidP="004D06A1">
      <w:pPr>
        <w:pStyle w:val="Ttulo1"/>
        <w:spacing w:line="480" w:lineRule="auto"/>
        <w:rPr>
          <w:rFonts w:ascii="Times New Roman" w:hAnsi="Times New Roman" w:cs="Times New Roman"/>
          <w:sz w:val="22"/>
          <w:szCs w:val="22"/>
        </w:rPr>
      </w:pPr>
      <w:bookmarkStart w:id="5" w:name="_Toc5178319"/>
      <w:r w:rsidRPr="00657E30">
        <w:rPr>
          <w:rFonts w:ascii="Times New Roman" w:hAnsi="Times New Roman" w:cs="Times New Roman"/>
          <w:sz w:val="22"/>
          <w:szCs w:val="22"/>
        </w:rPr>
        <w:t>Tabla de contenido</w:t>
      </w:r>
      <w:bookmarkEnd w:id="5"/>
    </w:p>
    <w:p w14:paraId="2849EC99" w14:textId="77777777" w:rsidR="00B272A3" w:rsidRPr="00B272A3" w:rsidRDefault="00B272A3" w:rsidP="00B272A3"/>
    <w:p w14:paraId="3936C5B9" w14:textId="35764ADA" w:rsidR="00F72153" w:rsidRDefault="00CE4EE4" w:rsidP="009336EF">
      <w:pPr>
        <w:pStyle w:val="TDC1"/>
        <w:spacing w:line="276" w:lineRule="auto"/>
        <w:rPr>
          <w:rStyle w:val="Hipervnculo"/>
          <w:caps w:val="0"/>
          <w:color w:val="auto"/>
          <w:u w:val="none"/>
        </w:rPr>
      </w:pPr>
      <w:bookmarkStart w:id="6" w:name="_Toc379497331"/>
      <w:r>
        <w:rPr>
          <w:rStyle w:val="Hipervnculo"/>
          <w:caps w:val="0"/>
          <w:color w:val="auto"/>
          <w:u w:val="none"/>
        </w:rPr>
        <w:t>J</w:t>
      </w:r>
      <w:r w:rsidRPr="006870E8">
        <w:rPr>
          <w:rStyle w:val="Hipervnculo"/>
          <w:caps w:val="0"/>
          <w:color w:val="auto"/>
          <w:u w:val="none"/>
        </w:rPr>
        <w:t>urado calificador</w:t>
      </w:r>
      <w:r>
        <w:rPr>
          <w:rStyle w:val="Hipervnculo"/>
          <w:caps w:val="0"/>
          <w:color w:val="auto"/>
          <w:u w:val="none"/>
        </w:rPr>
        <w:t xml:space="preserve">   </w:t>
      </w:r>
      <w:r w:rsidR="009336EF">
        <w:rPr>
          <w:rStyle w:val="Hipervnculo"/>
          <w:caps w:val="0"/>
          <w:color w:val="auto"/>
          <w:u w:val="none"/>
        </w:rPr>
        <w:t>…………………………………………………………………………</w:t>
      </w:r>
      <w:r>
        <w:rPr>
          <w:rStyle w:val="Hipervnculo"/>
          <w:caps w:val="0"/>
          <w:color w:val="auto"/>
          <w:u w:val="none"/>
        </w:rPr>
        <w:tab/>
        <w:t>2</w:t>
      </w:r>
    </w:p>
    <w:p w14:paraId="45DEA134" w14:textId="5C792C72" w:rsidR="00CE4EE4" w:rsidRPr="00971334" w:rsidRDefault="00971334" w:rsidP="00CE4EE4">
      <w:pPr>
        <w:ind w:firstLine="0"/>
        <w:jc w:val="left"/>
        <w:rPr>
          <w:rStyle w:val="Hipervnculo"/>
          <w:rFonts w:ascii="Times New Roman" w:eastAsia="Calibri" w:hAnsi="Times New Roman" w:cs="Times New Roman"/>
          <w:bCs/>
          <w:noProof/>
          <w:color w:val="auto"/>
          <w:sz w:val="24"/>
          <w:szCs w:val="24"/>
          <w:u w:val="none"/>
          <w:lang w:val="es-ES" w:eastAsia="es-ES"/>
        </w:rPr>
      </w:pPr>
      <w:r w:rsidRPr="00971334">
        <w:rPr>
          <w:rStyle w:val="Hipervnculo"/>
          <w:rFonts w:ascii="Times New Roman" w:eastAsia="Calibri" w:hAnsi="Times New Roman" w:cs="Times New Roman"/>
          <w:bCs/>
          <w:noProof/>
          <w:color w:val="auto"/>
          <w:sz w:val="24"/>
          <w:szCs w:val="24"/>
          <w:u w:val="none"/>
        </w:rPr>
        <w:t>Informe de similitud</w:t>
      </w:r>
      <w:r w:rsidR="009336EF">
        <w:rPr>
          <w:rStyle w:val="Hipervnculo"/>
          <w:rFonts w:ascii="Times New Roman" w:eastAsia="Calibri" w:hAnsi="Times New Roman" w:cs="Times New Roman"/>
          <w:bCs/>
          <w:noProof/>
          <w:color w:val="auto"/>
          <w:sz w:val="24"/>
          <w:szCs w:val="24"/>
          <w:u w:val="none"/>
        </w:rPr>
        <w:t xml:space="preserve"> ……………………………………………………………………….</w:t>
      </w:r>
      <w:r w:rsidR="00874DBE">
        <w:rPr>
          <w:rStyle w:val="Hipervnculo"/>
          <w:rFonts w:ascii="Times New Roman" w:eastAsia="Calibri" w:hAnsi="Times New Roman" w:cs="Times New Roman"/>
          <w:bCs/>
          <w:noProof/>
          <w:color w:val="auto"/>
          <w:sz w:val="24"/>
          <w:szCs w:val="24"/>
          <w:u w:val="none"/>
        </w:rPr>
        <w:t xml:space="preserve"> 3</w:t>
      </w:r>
    </w:p>
    <w:p w14:paraId="7B601C82" w14:textId="225340EC" w:rsidR="007C126C" w:rsidRDefault="005C1469" w:rsidP="00837CD7">
      <w:pPr>
        <w:pStyle w:val="TDC1"/>
        <w:spacing w:line="360" w:lineRule="auto"/>
      </w:pPr>
      <w:r w:rsidRPr="00657E30">
        <w:rPr>
          <w:b/>
          <w:sz w:val="22"/>
          <w:szCs w:val="22"/>
        </w:rPr>
        <w:fldChar w:fldCharType="begin"/>
      </w:r>
      <w:r w:rsidRPr="00657E30">
        <w:rPr>
          <w:b/>
          <w:sz w:val="22"/>
          <w:szCs w:val="22"/>
        </w:rPr>
        <w:instrText xml:space="preserve"> TOC \o "1-3" \h \z \u </w:instrText>
      </w:r>
      <w:r w:rsidRPr="00657E30">
        <w:rPr>
          <w:b/>
          <w:sz w:val="22"/>
          <w:szCs w:val="22"/>
        </w:rPr>
        <w:fldChar w:fldCharType="separate"/>
      </w:r>
      <w:hyperlink w:anchor="_Toc5178317" w:history="1">
        <w:r w:rsidR="00CE4EE4">
          <w:rPr>
            <w:rStyle w:val="Hipervnculo"/>
            <w:caps w:val="0"/>
          </w:rPr>
          <w:t>D</w:t>
        </w:r>
        <w:r w:rsidR="00CE4EE4" w:rsidRPr="002C194B">
          <w:rPr>
            <w:rStyle w:val="Hipervnculo"/>
            <w:caps w:val="0"/>
          </w:rPr>
          <w:t>edicatoria</w:t>
        </w:r>
        <w:r w:rsidR="00B67897">
          <w:rPr>
            <w:rStyle w:val="Hipervnculo"/>
            <w:caps w:val="0"/>
          </w:rPr>
          <w:t>…………………………………………………………………………………</w:t>
        </w:r>
        <w:r w:rsidR="000D654F">
          <w:rPr>
            <w:rStyle w:val="Hipervnculo"/>
            <w:caps w:val="0"/>
          </w:rPr>
          <w:t xml:space="preserve"> </w:t>
        </w:r>
      </w:hyperlink>
      <w:hyperlink w:anchor="_Toc5178318" w:history="1">
        <w:r w:rsidR="000D654F">
          <w:rPr>
            <w:rStyle w:val="Hipervnculo"/>
            <w:caps w:val="0"/>
          </w:rPr>
          <w:t>4</w:t>
        </w:r>
      </w:hyperlink>
    </w:p>
    <w:p w14:paraId="6EEE7087" w14:textId="0BB7CF8B" w:rsidR="000D654F" w:rsidRPr="000D654F" w:rsidRDefault="000D654F" w:rsidP="000D654F">
      <w:pPr>
        <w:ind w:firstLine="0"/>
        <w:rPr>
          <w:lang w:val="es-ES" w:eastAsia="es-ES"/>
        </w:rPr>
      </w:pPr>
      <w:r>
        <w:rPr>
          <w:lang w:val="es-ES" w:eastAsia="es-ES"/>
        </w:rPr>
        <w:t>Agradecimiento</w:t>
      </w:r>
      <w:r w:rsidR="0026490A">
        <w:rPr>
          <w:lang w:val="es-ES" w:eastAsia="es-ES"/>
        </w:rPr>
        <w:t xml:space="preserve"> ……………………………………………………………………………………………</w:t>
      </w:r>
      <w:r w:rsidR="00B72F65">
        <w:rPr>
          <w:lang w:val="es-ES" w:eastAsia="es-ES"/>
        </w:rPr>
        <w:t>…</w:t>
      </w:r>
      <w:r w:rsidR="0026490A">
        <w:rPr>
          <w:lang w:val="es-ES" w:eastAsia="es-ES"/>
        </w:rPr>
        <w:t xml:space="preserve"> 5</w:t>
      </w:r>
    </w:p>
    <w:p w14:paraId="3132AD80" w14:textId="5B6D7449" w:rsidR="007C126C" w:rsidRDefault="0022734D" w:rsidP="006870E8">
      <w:pPr>
        <w:pStyle w:val="TDC1"/>
        <w:rPr>
          <w:rFonts w:asciiTheme="minorHAnsi" w:eastAsiaTheme="minorEastAsia" w:hAnsiTheme="minorHAnsi"/>
          <w:sz w:val="22"/>
          <w:szCs w:val="22"/>
          <w:lang w:eastAsia="es-PE"/>
        </w:rPr>
      </w:pPr>
      <w:hyperlink w:anchor="_Toc5178319" w:history="1">
        <w:r w:rsidR="0026490A">
          <w:rPr>
            <w:rStyle w:val="Hipervnculo"/>
            <w:caps w:val="0"/>
          </w:rPr>
          <w:t>T</w:t>
        </w:r>
        <w:r w:rsidR="00CE4EE4" w:rsidRPr="002C194B">
          <w:rPr>
            <w:rStyle w:val="Hipervnculo"/>
            <w:caps w:val="0"/>
          </w:rPr>
          <w:t>abla de contenido</w:t>
        </w:r>
        <w:r w:rsidR="00B72F65">
          <w:rPr>
            <w:rStyle w:val="Hipervnculo"/>
            <w:caps w:val="0"/>
          </w:rPr>
          <w:t xml:space="preserve"> …………………………………………………………………………</w:t>
        </w:r>
        <w:r w:rsidR="00CE4EE4">
          <w:rPr>
            <w:caps w:val="0"/>
            <w:webHidden/>
          </w:rPr>
          <w:tab/>
        </w:r>
      </w:hyperlink>
      <w:r w:rsidR="0026490A">
        <w:t>6</w:t>
      </w:r>
    </w:p>
    <w:p w14:paraId="0036CE29" w14:textId="2ED9061B" w:rsidR="007C126C" w:rsidRDefault="0022734D" w:rsidP="006870E8">
      <w:pPr>
        <w:pStyle w:val="TDC1"/>
        <w:rPr>
          <w:rFonts w:asciiTheme="minorHAnsi" w:eastAsiaTheme="minorEastAsia" w:hAnsiTheme="minorHAnsi"/>
          <w:sz w:val="22"/>
          <w:szCs w:val="22"/>
          <w:lang w:eastAsia="es-PE"/>
        </w:rPr>
      </w:pPr>
      <w:hyperlink w:anchor="_Toc5178320" w:history="1">
        <w:r w:rsidR="0099585A">
          <w:rPr>
            <w:rStyle w:val="Hipervnculo"/>
            <w:caps w:val="0"/>
          </w:rPr>
          <w:t>Í</w:t>
        </w:r>
        <w:r w:rsidR="00CE4EE4" w:rsidRPr="002C194B">
          <w:rPr>
            <w:rStyle w:val="Hipervnculo"/>
            <w:caps w:val="0"/>
          </w:rPr>
          <w:t>ndice de tablas</w:t>
        </w:r>
        <w:r w:rsidR="00B72F65">
          <w:rPr>
            <w:rStyle w:val="Hipervnculo"/>
            <w:caps w:val="0"/>
          </w:rPr>
          <w:t xml:space="preserve"> ……………………………………………………………………………..</w:t>
        </w:r>
        <w:r w:rsidR="00CE4EE4">
          <w:rPr>
            <w:caps w:val="0"/>
            <w:webHidden/>
          </w:rPr>
          <w:tab/>
        </w:r>
      </w:hyperlink>
      <w:r w:rsidR="0099585A">
        <w:t>7</w:t>
      </w:r>
    </w:p>
    <w:p w14:paraId="518FB962" w14:textId="3E45A4C9" w:rsidR="007C126C" w:rsidRDefault="0022734D" w:rsidP="006870E8">
      <w:pPr>
        <w:pStyle w:val="TDC1"/>
        <w:rPr>
          <w:rFonts w:asciiTheme="minorHAnsi" w:eastAsiaTheme="minorEastAsia" w:hAnsiTheme="minorHAnsi"/>
          <w:sz w:val="22"/>
          <w:szCs w:val="22"/>
          <w:lang w:eastAsia="es-PE"/>
        </w:rPr>
      </w:pPr>
      <w:hyperlink w:anchor="_Toc5178321" w:history="1">
        <w:r w:rsidR="003E2A2D">
          <w:rPr>
            <w:rStyle w:val="Hipervnculo"/>
            <w:caps w:val="0"/>
          </w:rPr>
          <w:t>Í</w:t>
        </w:r>
        <w:r w:rsidR="00CE4EE4" w:rsidRPr="002C194B">
          <w:rPr>
            <w:rStyle w:val="Hipervnculo"/>
            <w:caps w:val="0"/>
          </w:rPr>
          <w:t>ndice de figuras</w:t>
        </w:r>
        <w:r w:rsidR="00233D23">
          <w:rPr>
            <w:rStyle w:val="Hipervnculo"/>
            <w:caps w:val="0"/>
          </w:rPr>
          <w:t xml:space="preserve"> …………………………………………………………………………...</w:t>
        </w:r>
        <w:r w:rsidR="00CE4EE4">
          <w:rPr>
            <w:caps w:val="0"/>
            <w:webHidden/>
          </w:rPr>
          <w:tab/>
        </w:r>
      </w:hyperlink>
      <w:r w:rsidR="0099585A">
        <w:t>8</w:t>
      </w:r>
    </w:p>
    <w:p w14:paraId="11C7D12D" w14:textId="0C3ED24C" w:rsidR="007C126C" w:rsidRDefault="0022734D" w:rsidP="006870E8">
      <w:pPr>
        <w:pStyle w:val="TDC1"/>
        <w:rPr>
          <w:rFonts w:asciiTheme="minorHAnsi" w:eastAsiaTheme="minorEastAsia" w:hAnsiTheme="minorHAnsi"/>
          <w:sz w:val="22"/>
          <w:szCs w:val="22"/>
          <w:lang w:eastAsia="es-PE"/>
        </w:rPr>
      </w:pPr>
      <w:hyperlink w:anchor="_Toc5178322" w:history="1">
        <w:r w:rsidR="003E2A2D">
          <w:rPr>
            <w:rStyle w:val="Hipervnculo"/>
            <w:caps w:val="0"/>
          </w:rPr>
          <w:t>R</w:t>
        </w:r>
        <w:r w:rsidR="00CE4EE4" w:rsidRPr="002C194B">
          <w:rPr>
            <w:rStyle w:val="Hipervnculo"/>
            <w:caps w:val="0"/>
          </w:rPr>
          <w:t>esumen</w:t>
        </w:r>
        <w:r w:rsidR="00233D23">
          <w:rPr>
            <w:rStyle w:val="Hipervnculo"/>
            <w:caps w:val="0"/>
          </w:rPr>
          <w:t xml:space="preserve"> ……………………………………………………………………………………</w:t>
        </w:r>
        <w:r w:rsidR="00CE4EE4">
          <w:rPr>
            <w:caps w:val="0"/>
            <w:webHidden/>
          </w:rPr>
          <w:tab/>
        </w:r>
      </w:hyperlink>
      <w:r w:rsidR="0099585A">
        <w:t>9</w:t>
      </w:r>
    </w:p>
    <w:p w14:paraId="39B074C7" w14:textId="4BA9C6A9" w:rsidR="007C126C" w:rsidRDefault="0022734D" w:rsidP="006870E8">
      <w:pPr>
        <w:pStyle w:val="TDC1"/>
        <w:rPr>
          <w:rFonts w:asciiTheme="minorHAnsi" w:eastAsiaTheme="minorEastAsia" w:hAnsiTheme="minorHAnsi"/>
          <w:sz w:val="22"/>
          <w:szCs w:val="22"/>
          <w:lang w:eastAsia="es-PE"/>
        </w:rPr>
      </w:pPr>
      <w:hyperlink w:anchor="_Toc5178323" w:history="1">
        <w:r w:rsidR="003E2A2D">
          <w:rPr>
            <w:rStyle w:val="Hipervnculo"/>
            <w:caps w:val="0"/>
          </w:rPr>
          <w:t>C</w:t>
        </w:r>
        <w:r w:rsidR="00CE4EE4" w:rsidRPr="002C194B">
          <w:rPr>
            <w:rStyle w:val="Hipervnculo"/>
            <w:caps w:val="0"/>
          </w:rPr>
          <w:t xml:space="preserve">apítulo </w:t>
        </w:r>
        <w:r w:rsidR="003E2A2D">
          <w:rPr>
            <w:rStyle w:val="Hipervnculo"/>
            <w:caps w:val="0"/>
          </w:rPr>
          <w:t>I</w:t>
        </w:r>
        <w:r w:rsidR="00CE4EE4" w:rsidRPr="002C194B">
          <w:rPr>
            <w:rStyle w:val="Hipervnculo"/>
            <w:caps w:val="0"/>
          </w:rPr>
          <w:t xml:space="preserve">: </w:t>
        </w:r>
        <w:r w:rsidR="003E2A2D">
          <w:rPr>
            <w:rStyle w:val="Hipervnculo"/>
            <w:caps w:val="0"/>
          </w:rPr>
          <w:t>I</w:t>
        </w:r>
        <w:r w:rsidR="00CE4EE4" w:rsidRPr="002C194B">
          <w:rPr>
            <w:rStyle w:val="Hipervnculo"/>
            <w:caps w:val="0"/>
          </w:rPr>
          <w:t>ntroducción</w:t>
        </w:r>
        <w:r w:rsidR="00AC71B4">
          <w:rPr>
            <w:rStyle w:val="Hipervnculo"/>
            <w:caps w:val="0"/>
          </w:rPr>
          <w:t xml:space="preserve"> …………………………………………………………………..</w:t>
        </w:r>
        <w:r w:rsidR="00CE4EE4">
          <w:rPr>
            <w:caps w:val="0"/>
            <w:webHidden/>
          </w:rPr>
          <w:tab/>
        </w:r>
      </w:hyperlink>
      <w:r w:rsidR="0099585A">
        <w:t>10</w:t>
      </w:r>
    </w:p>
    <w:p w14:paraId="516F1D26" w14:textId="2050F12B" w:rsidR="007C126C" w:rsidRDefault="0022734D" w:rsidP="006870E8">
      <w:pPr>
        <w:pStyle w:val="TDC1"/>
        <w:rPr>
          <w:rFonts w:asciiTheme="minorHAnsi" w:eastAsiaTheme="minorEastAsia" w:hAnsiTheme="minorHAnsi"/>
          <w:sz w:val="22"/>
          <w:szCs w:val="22"/>
          <w:lang w:eastAsia="es-PE"/>
        </w:rPr>
      </w:pPr>
      <w:hyperlink w:anchor="_Toc5178327" w:history="1">
        <w:r w:rsidR="00B272A3">
          <w:rPr>
            <w:rStyle w:val="Hipervnculo"/>
            <w:caps w:val="0"/>
          </w:rPr>
          <w:t>C</w:t>
        </w:r>
        <w:r w:rsidR="00CE4EE4" w:rsidRPr="002C194B">
          <w:rPr>
            <w:rStyle w:val="Hipervnculo"/>
            <w:caps w:val="0"/>
          </w:rPr>
          <w:t xml:space="preserve">apítulo </w:t>
        </w:r>
        <w:r w:rsidR="00F55385">
          <w:rPr>
            <w:rStyle w:val="Hipervnculo"/>
            <w:caps w:val="0"/>
          </w:rPr>
          <w:t>II</w:t>
        </w:r>
        <w:r w:rsidR="00CE4EE4" w:rsidRPr="002C194B">
          <w:rPr>
            <w:rStyle w:val="Hipervnculo"/>
            <w:caps w:val="0"/>
          </w:rPr>
          <w:t xml:space="preserve">: </w:t>
        </w:r>
        <w:r w:rsidR="00F55385">
          <w:rPr>
            <w:rStyle w:val="Hipervnculo"/>
            <w:caps w:val="0"/>
          </w:rPr>
          <w:t>M</w:t>
        </w:r>
        <w:r w:rsidR="00CE4EE4" w:rsidRPr="002C194B">
          <w:rPr>
            <w:rStyle w:val="Hipervnculo"/>
            <w:caps w:val="0"/>
          </w:rPr>
          <w:t>etodología</w:t>
        </w:r>
        <w:r w:rsidR="00AC71B4">
          <w:rPr>
            <w:rStyle w:val="Hipervnculo"/>
            <w:caps w:val="0"/>
          </w:rPr>
          <w:t xml:space="preserve"> ………………………………………………………………….</w:t>
        </w:r>
        <w:r w:rsidR="00CE4EE4">
          <w:rPr>
            <w:caps w:val="0"/>
            <w:webHidden/>
          </w:rPr>
          <w:tab/>
          <w:t>1</w:t>
        </w:r>
      </w:hyperlink>
      <w:r w:rsidR="00AC71B4">
        <w:t>1</w:t>
      </w:r>
    </w:p>
    <w:p w14:paraId="2EBE25CE" w14:textId="3A506B7E" w:rsidR="007C126C" w:rsidRDefault="0022734D" w:rsidP="006870E8">
      <w:pPr>
        <w:pStyle w:val="TDC1"/>
        <w:rPr>
          <w:rFonts w:asciiTheme="minorHAnsi" w:eastAsiaTheme="minorEastAsia" w:hAnsiTheme="minorHAnsi"/>
          <w:sz w:val="22"/>
          <w:szCs w:val="22"/>
          <w:lang w:eastAsia="es-PE"/>
        </w:rPr>
      </w:pPr>
      <w:hyperlink w:anchor="_Toc5178328" w:history="1">
        <w:r w:rsidR="00B272A3">
          <w:rPr>
            <w:rStyle w:val="Hipervnculo"/>
            <w:caps w:val="0"/>
          </w:rPr>
          <w:t>C</w:t>
        </w:r>
        <w:r w:rsidR="00CE4EE4" w:rsidRPr="002C194B">
          <w:rPr>
            <w:rStyle w:val="Hipervnculo"/>
            <w:caps w:val="0"/>
          </w:rPr>
          <w:t xml:space="preserve">apítulo </w:t>
        </w:r>
        <w:r w:rsidR="00F55385">
          <w:rPr>
            <w:rStyle w:val="Hipervnculo"/>
            <w:caps w:val="0"/>
          </w:rPr>
          <w:t>III</w:t>
        </w:r>
        <w:r w:rsidR="00CE4EE4" w:rsidRPr="002C194B">
          <w:rPr>
            <w:rStyle w:val="Hipervnculo"/>
            <w:caps w:val="0"/>
          </w:rPr>
          <w:t xml:space="preserve">: </w:t>
        </w:r>
        <w:r w:rsidR="00F55385">
          <w:rPr>
            <w:rStyle w:val="Hipervnculo"/>
            <w:caps w:val="0"/>
          </w:rPr>
          <w:t>R</w:t>
        </w:r>
        <w:r w:rsidR="00CE4EE4" w:rsidRPr="002C194B">
          <w:rPr>
            <w:rStyle w:val="Hipervnculo"/>
            <w:caps w:val="0"/>
          </w:rPr>
          <w:t>esultados</w:t>
        </w:r>
        <w:r w:rsidR="00AC71B4">
          <w:rPr>
            <w:rStyle w:val="Hipervnculo"/>
            <w:caps w:val="0"/>
          </w:rPr>
          <w:t xml:space="preserve"> …………………………………………………………………...</w:t>
        </w:r>
        <w:r w:rsidR="00CE4EE4">
          <w:rPr>
            <w:caps w:val="0"/>
            <w:webHidden/>
          </w:rPr>
          <w:tab/>
        </w:r>
        <w:r w:rsidR="007C126C">
          <w:rPr>
            <w:webHidden/>
          </w:rPr>
          <w:fldChar w:fldCharType="begin"/>
        </w:r>
        <w:r w:rsidR="007C126C">
          <w:rPr>
            <w:webHidden/>
          </w:rPr>
          <w:instrText xml:space="preserve"> PAGEREF _Toc5178328 \h </w:instrText>
        </w:r>
        <w:r w:rsidR="007C126C">
          <w:rPr>
            <w:webHidden/>
          </w:rPr>
        </w:r>
        <w:r w:rsidR="007C126C">
          <w:rPr>
            <w:webHidden/>
          </w:rPr>
          <w:fldChar w:fldCharType="separate"/>
        </w:r>
        <w:r w:rsidR="00CE4EE4">
          <w:rPr>
            <w:caps w:val="0"/>
            <w:webHidden/>
          </w:rPr>
          <w:t>1</w:t>
        </w:r>
        <w:r w:rsidR="007C126C">
          <w:rPr>
            <w:webHidden/>
          </w:rPr>
          <w:fldChar w:fldCharType="end"/>
        </w:r>
      </w:hyperlink>
      <w:r w:rsidR="00AC71B4">
        <w:t>2</w:t>
      </w:r>
    </w:p>
    <w:p w14:paraId="4FBD11FF" w14:textId="2E9109A7" w:rsidR="007C126C" w:rsidRDefault="0022734D" w:rsidP="006870E8">
      <w:pPr>
        <w:pStyle w:val="TDC1"/>
        <w:rPr>
          <w:rFonts w:asciiTheme="minorHAnsi" w:eastAsiaTheme="minorEastAsia" w:hAnsiTheme="minorHAnsi"/>
          <w:sz w:val="22"/>
          <w:szCs w:val="22"/>
          <w:lang w:eastAsia="es-PE"/>
        </w:rPr>
      </w:pPr>
      <w:hyperlink w:anchor="_Toc5178329" w:history="1">
        <w:r w:rsidR="00B272A3">
          <w:rPr>
            <w:rStyle w:val="Hipervnculo"/>
            <w:caps w:val="0"/>
          </w:rPr>
          <w:t>C</w:t>
        </w:r>
        <w:r w:rsidR="00CE4EE4" w:rsidRPr="002C194B">
          <w:rPr>
            <w:rStyle w:val="Hipervnculo"/>
            <w:caps w:val="0"/>
          </w:rPr>
          <w:t xml:space="preserve">apítulo </w:t>
        </w:r>
        <w:r w:rsidR="00F55385">
          <w:rPr>
            <w:rStyle w:val="Hipervnculo"/>
            <w:caps w:val="0"/>
          </w:rPr>
          <w:t>IV</w:t>
        </w:r>
        <w:r w:rsidR="00CE4EE4" w:rsidRPr="002C194B">
          <w:rPr>
            <w:rStyle w:val="Hipervnculo"/>
            <w:caps w:val="0"/>
          </w:rPr>
          <w:t xml:space="preserve">: </w:t>
        </w:r>
        <w:r w:rsidR="00F55385">
          <w:rPr>
            <w:rStyle w:val="Hipervnculo"/>
            <w:caps w:val="0"/>
          </w:rPr>
          <w:t>D</w:t>
        </w:r>
        <w:r w:rsidR="00CE4EE4" w:rsidRPr="002C194B">
          <w:rPr>
            <w:rStyle w:val="Hipervnculo"/>
            <w:caps w:val="0"/>
          </w:rPr>
          <w:t xml:space="preserve">iscusión y </w:t>
        </w:r>
        <w:r w:rsidR="00F55385">
          <w:rPr>
            <w:rStyle w:val="Hipervnculo"/>
            <w:caps w:val="0"/>
          </w:rPr>
          <w:t>C</w:t>
        </w:r>
        <w:r w:rsidR="00CE4EE4" w:rsidRPr="002C194B">
          <w:rPr>
            <w:rStyle w:val="Hipervnculo"/>
            <w:caps w:val="0"/>
          </w:rPr>
          <w:t>onclusiones</w:t>
        </w:r>
        <w:r w:rsidR="00AC71B4">
          <w:rPr>
            <w:rStyle w:val="Hipervnculo"/>
            <w:caps w:val="0"/>
          </w:rPr>
          <w:t xml:space="preserve"> …………………………………………………..</w:t>
        </w:r>
        <w:r w:rsidR="00CE4EE4">
          <w:rPr>
            <w:caps w:val="0"/>
            <w:webHidden/>
          </w:rPr>
          <w:tab/>
        </w:r>
        <w:r w:rsidR="007C126C">
          <w:rPr>
            <w:webHidden/>
          </w:rPr>
          <w:fldChar w:fldCharType="begin"/>
        </w:r>
        <w:r w:rsidR="007C126C">
          <w:rPr>
            <w:webHidden/>
          </w:rPr>
          <w:instrText xml:space="preserve"> PAGEREF _Toc5178329 \h </w:instrText>
        </w:r>
        <w:r w:rsidR="007C126C">
          <w:rPr>
            <w:webHidden/>
          </w:rPr>
        </w:r>
        <w:r w:rsidR="007C126C">
          <w:rPr>
            <w:webHidden/>
          </w:rPr>
          <w:fldChar w:fldCharType="separate"/>
        </w:r>
        <w:r w:rsidR="00CE4EE4">
          <w:rPr>
            <w:caps w:val="0"/>
            <w:webHidden/>
          </w:rPr>
          <w:t>13</w:t>
        </w:r>
        <w:r w:rsidR="007C126C">
          <w:rPr>
            <w:webHidden/>
          </w:rPr>
          <w:fldChar w:fldCharType="end"/>
        </w:r>
      </w:hyperlink>
    </w:p>
    <w:p w14:paraId="23684C63" w14:textId="2C50E137" w:rsidR="007C126C" w:rsidRDefault="0022734D" w:rsidP="006870E8">
      <w:pPr>
        <w:pStyle w:val="TDC1"/>
        <w:rPr>
          <w:rFonts w:asciiTheme="minorHAnsi" w:eastAsiaTheme="minorEastAsia" w:hAnsiTheme="minorHAnsi"/>
          <w:sz w:val="22"/>
          <w:szCs w:val="22"/>
          <w:lang w:eastAsia="es-PE"/>
        </w:rPr>
      </w:pPr>
      <w:hyperlink w:anchor="_Toc5178330" w:history="1">
        <w:r w:rsidR="00F55385">
          <w:rPr>
            <w:rStyle w:val="Hipervnculo"/>
            <w:caps w:val="0"/>
          </w:rPr>
          <w:t>R</w:t>
        </w:r>
        <w:r w:rsidR="00CE4EE4" w:rsidRPr="002C194B">
          <w:rPr>
            <w:rStyle w:val="Hipervnculo"/>
            <w:caps w:val="0"/>
          </w:rPr>
          <w:t>eferencias</w:t>
        </w:r>
        <w:r w:rsidR="00AC71B4">
          <w:rPr>
            <w:rStyle w:val="Hipervnculo"/>
            <w:caps w:val="0"/>
          </w:rPr>
          <w:t xml:space="preserve"> ………………………………………………………………………………..</w:t>
        </w:r>
        <w:r w:rsidR="00CE4EE4">
          <w:rPr>
            <w:caps w:val="0"/>
            <w:webHidden/>
          </w:rPr>
          <w:tab/>
        </w:r>
        <w:r w:rsidR="007C126C">
          <w:rPr>
            <w:webHidden/>
          </w:rPr>
          <w:fldChar w:fldCharType="begin"/>
        </w:r>
        <w:r w:rsidR="007C126C">
          <w:rPr>
            <w:webHidden/>
          </w:rPr>
          <w:instrText xml:space="preserve"> PAGEREF _Toc5178330 \h </w:instrText>
        </w:r>
        <w:r w:rsidR="007C126C">
          <w:rPr>
            <w:webHidden/>
          </w:rPr>
        </w:r>
        <w:r w:rsidR="007C126C">
          <w:rPr>
            <w:webHidden/>
          </w:rPr>
          <w:fldChar w:fldCharType="separate"/>
        </w:r>
        <w:r w:rsidR="00CE4EE4">
          <w:rPr>
            <w:caps w:val="0"/>
            <w:webHidden/>
          </w:rPr>
          <w:t>14</w:t>
        </w:r>
        <w:r w:rsidR="007C126C">
          <w:rPr>
            <w:webHidden/>
          </w:rPr>
          <w:fldChar w:fldCharType="end"/>
        </w:r>
      </w:hyperlink>
    </w:p>
    <w:p w14:paraId="73474941" w14:textId="4B9A8156" w:rsidR="007C126C" w:rsidRDefault="0022734D" w:rsidP="006870E8">
      <w:pPr>
        <w:pStyle w:val="TDC1"/>
        <w:rPr>
          <w:rFonts w:asciiTheme="minorHAnsi" w:eastAsiaTheme="minorEastAsia" w:hAnsiTheme="minorHAnsi"/>
          <w:sz w:val="22"/>
          <w:szCs w:val="22"/>
          <w:lang w:eastAsia="es-PE"/>
        </w:rPr>
      </w:pPr>
      <w:hyperlink w:anchor="_Toc5178331" w:history="1">
        <w:r w:rsidR="00F55385">
          <w:rPr>
            <w:rStyle w:val="Hipervnculo"/>
            <w:caps w:val="0"/>
          </w:rPr>
          <w:t>A</w:t>
        </w:r>
        <w:r w:rsidR="00CE4EE4" w:rsidRPr="002C194B">
          <w:rPr>
            <w:rStyle w:val="Hipervnculo"/>
            <w:caps w:val="0"/>
          </w:rPr>
          <w:t>nexos</w:t>
        </w:r>
        <w:r w:rsidR="00AC71B4">
          <w:rPr>
            <w:rStyle w:val="Hipervnculo"/>
            <w:caps w:val="0"/>
          </w:rPr>
          <w:t xml:space="preserve"> …………………………………………………………………………………….</w:t>
        </w:r>
        <w:r w:rsidR="00CE4EE4">
          <w:rPr>
            <w:caps w:val="0"/>
            <w:webHidden/>
          </w:rPr>
          <w:tab/>
        </w:r>
        <w:r w:rsidR="007C126C">
          <w:rPr>
            <w:webHidden/>
          </w:rPr>
          <w:fldChar w:fldCharType="begin"/>
        </w:r>
        <w:r w:rsidR="007C126C">
          <w:rPr>
            <w:webHidden/>
          </w:rPr>
          <w:instrText xml:space="preserve"> PAGEREF _Toc5178331 \h </w:instrText>
        </w:r>
        <w:r w:rsidR="007C126C">
          <w:rPr>
            <w:webHidden/>
          </w:rPr>
        </w:r>
        <w:r w:rsidR="007C126C">
          <w:rPr>
            <w:webHidden/>
          </w:rPr>
          <w:fldChar w:fldCharType="separate"/>
        </w:r>
        <w:r w:rsidR="00CE4EE4">
          <w:rPr>
            <w:caps w:val="0"/>
            <w:webHidden/>
          </w:rPr>
          <w:t>15</w:t>
        </w:r>
        <w:r w:rsidR="007C126C">
          <w:rPr>
            <w:webHidden/>
          </w:rPr>
          <w:fldChar w:fldCharType="end"/>
        </w:r>
      </w:hyperlink>
    </w:p>
    <w:p w14:paraId="25B54625" w14:textId="2EB5910B" w:rsidR="007A6AB3" w:rsidRPr="00657E30" w:rsidRDefault="005C1469" w:rsidP="004D06A1">
      <w:pPr>
        <w:pStyle w:val="Ttulo"/>
        <w:spacing w:line="480" w:lineRule="auto"/>
        <w:rPr>
          <w:rFonts w:ascii="Times New Roman" w:hAnsi="Times New Roman"/>
          <w:sz w:val="22"/>
          <w:szCs w:val="22"/>
        </w:rPr>
      </w:pPr>
      <w:r w:rsidRPr="00657E30">
        <w:rPr>
          <w:rFonts w:ascii="Times New Roman" w:eastAsiaTheme="minorHAnsi" w:hAnsi="Times New Roman"/>
          <w:b w:val="0"/>
          <w:bCs/>
          <w:caps/>
          <w:sz w:val="22"/>
          <w:szCs w:val="22"/>
          <w:lang w:val="es-PE" w:eastAsia="en-US"/>
        </w:rPr>
        <w:fldChar w:fldCharType="end"/>
      </w:r>
    </w:p>
    <w:p w14:paraId="3650BF33" w14:textId="5A3FA4C6" w:rsidR="007A6AB3" w:rsidRDefault="007A6AB3" w:rsidP="004D06A1">
      <w:pPr>
        <w:pStyle w:val="Ttulo"/>
        <w:spacing w:line="480" w:lineRule="auto"/>
        <w:rPr>
          <w:rFonts w:ascii="Times New Roman" w:hAnsi="Times New Roman"/>
          <w:lang w:val="es-PE"/>
        </w:rPr>
      </w:pPr>
    </w:p>
    <w:p w14:paraId="56A125C2" w14:textId="36682B69" w:rsidR="00657E30" w:rsidRDefault="00657E30" w:rsidP="00657E30">
      <w:pPr>
        <w:pStyle w:val="Ttulo"/>
        <w:tabs>
          <w:tab w:val="left" w:pos="7665"/>
        </w:tabs>
        <w:spacing w:line="480" w:lineRule="auto"/>
        <w:jc w:val="left"/>
        <w:rPr>
          <w:rFonts w:ascii="Times New Roman" w:hAnsi="Times New Roman"/>
          <w:lang w:val="es-PE"/>
        </w:rPr>
      </w:pPr>
      <w:r>
        <w:rPr>
          <w:rFonts w:ascii="Times New Roman" w:hAnsi="Times New Roman"/>
          <w:lang w:val="es-PE"/>
        </w:rPr>
        <w:tab/>
      </w:r>
    </w:p>
    <w:p w14:paraId="55563C2D" w14:textId="370677E2" w:rsidR="00F55385" w:rsidRDefault="00F55385" w:rsidP="00657E30">
      <w:pPr>
        <w:pStyle w:val="Ttulo"/>
        <w:tabs>
          <w:tab w:val="left" w:pos="7665"/>
        </w:tabs>
        <w:spacing w:line="480" w:lineRule="auto"/>
        <w:jc w:val="left"/>
        <w:rPr>
          <w:rFonts w:ascii="Times New Roman" w:hAnsi="Times New Roman"/>
          <w:lang w:val="es-PE"/>
        </w:rPr>
      </w:pPr>
    </w:p>
    <w:p w14:paraId="0E31EBD3" w14:textId="72447F0B" w:rsidR="00B272A3" w:rsidRDefault="00B272A3" w:rsidP="00657E30">
      <w:pPr>
        <w:pStyle w:val="Ttulo"/>
        <w:tabs>
          <w:tab w:val="left" w:pos="7665"/>
        </w:tabs>
        <w:spacing w:line="480" w:lineRule="auto"/>
        <w:jc w:val="left"/>
        <w:rPr>
          <w:rFonts w:ascii="Times New Roman" w:hAnsi="Times New Roman"/>
          <w:lang w:val="es-PE"/>
        </w:rPr>
      </w:pPr>
    </w:p>
    <w:p w14:paraId="48CAB066" w14:textId="77777777" w:rsidR="00B272A3" w:rsidRDefault="00B272A3" w:rsidP="00657E30">
      <w:pPr>
        <w:pStyle w:val="Ttulo"/>
        <w:tabs>
          <w:tab w:val="left" w:pos="7665"/>
        </w:tabs>
        <w:spacing w:line="480" w:lineRule="auto"/>
        <w:jc w:val="left"/>
        <w:rPr>
          <w:rFonts w:ascii="Times New Roman" w:hAnsi="Times New Roman"/>
          <w:lang w:val="es-PE"/>
        </w:rPr>
      </w:pPr>
    </w:p>
    <w:p w14:paraId="1BBAE4F2" w14:textId="154EC504" w:rsidR="00657E30" w:rsidRDefault="00657E30" w:rsidP="004D06A1">
      <w:pPr>
        <w:pStyle w:val="Ttulo"/>
        <w:spacing w:line="480" w:lineRule="auto"/>
        <w:rPr>
          <w:rFonts w:ascii="Times New Roman" w:hAnsi="Times New Roman"/>
          <w:lang w:val="es-PE"/>
        </w:rPr>
      </w:pPr>
    </w:p>
    <w:bookmarkEnd w:id="6" w:displacedByCustomXml="next"/>
    <w:bookmarkStart w:id="7" w:name="_Toc5178320" w:displacedByCustomXml="next"/>
    <w:bookmarkStart w:id="8" w:name="_Toc379497332" w:displacedByCustomXml="next"/>
    <w:sdt>
      <w:sdtPr>
        <w:rPr>
          <w:rStyle w:val="Ttulo1Car"/>
          <w:rFonts w:ascii="Times New Roman" w:hAnsi="Times New Roman" w:cs="Times New Roman"/>
          <w:sz w:val="24"/>
          <w:szCs w:val="24"/>
        </w:rPr>
        <w:alias w:val="Índice de tablas"/>
        <w:tag w:val="Índice de tablas"/>
        <w:id w:val="-1270774436"/>
        <w:lock w:val="sdtLocked"/>
        <w:placeholder>
          <w:docPart w:val="7EEE68E737AF44D4A8420922DCBF065E"/>
        </w:placeholder>
      </w:sdtPr>
      <w:sdtEndPr>
        <w:rPr>
          <w:rStyle w:val="Ttulo1Car"/>
        </w:rPr>
      </w:sdtEndPr>
      <w:sdtContent>
        <w:p w14:paraId="52C3E57D" w14:textId="4040695C" w:rsidR="00375D11" w:rsidRPr="00C862AB" w:rsidRDefault="00B54B70" w:rsidP="004D06A1">
          <w:pPr>
            <w:pStyle w:val="Ttulo1"/>
            <w:spacing w:line="480" w:lineRule="auto"/>
            <w:rPr>
              <w:rFonts w:ascii="Times New Roman" w:hAnsi="Times New Roman" w:cs="Times New Roman"/>
              <w:sz w:val="24"/>
              <w:szCs w:val="24"/>
            </w:rPr>
          </w:pPr>
          <w:r w:rsidRPr="00C862AB">
            <w:rPr>
              <w:rStyle w:val="Ttulo1Car"/>
              <w:rFonts w:ascii="Times New Roman" w:hAnsi="Times New Roman" w:cs="Times New Roman"/>
              <w:b/>
              <w:sz w:val="24"/>
              <w:szCs w:val="24"/>
            </w:rPr>
            <w:t>Í</w:t>
          </w:r>
          <w:r w:rsidR="00B72F65">
            <w:rPr>
              <w:rStyle w:val="Ttulo1Car"/>
              <w:rFonts w:ascii="Times New Roman" w:hAnsi="Times New Roman" w:cs="Times New Roman"/>
              <w:b/>
              <w:sz w:val="24"/>
              <w:szCs w:val="24"/>
            </w:rPr>
            <w:t>ndice de tablas</w:t>
          </w:r>
        </w:p>
      </w:sdtContent>
    </w:sdt>
    <w:bookmarkEnd w:id="7" w:displacedByCustomXml="prev"/>
    <w:p w14:paraId="4047BDB5" w14:textId="77777777" w:rsidR="00375D11" w:rsidRPr="00C862AB" w:rsidRDefault="00375D11" w:rsidP="004D06A1">
      <w:pPr>
        <w:spacing w:line="480" w:lineRule="auto"/>
        <w:rPr>
          <w:rFonts w:ascii="Times New Roman" w:hAnsi="Times New Roman" w:cs="Times New Roman"/>
          <w:sz w:val="24"/>
          <w:szCs w:val="24"/>
        </w:rPr>
      </w:pPr>
    </w:p>
    <w:p w14:paraId="1B45A5AB" w14:textId="77777777" w:rsidR="00375D11" w:rsidRPr="00C862AB" w:rsidRDefault="00375D11" w:rsidP="004D06A1">
      <w:pPr>
        <w:spacing w:line="480" w:lineRule="auto"/>
        <w:rPr>
          <w:rFonts w:ascii="Times New Roman" w:hAnsi="Times New Roman" w:cs="Times New Roman"/>
          <w:sz w:val="24"/>
          <w:szCs w:val="24"/>
        </w:rPr>
      </w:pPr>
    </w:p>
    <w:p w14:paraId="59F14D96" w14:textId="77777777" w:rsidR="00375D11" w:rsidRPr="00C862AB" w:rsidRDefault="00375D11" w:rsidP="004D06A1">
      <w:pPr>
        <w:spacing w:line="480" w:lineRule="auto"/>
        <w:rPr>
          <w:rFonts w:ascii="Times New Roman" w:hAnsi="Times New Roman" w:cs="Times New Roman"/>
          <w:sz w:val="24"/>
          <w:szCs w:val="24"/>
        </w:rPr>
      </w:pPr>
    </w:p>
    <w:p w14:paraId="193A63BD" w14:textId="77777777" w:rsidR="00375D11" w:rsidRPr="00C862AB" w:rsidRDefault="00375D11" w:rsidP="004D06A1">
      <w:pPr>
        <w:spacing w:line="480" w:lineRule="auto"/>
        <w:rPr>
          <w:rFonts w:ascii="Times New Roman" w:hAnsi="Times New Roman" w:cs="Times New Roman"/>
          <w:sz w:val="24"/>
          <w:szCs w:val="24"/>
        </w:rPr>
      </w:pPr>
    </w:p>
    <w:p w14:paraId="701100E1" w14:textId="77777777" w:rsidR="00375D11" w:rsidRPr="00C862AB" w:rsidRDefault="00375D11" w:rsidP="004D06A1">
      <w:pPr>
        <w:spacing w:line="480" w:lineRule="auto"/>
        <w:rPr>
          <w:rFonts w:ascii="Times New Roman" w:hAnsi="Times New Roman" w:cs="Times New Roman"/>
          <w:sz w:val="24"/>
          <w:szCs w:val="24"/>
        </w:rPr>
      </w:pPr>
    </w:p>
    <w:p w14:paraId="575BB2EB" w14:textId="77777777" w:rsidR="00375D11" w:rsidRPr="00C862AB" w:rsidRDefault="00375D11" w:rsidP="004D06A1">
      <w:pPr>
        <w:spacing w:line="480" w:lineRule="auto"/>
        <w:rPr>
          <w:rFonts w:ascii="Times New Roman" w:hAnsi="Times New Roman" w:cs="Times New Roman"/>
          <w:sz w:val="24"/>
          <w:szCs w:val="24"/>
        </w:rPr>
      </w:pPr>
    </w:p>
    <w:p w14:paraId="73EBD2E2" w14:textId="77777777" w:rsidR="00375D11" w:rsidRPr="00C862AB" w:rsidRDefault="00375D11" w:rsidP="004D06A1">
      <w:pPr>
        <w:spacing w:line="480" w:lineRule="auto"/>
        <w:rPr>
          <w:rFonts w:ascii="Times New Roman" w:hAnsi="Times New Roman" w:cs="Times New Roman"/>
          <w:sz w:val="24"/>
          <w:szCs w:val="24"/>
        </w:rPr>
      </w:pPr>
    </w:p>
    <w:p w14:paraId="39062F6C" w14:textId="77777777" w:rsidR="00375D11" w:rsidRPr="00C862AB" w:rsidRDefault="00375D11" w:rsidP="004D06A1">
      <w:pPr>
        <w:spacing w:line="480" w:lineRule="auto"/>
        <w:rPr>
          <w:rFonts w:ascii="Times New Roman" w:hAnsi="Times New Roman" w:cs="Times New Roman"/>
          <w:sz w:val="24"/>
          <w:szCs w:val="24"/>
        </w:rPr>
      </w:pPr>
    </w:p>
    <w:p w14:paraId="3D561DDF" w14:textId="77777777" w:rsidR="00375D11" w:rsidRPr="00C862AB" w:rsidRDefault="00375D11" w:rsidP="004D06A1">
      <w:pPr>
        <w:spacing w:line="480" w:lineRule="auto"/>
        <w:rPr>
          <w:rFonts w:ascii="Times New Roman" w:hAnsi="Times New Roman" w:cs="Times New Roman"/>
          <w:sz w:val="24"/>
          <w:szCs w:val="24"/>
        </w:rPr>
      </w:pPr>
    </w:p>
    <w:p w14:paraId="2BC4D379" w14:textId="77777777" w:rsidR="00375D11" w:rsidRPr="00C862AB" w:rsidRDefault="00375D11" w:rsidP="004D06A1">
      <w:pPr>
        <w:spacing w:line="480" w:lineRule="auto"/>
        <w:rPr>
          <w:rFonts w:ascii="Times New Roman" w:hAnsi="Times New Roman" w:cs="Times New Roman"/>
          <w:sz w:val="24"/>
          <w:szCs w:val="24"/>
        </w:rPr>
      </w:pPr>
    </w:p>
    <w:p w14:paraId="38F18C2B" w14:textId="77777777" w:rsidR="00375D11" w:rsidRPr="00C862AB" w:rsidRDefault="00375D11" w:rsidP="004D06A1">
      <w:pPr>
        <w:spacing w:line="480" w:lineRule="auto"/>
        <w:rPr>
          <w:rFonts w:ascii="Times New Roman" w:hAnsi="Times New Roman" w:cs="Times New Roman"/>
          <w:sz w:val="24"/>
          <w:szCs w:val="24"/>
        </w:rPr>
      </w:pPr>
    </w:p>
    <w:p w14:paraId="259B24D7" w14:textId="77777777" w:rsidR="00375D11" w:rsidRPr="00C862AB" w:rsidRDefault="00375D11" w:rsidP="004D06A1">
      <w:pPr>
        <w:spacing w:line="480" w:lineRule="auto"/>
        <w:rPr>
          <w:rFonts w:ascii="Times New Roman" w:hAnsi="Times New Roman" w:cs="Times New Roman"/>
          <w:sz w:val="24"/>
          <w:szCs w:val="24"/>
        </w:rPr>
      </w:pPr>
    </w:p>
    <w:p w14:paraId="4BE11011" w14:textId="22DE0602" w:rsidR="00375D11" w:rsidRDefault="00375D11"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br w:type="page"/>
      </w:r>
    </w:p>
    <w:p w14:paraId="3A99431C" w14:textId="77777777" w:rsidR="00B272A3" w:rsidRPr="00C862AB" w:rsidRDefault="00B272A3" w:rsidP="004D06A1">
      <w:pPr>
        <w:spacing w:line="480" w:lineRule="auto"/>
        <w:rPr>
          <w:rFonts w:ascii="Times New Roman" w:hAnsi="Times New Roman" w:cs="Times New Roman"/>
          <w:sz w:val="24"/>
          <w:szCs w:val="24"/>
        </w:rPr>
      </w:pPr>
    </w:p>
    <w:p w14:paraId="199BB3A0" w14:textId="77777777" w:rsidR="00CF2232" w:rsidRDefault="00CF2232" w:rsidP="004D06A1">
      <w:pPr>
        <w:pStyle w:val="Ttulo1"/>
        <w:spacing w:line="480" w:lineRule="auto"/>
        <w:rPr>
          <w:rFonts w:ascii="Times New Roman" w:hAnsi="Times New Roman" w:cs="Times New Roman"/>
          <w:sz w:val="24"/>
          <w:szCs w:val="24"/>
        </w:rPr>
      </w:pPr>
      <w:bookmarkStart w:id="9" w:name="_Toc379497333"/>
    </w:p>
    <w:bookmarkEnd w:id="8" w:displacedByCustomXml="next"/>
    <w:bookmarkStart w:id="10" w:name="_Toc5178321" w:displacedByCustomXml="next"/>
    <w:sdt>
      <w:sdtPr>
        <w:rPr>
          <w:rFonts w:ascii="Times New Roman" w:hAnsi="Times New Roman" w:cs="Times New Roman"/>
          <w:sz w:val="24"/>
          <w:szCs w:val="24"/>
        </w:rPr>
        <w:alias w:val="Índice de figuras"/>
        <w:tag w:val="Índice de figuras"/>
        <w:id w:val="818237938"/>
        <w:lock w:val="sdtLocked"/>
        <w:placeholder>
          <w:docPart w:val="7EEE68E737AF44D4A8420922DCBF065E"/>
        </w:placeholder>
      </w:sdtPr>
      <w:sdtEndPr/>
      <w:sdtContent>
        <w:p w14:paraId="14322C5A" w14:textId="5E6E01C7" w:rsidR="00375D11" w:rsidRPr="00C862AB" w:rsidRDefault="00375D11" w:rsidP="004D06A1">
          <w:pPr>
            <w:pStyle w:val="Ttulo1"/>
            <w:spacing w:line="480" w:lineRule="auto"/>
            <w:rPr>
              <w:rFonts w:ascii="Times New Roman" w:hAnsi="Times New Roman" w:cs="Times New Roman"/>
              <w:sz w:val="24"/>
              <w:szCs w:val="24"/>
            </w:rPr>
          </w:pPr>
          <w:r w:rsidRPr="00C862AB">
            <w:rPr>
              <w:rFonts w:ascii="Times New Roman" w:hAnsi="Times New Roman" w:cs="Times New Roman"/>
              <w:sz w:val="24"/>
              <w:szCs w:val="24"/>
            </w:rPr>
            <w:t>Í</w:t>
          </w:r>
          <w:r w:rsidR="00B272A3">
            <w:rPr>
              <w:rFonts w:ascii="Times New Roman" w:hAnsi="Times New Roman" w:cs="Times New Roman"/>
              <w:sz w:val="24"/>
              <w:szCs w:val="24"/>
            </w:rPr>
            <w:t>ndice</w:t>
          </w:r>
          <w:bookmarkEnd w:id="9"/>
          <w:r w:rsidR="00B272A3">
            <w:rPr>
              <w:rFonts w:ascii="Times New Roman" w:hAnsi="Times New Roman" w:cs="Times New Roman"/>
              <w:sz w:val="24"/>
              <w:szCs w:val="24"/>
            </w:rPr>
            <w:t xml:space="preserve"> de figuras</w:t>
          </w:r>
        </w:p>
      </w:sdtContent>
    </w:sdt>
    <w:bookmarkEnd w:id="10" w:displacedByCustomXml="prev"/>
    <w:p w14:paraId="63DC39CE" w14:textId="77777777" w:rsidR="00375D11" w:rsidRPr="00C862AB" w:rsidRDefault="00375D11" w:rsidP="004D06A1">
      <w:pPr>
        <w:spacing w:line="480" w:lineRule="auto"/>
        <w:rPr>
          <w:rFonts w:ascii="Times New Roman" w:hAnsi="Times New Roman" w:cs="Times New Roman"/>
          <w:sz w:val="24"/>
          <w:szCs w:val="24"/>
        </w:rPr>
      </w:pPr>
    </w:p>
    <w:p w14:paraId="12A28E1F" w14:textId="77777777" w:rsidR="00375D11" w:rsidRPr="00C862AB" w:rsidRDefault="00375D11" w:rsidP="004D06A1">
      <w:pPr>
        <w:spacing w:line="480" w:lineRule="auto"/>
        <w:rPr>
          <w:rFonts w:ascii="Times New Roman" w:hAnsi="Times New Roman" w:cs="Times New Roman"/>
          <w:sz w:val="24"/>
          <w:szCs w:val="24"/>
        </w:rPr>
      </w:pPr>
    </w:p>
    <w:p w14:paraId="0132FF87" w14:textId="77777777" w:rsidR="00375D11" w:rsidRPr="00C862AB" w:rsidRDefault="00375D11" w:rsidP="004D06A1">
      <w:pPr>
        <w:spacing w:line="480" w:lineRule="auto"/>
        <w:rPr>
          <w:rFonts w:ascii="Times New Roman" w:hAnsi="Times New Roman" w:cs="Times New Roman"/>
          <w:sz w:val="24"/>
          <w:szCs w:val="24"/>
        </w:rPr>
      </w:pPr>
    </w:p>
    <w:p w14:paraId="1C817D5E" w14:textId="77777777" w:rsidR="00375D11" w:rsidRPr="00C862AB" w:rsidRDefault="00375D11" w:rsidP="004D06A1">
      <w:pPr>
        <w:spacing w:line="480" w:lineRule="auto"/>
        <w:rPr>
          <w:rFonts w:ascii="Times New Roman" w:hAnsi="Times New Roman" w:cs="Times New Roman"/>
          <w:sz w:val="24"/>
          <w:szCs w:val="24"/>
        </w:rPr>
      </w:pPr>
    </w:p>
    <w:p w14:paraId="2EB32FC8" w14:textId="77777777" w:rsidR="00375D11" w:rsidRPr="00C862AB" w:rsidRDefault="00375D11" w:rsidP="004D06A1">
      <w:pPr>
        <w:spacing w:line="480" w:lineRule="auto"/>
        <w:rPr>
          <w:rFonts w:ascii="Times New Roman" w:hAnsi="Times New Roman" w:cs="Times New Roman"/>
          <w:sz w:val="24"/>
          <w:szCs w:val="24"/>
        </w:rPr>
      </w:pPr>
    </w:p>
    <w:p w14:paraId="2B3CC637" w14:textId="77777777" w:rsidR="00375D11" w:rsidRPr="00C862AB" w:rsidRDefault="00375D11" w:rsidP="004D06A1">
      <w:pPr>
        <w:spacing w:line="480" w:lineRule="auto"/>
        <w:rPr>
          <w:rFonts w:ascii="Times New Roman" w:hAnsi="Times New Roman" w:cs="Times New Roman"/>
          <w:sz w:val="24"/>
          <w:szCs w:val="24"/>
        </w:rPr>
      </w:pPr>
    </w:p>
    <w:p w14:paraId="558CF0CD" w14:textId="77777777" w:rsidR="00375D11" w:rsidRPr="00C862AB" w:rsidRDefault="00375D11" w:rsidP="004D06A1">
      <w:pPr>
        <w:spacing w:line="480" w:lineRule="auto"/>
        <w:rPr>
          <w:rFonts w:ascii="Times New Roman" w:hAnsi="Times New Roman" w:cs="Times New Roman"/>
          <w:sz w:val="24"/>
          <w:szCs w:val="24"/>
        </w:rPr>
      </w:pPr>
    </w:p>
    <w:p w14:paraId="1AFECF3D" w14:textId="77777777" w:rsidR="00375D11" w:rsidRPr="00C862AB" w:rsidRDefault="00375D11" w:rsidP="004D06A1">
      <w:pPr>
        <w:spacing w:line="480" w:lineRule="auto"/>
        <w:rPr>
          <w:rFonts w:ascii="Times New Roman" w:hAnsi="Times New Roman" w:cs="Times New Roman"/>
          <w:sz w:val="24"/>
          <w:szCs w:val="24"/>
        </w:rPr>
      </w:pPr>
    </w:p>
    <w:p w14:paraId="3C612264" w14:textId="77777777" w:rsidR="00375D11" w:rsidRPr="00C862AB" w:rsidRDefault="00375D11" w:rsidP="004D06A1">
      <w:pPr>
        <w:spacing w:line="480" w:lineRule="auto"/>
        <w:rPr>
          <w:rFonts w:ascii="Times New Roman" w:hAnsi="Times New Roman" w:cs="Times New Roman"/>
          <w:sz w:val="24"/>
          <w:szCs w:val="24"/>
        </w:rPr>
      </w:pPr>
    </w:p>
    <w:p w14:paraId="757117E3" w14:textId="77777777" w:rsidR="00375D11" w:rsidRPr="00C862AB" w:rsidRDefault="00375D11" w:rsidP="004D06A1">
      <w:pPr>
        <w:spacing w:line="480" w:lineRule="auto"/>
        <w:rPr>
          <w:rFonts w:ascii="Times New Roman" w:hAnsi="Times New Roman" w:cs="Times New Roman"/>
          <w:sz w:val="24"/>
          <w:szCs w:val="24"/>
        </w:rPr>
      </w:pPr>
    </w:p>
    <w:p w14:paraId="0EAE5D33" w14:textId="77777777" w:rsidR="00375D11" w:rsidRPr="00C862AB" w:rsidRDefault="00375D11" w:rsidP="004D06A1">
      <w:pPr>
        <w:spacing w:line="480" w:lineRule="auto"/>
        <w:rPr>
          <w:rFonts w:ascii="Times New Roman" w:hAnsi="Times New Roman" w:cs="Times New Roman"/>
          <w:sz w:val="24"/>
          <w:szCs w:val="24"/>
        </w:rPr>
      </w:pPr>
    </w:p>
    <w:p w14:paraId="523A1936" w14:textId="77777777" w:rsidR="00375D11" w:rsidRPr="00C862AB" w:rsidRDefault="00375D11" w:rsidP="004D06A1">
      <w:pPr>
        <w:spacing w:line="480" w:lineRule="auto"/>
        <w:rPr>
          <w:rFonts w:ascii="Times New Roman" w:hAnsi="Times New Roman" w:cs="Times New Roman"/>
          <w:sz w:val="24"/>
          <w:szCs w:val="24"/>
        </w:rPr>
      </w:pPr>
    </w:p>
    <w:p w14:paraId="19E6027D" w14:textId="77777777" w:rsidR="00375D11" w:rsidRPr="00C862AB" w:rsidRDefault="00375D11" w:rsidP="004D06A1">
      <w:pPr>
        <w:spacing w:line="480" w:lineRule="auto"/>
        <w:rPr>
          <w:rFonts w:ascii="Times New Roman" w:hAnsi="Times New Roman" w:cs="Times New Roman"/>
          <w:sz w:val="24"/>
          <w:szCs w:val="24"/>
        </w:rPr>
      </w:pPr>
    </w:p>
    <w:p w14:paraId="27FA2F08" w14:textId="77777777" w:rsidR="00375D11" w:rsidRPr="00C862AB" w:rsidRDefault="00375D11" w:rsidP="004D06A1">
      <w:pPr>
        <w:spacing w:line="480" w:lineRule="auto"/>
        <w:rPr>
          <w:rFonts w:ascii="Times New Roman" w:hAnsi="Times New Roman" w:cs="Times New Roman"/>
          <w:sz w:val="24"/>
          <w:szCs w:val="24"/>
        </w:rPr>
      </w:pPr>
    </w:p>
    <w:p w14:paraId="43EB1388" w14:textId="77777777" w:rsidR="00375D11" w:rsidRPr="00C862AB" w:rsidRDefault="00375D11" w:rsidP="004D06A1">
      <w:pPr>
        <w:spacing w:line="480" w:lineRule="auto"/>
        <w:rPr>
          <w:rFonts w:ascii="Times New Roman" w:hAnsi="Times New Roman" w:cs="Times New Roman"/>
          <w:sz w:val="24"/>
          <w:szCs w:val="24"/>
        </w:rPr>
      </w:pPr>
    </w:p>
    <w:p w14:paraId="2C592924" w14:textId="77777777" w:rsidR="00375D11" w:rsidRPr="00C862AB" w:rsidRDefault="00375D11" w:rsidP="004D06A1">
      <w:pPr>
        <w:spacing w:line="480" w:lineRule="auto"/>
        <w:rPr>
          <w:rFonts w:ascii="Times New Roman" w:hAnsi="Times New Roman" w:cs="Times New Roman"/>
          <w:sz w:val="24"/>
          <w:szCs w:val="24"/>
        </w:rPr>
      </w:pPr>
    </w:p>
    <w:p w14:paraId="738C10A8" w14:textId="3D470A55" w:rsidR="00375D11" w:rsidRDefault="00375D11" w:rsidP="004D06A1">
      <w:pPr>
        <w:spacing w:line="480" w:lineRule="auto"/>
        <w:rPr>
          <w:rFonts w:ascii="Times New Roman" w:hAnsi="Times New Roman" w:cs="Times New Roman"/>
          <w:sz w:val="24"/>
          <w:szCs w:val="24"/>
        </w:rPr>
      </w:pPr>
    </w:p>
    <w:p w14:paraId="69642CF4" w14:textId="431D70D2" w:rsidR="00B272A3" w:rsidRDefault="00B272A3" w:rsidP="004D06A1">
      <w:pPr>
        <w:spacing w:line="480" w:lineRule="auto"/>
        <w:rPr>
          <w:rFonts w:ascii="Times New Roman" w:hAnsi="Times New Roman" w:cs="Times New Roman"/>
          <w:sz w:val="24"/>
          <w:szCs w:val="24"/>
        </w:rPr>
      </w:pPr>
    </w:p>
    <w:p w14:paraId="5B7DFC82" w14:textId="77777777" w:rsidR="00B272A3" w:rsidRPr="00C862AB" w:rsidRDefault="00B272A3" w:rsidP="004D06A1">
      <w:pPr>
        <w:spacing w:line="480" w:lineRule="auto"/>
        <w:rPr>
          <w:rFonts w:ascii="Times New Roman" w:hAnsi="Times New Roman" w:cs="Times New Roman"/>
          <w:sz w:val="24"/>
          <w:szCs w:val="24"/>
        </w:rPr>
      </w:pPr>
    </w:p>
    <w:p w14:paraId="5F680147" w14:textId="77777777" w:rsidR="00375D11" w:rsidRPr="00C862AB" w:rsidRDefault="00375D11" w:rsidP="004D06A1">
      <w:pPr>
        <w:spacing w:line="480" w:lineRule="auto"/>
        <w:rPr>
          <w:rFonts w:ascii="Times New Roman" w:hAnsi="Times New Roman" w:cs="Times New Roman"/>
          <w:sz w:val="24"/>
          <w:szCs w:val="24"/>
        </w:rPr>
      </w:pPr>
    </w:p>
    <w:bookmarkStart w:id="11" w:name="_Toc5178322" w:displacedByCustomXml="next"/>
    <w:bookmarkStart w:id="12" w:name="_Toc379497334" w:displacedByCustomXml="next"/>
    <w:sdt>
      <w:sdtPr>
        <w:rPr>
          <w:rStyle w:val="Ttulo1Car"/>
          <w:rFonts w:ascii="Times New Roman" w:hAnsi="Times New Roman" w:cs="Times New Roman"/>
          <w:sz w:val="24"/>
          <w:szCs w:val="24"/>
        </w:rPr>
        <w:alias w:val="Resumen"/>
        <w:tag w:val="Resumen"/>
        <w:id w:val="-909928009"/>
        <w:lock w:val="sdtContentLocked"/>
        <w:placeholder>
          <w:docPart w:val="7EEE68E737AF44D4A8420922DCBF065E"/>
        </w:placeholder>
      </w:sdtPr>
      <w:sdtEndPr>
        <w:rPr>
          <w:rStyle w:val="Ttulo1Car"/>
        </w:rPr>
      </w:sdtEndPr>
      <w:sdtContent>
        <w:p w14:paraId="558EA271" w14:textId="77777777" w:rsidR="00375D11" w:rsidRPr="00C862AB" w:rsidRDefault="00375D11" w:rsidP="004D06A1">
          <w:pPr>
            <w:pStyle w:val="Ttulo1"/>
            <w:spacing w:line="480" w:lineRule="auto"/>
            <w:rPr>
              <w:rFonts w:ascii="Times New Roman" w:hAnsi="Times New Roman" w:cs="Times New Roman"/>
              <w:sz w:val="24"/>
              <w:szCs w:val="24"/>
            </w:rPr>
          </w:pPr>
          <w:r w:rsidRPr="00C862AB">
            <w:rPr>
              <w:rStyle w:val="Ttulo1Car"/>
              <w:rFonts w:ascii="Times New Roman" w:hAnsi="Times New Roman" w:cs="Times New Roman"/>
              <w:b/>
              <w:sz w:val="24"/>
              <w:szCs w:val="24"/>
            </w:rPr>
            <w:t>RESUMEN</w:t>
          </w:r>
        </w:p>
      </w:sdtContent>
    </w:sdt>
    <w:bookmarkEnd w:id="11" w:displacedByCustomXml="prev"/>
    <w:bookmarkEnd w:id="12" w:displacedByCustomXml="next"/>
    <w:sdt>
      <w:sdtPr>
        <w:rPr>
          <w:rFonts w:ascii="Times New Roman" w:hAnsi="Times New Roman" w:cs="Times New Roman"/>
          <w:sz w:val="24"/>
          <w:szCs w:val="24"/>
        </w:rPr>
        <w:alias w:val="Resumen Texto"/>
        <w:tag w:val="Resumen Texto"/>
        <w:id w:val="1819230853"/>
        <w:lock w:val="sdtLocked"/>
        <w:placeholder>
          <w:docPart w:val="7EEE68E737AF44D4A8420922DCBF065E"/>
        </w:placeholder>
      </w:sdtPr>
      <w:sdtEndPr/>
      <w:sdtContent>
        <w:p w14:paraId="5BFAAF40" w14:textId="77777777" w:rsidR="00506CD6" w:rsidRPr="002C5FC8" w:rsidRDefault="00506CD6" w:rsidP="004D06A1">
          <w:pPr>
            <w:spacing w:line="480" w:lineRule="auto"/>
            <w:rPr>
              <w:rFonts w:ascii="Times New Roman" w:hAnsi="Times New Roman" w:cs="Times New Roman"/>
              <w:color w:val="FFFFFF" w:themeColor="background1"/>
              <w:sz w:val="24"/>
              <w:szCs w:val="24"/>
            </w:rPr>
          </w:pPr>
          <w:r w:rsidRPr="002C5FC8">
            <w:rPr>
              <w:rFonts w:ascii="Times New Roman" w:hAnsi="Times New Roman" w:cs="Times New Roman"/>
              <w:color w:val="FFFFFF" w:themeColor="background1"/>
              <w:sz w:val="24"/>
              <w:szCs w:val="24"/>
              <w:highlight w:val="red"/>
            </w:rPr>
            <w:t xml:space="preserve">En 200 palabras provee, según corresponda, la siguiente información: justificación o contexto, objetivos, </w:t>
          </w:r>
          <w:r w:rsidR="009212DC" w:rsidRPr="002C5FC8">
            <w:rPr>
              <w:rFonts w:ascii="Times New Roman" w:hAnsi="Times New Roman" w:cs="Times New Roman"/>
              <w:color w:val="FFFFFF" w:themeColor="background1"/>
              <w:sz w:val="24"/>
              <w:szCs w:val="24"/>
              <w:highlight w:val="red"/>
            </w:rPr>
            <w:t xml:space="preserve">metodología </w:t>
          </w:r>
          <w:r w:rsidR="00270F69" w:rsidRPr="002C5FC8">
            <w:rPr>
              <w:rFonts w:ascii="Times New Roman" w:hAnsi="Times New Roman" w:cs="Times New Roman"/>
              <w:color w:val="FFFFFF" w:themeColor="background1"/>
              <w:sz w:val="24"/>
              <w:szCs w:val="24"/>
              <w:highlight w:val="red"/>
            </w:rPr>
            <w:t>empleada, principales</w:t>
          </w:r>
          <w:r w:rsidR="009212DC" w:rsidRPr="002C5FC8">
            <w:rPr>
              <w:rFonts w:ascii="Times New Roman" w:hAnsi="Times New Roman" w:cs="Times New Roman"/>
              <w:color w:val="FFFFFF" w:themeColor="background1"/>
              <w:sz w:val="24"/>
              <w:szCs w:val="24"/>
              <w:highlight w:val="red"/>
            </w:rPr>
            <w:t xml:space="preserve"> resultados y </w:t>
          </w:r>
          <w:r w:rsidR="00270F69" w:rsidRPr="002C5FC8">
            <w:rPr>
              <w:rFonts w:ascii="Times New Roman" w:hAnsi="Times New Roman" w:cs="Times New Roman"/>
              <w:color w:val="FFFFFF" w:themeColor="background1"/>
              <w:sz w:val="24"/>
              <w:szCs w:val="24"/>
              <w:highlight w:val="red"/>
            </w:rPr>
            <w:t>conclusiones</w:t>
          </w:r>
          <w:r w:rsidR="00540FAF" w:rsidRPr="002C5FC8">
            <w:rPr>
              <w:rFonts w:ascii="Times New Roman" w:hAnsi="Times New Roman" w:cs="Times New Roman"/>
              <w:color w:val="FFFFFF" w:themeColor="background1"/>
              <w:sz w:val="24"/>
              <w:szCs w:val="24"/>
              <w:highlight w:val="red"/>
            </w:rPr>
            <w:t xml:space="preserve"> (reemplazar este texto por el resumen).</w:t>
          </w:r>
        </w:p>
        <w:p w14:paraId="5D39FC81" w14:textId="30FB62C7" w:rsidR="002431C3" w:rsidRPr="00C862AB" w:rsidRDefault="002C5FC8" w:rsidP="004D06A1">
          <w:pPr>
            <w:spacing w:line="480" w:lineRule="auto"/>
            <w:rPr>
              <w:rFonts w:ascii="Times New Roman" w:hAnsi="Times New Roman" w:cs="Times New Roman"/>
              <w:sz w:val="24"/>
              <w:szCs w:val="24"/>
            </w:rPr>
          </w:pPr>
          <w:r w:rsidRPr="002C5FC8">
            <w:rPr>
              <w:rFonts w:ascii="Times New Roman" w:hAnsi="Times New Roman" w:cs="Times New Roman"/>
              <w:sz w:val="24"/>
              <w:szCs w:val="24"/>
            </w:rPr>
            <w:t xml:space="preserve">Actualmente en Lima tanto las empresas pequeñas como medianas tienden a no contar un programa que gestione sus procesos, siendo que gran parte de estos se realizan de forma manual. Ocasionando en errores en algunas ocasiones y </w:t>
          </w:r>
          <w:proofErr w:type="spellStart"/>
          <w:r w:rsidRPr="002C5FC8">
            <w:rPr>
              <w:rFonts w:ascii="Times New Roman" w:hAnsi="Times New Roman" w:cs="Times New Roman"/>
              <w:sz w:val="24"/>
              <w:szCs w:val="24"/>
            </w:rPr>
            <w:t>ralentizamiento</w:t>
          </w:r>
          <w:proofErr w:type="spellEnd"/>
          <w:r w:rsidRPr="002C5FC8">
            <w:rPr>
              <w:rFonts w:ascii="Times New Roman" w:hAnsi="Times New Roman" w:cs="Times New Roman"/>
              <w:sz w:val="24"/>
              <w:szCs w:val="24"/>
            </w:rPr>
            <w:t>. Con el fin de agilizar y automatizar el proceso de facturación la empresa Mediana ITAS, se implementará un aplicativo web que haga uso de la inteligencia artificial con el fin de realizar esta tarea. Los principales resultados muestran una disminución significativa en los errores de facturación y un aumento en la velocidad del proceso. La aplicación web también ofrece funciones de análisis predictivo para anticipar tendencias y optimizar la gestión financiera. En conclusión, la implementación exitosa de esta aplicación web con IA ha demostrado ser una herramienta valiosa para mejorar la eficiencia y la precisión en el proceso de facturación de la empresa ITAS, proporcionando beneficios tangibles tanto en términos de ahorro de tiempo como de recursos</w:t>
          </w:r>
        </w:p>
      </w:sdtContent>
    </w:sdt>
    <w:p w14:paraId="3B222129" w14:textId="77777777" w:rsidR="00A5272B" w:rsidRPr="00C862AB" w:rsidRDefault="00A5272B" w:rsidP="004D06A1">
      <w:pPr>
        <w:spacing w:line="480" w:lineRule="auto"/>
        <w:rPr>
          <w:rFonts w:ascii="Times New Roman" w:hAnsi="Times New Roman" w:cs="Times New Roman"/>
          <w:b/>
          <w:sz w:val="24"/>
          <w:szCs w:val="24"/>
        </w:rPr>
      </w:pPr>
    </w:p>
    <w:p w14:paraId="275F05DA" w14:textId="005533B1" w:rsidR="00AA472A" w:rsidRDefault="0022734D" w:rsidP="004D06A1">
      <w:pPr>
        <w:spacing w:line="480" w:lineRule="auto"/>
        <w:rPr>
          <w:rFonts w:ascii="Times New Roman" w:hAnsi="Times New Roman" w:cs="Times New Roman"/>
          <w:sz w:val="24"/>
          <w:szCs w:val="24"/>
        </w:rPr>
      </w:pPr>
      <w:sdt>
        <w:sdtPr>
          <w:rPr>
            <w:rFonts w:ascii="Times New Roman" w:hAnsi="Times New Roman" w:cs="Times New Roman"/>
            <w:b/>
            <w:sz w:val="24"/>
            <w:szCs w:val="24"/>
          </w:rPr>
          <w:alias w:val="Palabras claves"/>
          <w:tag w:val="Palabras claves"/>
          <w:id w:val="-1795362875"/>
          <w:lock w:val="sdtContentLocked"/>
          <w:placeholder>
            <w:docPart w:val="7EEE68E737AF44D4A8420922DCBF065E"/>
          </w:placeholder>
        </w:sdtPr>
        <w:sdtEndPr/>
        <w:sdtContent>
          <w:r w:rsidR="00B11E3D" w:rsidRPr="00C862AB">
            <w:rPr>
              <w:rFonts w:ascii="Times New Roman" w:hAnsi="Times New Roman" w:cs="Times New Roman"/>
              <w:b/>
              <w:sz w:val="24"/>
              <w:szCs w:val="24"/>
            </w:rPr>
            <w:t>PALABRAS CLAVES</w:t>
          </w:r>
          <w:r w:rsidR="00AA472A" w:rsidRPr="00C862AB">
            <w:rPr>
              <w:rFonts w:ascii="Times New Roman" w:hAnsi="Times New Roman" w:cs="Times New Roman"/>
              <w:b/>
              <w:sz w:val="24"/>
              <w:szCs w:val="24"/>
            </w:rPr>
            <w:t>:</w:t>
          </w:r>
        </w:sdtContent>
      </w:sdt>
      <w:r w:rsidR="00AA472A" w:rsidRPr="00C862AB">
        <w:rPr>
          <w:rFonts w:ascii="Times New Roman" w:hAnsi="Times New Roman" w:cs="Times New Roman"/>
          <w:b/>
          <w:sz w:val="24"/>
          <w:szCs w:val="24"/>
        </w:rPr>
        <w:t xml:space="preserve"> </w:t>
      </w:r>
      <w:sdt>
        <w:sdtPr>
          <w:rPr>
            <w:rFonts w:ascii="Times New Roman" w:hAnsi="Times New Roman" w:cs="Times New Roman"/>
            <w:b/>
            <w:sz w:val="24"/>
            <w:szCs w:val="24"/>
          </w:rPr>
          <w:alias w:val="Palabra claves específicas"/>
          <w:tag w:val="Palabra claves específicas"/>
          <w:id w:val="343907889"/>
          <w:lock w:val="sdtLocked"/>
          <w:placeholder>
            <w:docPart w:val="7EEE68E737AF44D4A8420922DCBF065E"/>
          </w:placeholder>
        </w:sdtPr>
        <w:sdtEndPr>
          <w:rPr>
            <w:b w:val="0"/>
          </w:rPr>
        </w:sdtEndPr>
        <w:sdtContent>
          <w:r w:rsidR="00AA472A" w:rsidRPr="009F2719">
            <w:rPr>
              <w:rFonts w:ascii="Times New Roman" w:hAnsi="Times New Roman" w:cs="Times New Roman"/>
              <w:color w:val="FFFFFF" w:themeColor="background1"/>
              <w:sz w:val="24"/>
              <w:szCs w:val="24"/>
              <w:highlight w:val="red"/>
            </w:rPr>
            <w:t xml:space="preserve">Señalar </w:t>
          </w:r>
          <w:r w:rsidR="00CE0C09" w:rsidRPr="009F2719">
            <w:rPr>
              <w:rFonts w:ascii="Times New Roman" w:hAnsi="Times New Roman" w:cs="Times New Roman"/>
              <w:color w:val="FFFFFF" w:themeColor="background1"/>
              <w:sz w:val="24"/>
              <w:szCs w:val="24"/>
              <w:highlight w:val="red"/>
            </w:rPr>
            <w:t xml:space="preserve">entre </w:t>
          </w:r>
          <w:r w:rsidR="00AA472A" w:rsidRPr="009F2719">
            <w:rPr>
              <w:rFonts w:ascii="Times New Roman" w:hAnsi="Times New Roman" w:cs="Times New Roman"/>
              <w:color w:val="FFFFFF" w:themeColor="background1"/>
              <w:sz w:val="24"/>
              <w:szCs w:val="24"/>
              <w:highlight w:val="red"/>
            </w:rPr>
            <w:t>3 a 5 palabras, cuya búsqueda en tesauros y diccionarios especializados identifiquen los principales temas abordados en la tesis</w:t>
          </w:r>
          <w:r w:rsidR="00540FAF" w:rsidRPr="009F2719">
            <w:rPr>
              <w:rFonts w:ascii="Times New Roman" w:hAnsi="Times New Roman" w:cs="Times New Roman"/>
              <w:color w:val="FFFFFF" w:themeColor="background1"/>
              <w:sz w:val="24"/>
              <w:szCs w:val="24"/>
              <w:highlight w:val="red"/>
            </w:rPr>
            <w:t xml:space="preserve"> (reemplazar este texto por el resumen)</w:t>
          </w:r>
          <w:r w:rsidR="00B11E3D" w:rsidRPr="009F2719">
            <w:rPr>
              <w:rFonts w:ascii="Times New Roman" w:hAnsi="Times New Roman" w:cs="Times New Roman"/>
              <w:color w:val="FFFFFF" w:themeColor="background1"/>
              <w:sz w:val="24"/>
              <w:szCs w:val="24"/>
              <w:highlight w:val="red"/>
            </w:rPr>
            <w:t>.</w:t>
          </w:r>
          <w:r w:rsidR="009F2719">
            <w:rPr>
              <w:rFonts w:ascii="Times New Roman" w:hAnsi="Times New Roman" w:cs="Times New Roman"/>
              <w:color w:val="FFFFFF" w:themeColor="background1"/>
              <w:sz w:val="24"/>
              <w:szCs w:val="24"/>
            </w:rPr>
            <w:t xml:space="preserve"> </w:t>
          </w:r>
          <w:r w:rsidR="009F2719">
            <w:rPr>
              <w:rFonts w:ascii="Times New Roman" w:hAnsi="Times New Roman" w:cs="Times New Roman"/>
              <w:color w:val="000000" w:themeColor="text1"/>
              <w:sz w:val="24"/>
              <w:szCs w:val="24"/>
            </w:rPr>
            <w:t xml:space="preserve">Aplicativo web, Empresa </w:t>
          </w:r>
          <w:proofErr w:type="gramStart"/>
          <w:r w:rsidR="009F2719">
            <w:rPr>
              <w:rFonts w:ascii="Times New Roman" w:hAnsi="Times New Roman" w:cs="Times New Roman"/>
              <w:color w:val="000000" w:themeColor="text1"/>
              <w:sz w:val="24"/>
              <w:szCs w:val="24"/>
            </w:rPr>
            <w:t>Mediana ,</w:t>
          </w:r>
          <w:proofErr w:type="gramEnd"/>
          <w:r w:rsidR="009F2719">
            <w:rPr>
              <w:rFonts w:ascii="Times New Roman" w:hAnsi="Times New Roman" w:cs="Times New Roman"/>
              <w:color w:val="000000" w:themeColor="text1"/>
              <w:sz w:val="24"/>
              <w:szCs w:val="24"/>
            </w:rPr>
            <w:t xml:space="preserve"> Inteligencia </w:t>
          </w:r>
          <w:proofErr w:type="spellStart"/>
          <w:r w:rsidR="009F2719">
            <w:rPr>
              <w:rFonts w:ascii="Times New Roman" w:hAnsi="Times New Roman" w:cs="Times New Roman"/>
              <w:color w:val="000000" w:themeColor="text1"/>
              <w:sz w:val="24"/>
              <w:szCs w:val="24"/>
            </w:rPr>
            <w:t>Artficial</w:t>
          </w:r>
          <w:proofErr w:type="spellEnd"/>
        </w:sdtContent>
      </w:sdt>
      <w:r w:rsidR="00AA472A" w:rsidRPr="00C862AB">
        <w:rPr>
          <w:rFonts w:ascii="Times New Roman" w:hAnsi="Times New Roman" w:cs="Times New Roman"/>
          <w:sz w:val="24"/>
          <w:szCs w:val="24"/>
        </w:rPr>
        <w:t xml:space="preserve"> </w:t>
      </w:r>
    </w:p>
    <w:p w14:paraId="03703B84" w14:textId="77777777" w:rsidR="00AA472A" w:rsidRPr="00C862AB" w:rsidRDefault="00AA472A" w:rsidP="004D06A1">
      <w:pPr>
        <w:spacing w:line="480" w:lineRule="auto"/>
        <w:rPr>
          <w:rFonts w:ascii="Times New Roman" w:hAnsi="Times New Roman" w:cs="Times New Roman"/>
          <w:sz w:val="24"/>
          <w:szCs w:val="24"/>
        </w:rPr>
      </w:pPr>
    </w:p>
    <w:p w14:paraId="03A7D6BA" w14:textId="77777777" w:rsidR="00375D11" w:rsidRPr="00C862AB" w:rsidRDefault="00375D11" w:rsidP="004D06A1">
      <w:pPr>
        <w:spacing w:line="480" w:lineRule="auto"/>
        <w:rPr>
          <w:rFonts w:ascii="Times New Roman" w:hAnsi="Times New Roman" w:cs="Times New Roman"/>
          <w:sz w:val="24"/>
          <w:szCs w:val="24"/>
        </w:rPr>
      </w:pPr>
    </w:p>
    <w:p w14:paraId="58E551A5" w14:textId="77777777" w:rsidR="00375D11" w:rsidRPr="00C862AB" w:rsidRDefault="00375D11" w:rsidP="004D06A1">
      <w:pPr>
        <w:spacing w:line="480" w:lineRule="auto"/>
        <w:rPr>
          <w:rFonts w:ascii="Times New Roman" w:hAnsi="Times New Roman" w:cs="Times New Roman"/>
          <w:sz w:val="24"/>
          <w:szCs w:val="24"/>
        </w:rPr>
      </w:pPr>
    </w:p>
    <w:p w14:paraId="707A09FE" w14:textId="77777777" w:rsidR="00375D11" w:rsidRPr="00C862AB" w:rsidRDefault="00375D11" w:rsidP="004D06A1">
      <w:pPr>
        <w:spacing w:line="480" w:lineRule="auto"/>
        <w:rPr>
          <w:rFonts w:ascii="Times New Roman" w:hAnsi="Times New Roman" w:cs="Times New Roman"/>
          <w:sz w:val="24"/>
          <w:szCs w:val="24"/>
        </w:rPr>
      </w:pPr>
    </w:p>
    <w:p w14:paraId="14DE5A6D" w14:textId="77777777" w:rsidR="00375D11" w:rsidRPr="00C862AB" w:rsidRDefault="00375D11" w:rsidP="004D06A1">
      <w:pPr>
        <w:spacing w:line="480" w:lineRule="auto"/>
        <w:rPr>
          <w:rFonts w:ascii="Times New Roman" w:hAnsi="Times New Roman" w:cs="Times New Roman"/>
          <w:sz w:val="24"/>
          <w:szCs w:val="24"/>
        </w:rPr>
      </w:pPr>
    </w:p>
    <w:p w14:paraId="313FB288" w14:textId="77777777" w:rsidR="00375D11" w:rsidRPr="00C862AB" w:rsidRDefault="00375D11" w:rsidP="004D06A1">
      <w:pPr>
        <w:spacing w:line="480" w:lineRule="auto"/>
        <w:rPr>
          <w:rFonts w:ascii="Times New Roman" w:hAnsi="Times New Roman" w:cs="Times New Roman"/>
          <w:sz w:val="24"/>
          <w:szCs w:val="24"/>
        </w:rPr>
      </w:pPr>
    </w:p>
    <w:p w14:paraId="73B0E851" w14:textId="77777777" w:rsidR="00375D11" w:rsidRPr="00C862AB" w:rsidRDefault="00375D11" w:rsidP="004D06A1">
      <w:pPr>
        <w:spacing w:line="480" w:lineRule="auto"/>
        <w:rPr>
          <w:rFonts w:ascii="Times New Roman" w:hAnsi="Times New Roman" w:cs="Times New Roman"/>
          <w:sz w:val="24"/>
          <w:szCs w:val="24"/>
        </w:rPr>
      </w:pPr>
    </w:p>
    <w:p w14:paraId="64CD4E41" w14:textId="77777777" w:rsidR="00FE04D0" w:rsidRPr="00C862AB" w:rsidRDefault="00FE04D0" w:rsidP="004D06A1">
      <w:pPr>
        <w:spacing w:line="480" w:lineRule="auto"/>
        <w:rPr>
          <w:rFonts w:ascii="Times New Roman" w:hAnsi="Times New Roman" w:cs="Times New Roman"/>
          <w:sz w:val="24"/>
          <w:szCs w:val="24"/>
        </w:rPr>
      </w:pPr>
    </w:p>
    <w:p w14:paraId="334003EF" w14:textId="77777777" w:rsidR="00FE04D0" w:rsidRPr="00C862AB" w:rsidRDefault="00FE04D0" w:rsidP="004D06A1">
      <w:pPr>
        <w:spacing w:line="480" w:lineRule="auto"/>
        <w:rPr>
          <w:rFonts w:ascii="Times New Roman" w:hAnsi="Times New Roman" w:cs="Times New Roman"/>
          <w:sz w:val="24"/>
          <w:szCs w:val="24"/>
        </w:rPr>
      </w:pPr>
    </w:p>
    <w:p w14:paraId="39E3A604" w14:textId="77777777" w:rsidR="00FE04D0" w:rsidRPr="00C862AB" w:rsidRDefault="00FE04D0" w:rsidP="004D06A1">
      <w:pPr>
        <w:spacing w:line="480" w:lineRule="auto"/>
        <w:rPr>
          <w:rFonts w:ascii="Times New Roman" w:hAnsi="Times New Roman" w:cs="Times New Roman"/>
          <w:sz w:val="24"/>
          <w:szCs w:val="24"/>
        </w:rPr>
      </w:pPr>
    </w:p>
    <w:p w14:paraId="6D64B826" w14:textId="77777777" w:rsidR="00FE04D0" w:rsidRPr="00C862AB" w:rsidRDefault="00FE04D0" w:rsidP="004D06A1">
      <w:pPr>
        <w:spacing w:line="480" w:lineRule="auto"/>
        <w:rPr>
          <w:rFonts w:ascii="Times New Roman" w:hAnsi="Times New Roman" w:cs="Times New Roman"/>
          <w:sz w:val="24"/>
          <w:szCs w:val="24"/>
        </w:rPr>
      </w:pPr>
    </w:p>
    <w:p w14:paraId="4BF97BB2" w14:textId="77777777" w:rsidR="00FE04D0" w:rsidRPr="00C862AB" w:rsidRDefault="00FE04D0" w:rsidP="004D06A1">
      <w:pPr>
        <w:spacing w:line="480" w:lineRule="auto"/>
        <w:rPr>
          <w:rFonts w:ascii="Times New Roman" w:hAnsi="Times New Roman" w:cs="Times New Roman"/>
          <w:sz w:val="24"/>
          <w:szCs w:val="24"/>
        </w:rPr>
      </w:pPr>
    </w:p>
    <w:bookmarkStart w:id="13" w:name="_Toc5178323" w:displacedByCustomXml="next"/>
    <w:sdt>
      <w:sdtPr>
        <w:rPr>
          <w:rStyle w:val="Ttulo1Car"/>
          <w:rFonts w:ascii="Times New Roman" w:hAnsi="Times New Roman" w:cs="Times New Roman"/>
          <w:sz w:val="24"/>
          <w:szCs w:val="24"/>
        </w:rPr>
        <w:alias w:val="Capítulo 1"/>
        <w:tag w:val="Capítulo 1"/>
        <w:id w:val="941883975"/>
        <w:lock w:val="sdtLocked"/>
        <w:placeholder>
          <w:docPart w:val="7EEE68E737AF44D4A8420922DCBF065E"/>
        </w:placeholder>
      </w:sdtPr>
      <w:sdtEndPr>
        <w:rPr>
          <w:rStyle w:val="Ttulo1Car"/>
        </w:rPr>
      </w:sdtEndPr>
      <w:sdtContent>
        <w:p w14:paraId="189476DC" w14:textId="7FD04F0D" w:rsidR="00162990" w:rsidRPr="00C862AB" w:rsidRDefault="00CA1389" w:rsidP="004D06A1">
          <w:pPr>
            <w:pStyle w:val="Ttulo1"/>
            <w:spacing w:line="480" w:lineRule="auto"/>
            <w:rPr>
              <w:rFonts w:ascii="Times New Roman" w:hAnsi="Times New Roman" w:cs="Times New Roman"/>
              <w:sz w:val="24"/>
              <w:szCs w:val="24"/>
            </w:rPr>
          </w:pPr>
          <w:r w:rsidRPr="00C862AB">
            <w:rPr>
              <w:rStyle w:val="Ttulo1Car"/>
              <w:rFonts w:ascii="Times New Roman" w:hAnsi="Times New Roman" w:cs="Times New Roman"/>
              <w:b/>
              <w:sz w:val="24"/>
              <w:szCs w:val="24"/>
            </w:rPr>
            <w:t>CAPÍTULO I</w:t>
          </w:r>
          <w:r w:rsidR="00D26F5A">
            <w:rPr>
              <w:rStyle w:val="Ttulo1Car"/>
              <w:rFonts w:ascii="Times New Roman" w:hAnsi="Times New Roman" w:cs="Times New Roman"/>
              <w:b/>
              <w:sz w:val="24"/>
              <w:szCs w:val="24"/>
            </w:rPr>
            <w:t>:</w:t>
          </w:r>
          <w:r w:rsidRPr="00C862AB">
            <w:rPr>
              <w:rStyle w:val="Ttulo1Car"/>
              <w:rFonts w:ascii="Times New Roman" w:hAnsi="Times New Roman" w:cs="Times New Roman"/>
              <w:b/>
              <w:sz w:val="24"/>
              <w:szCs w:val="24"/>
            </w:rPr>
            <w:t xml:space="preserve"> INTRODUCCIÓN</w:t>
          </w:r>
        </w:p>
      </w:sdtContent>
    </w:sdt>
    <w:bookmarkEnd w:id="13" w:displacedByCustomXml="prev"/>
    <w:p w14:paraId="12A0874D" w14:textId="77777777" w:rsidR="00875669" w:rsidRPr="00C862AB" w:rsidRDefault="00875669" w:rsidP="004D06A1">
      <w:pPr>
        <w:pStyle w:val="Ttulo2"/>
        <w:spacing w:line="480" w:lineRule="auto"/>
        <w:rPr>
          <w:rFonts w:ascii="Times New Roman" w:hAnsi="Times New Roman" w:cs="Times New Roman"/>
          <w:szCs w:val="24"/>
        </w:rPr>
      </w:pPr>
      <w:bookmarkStart w:id="14" w:name="_Toc5178324"/>
      <w:r w:rsidRPr="00C862AB">
        <w:rPr>
          <w:rStyle w:val="Ttulo2Car"/>
          <w:rFonts w:ascii="Times New Roman" w:hAnsi="Times New Roman" w:cs="Times New Roman"/>
          <w:b/>
          <w:bCs/>
          <w:szCs w:val="24"/>
        </w:rPr>
        <w:t>Realidad problemática</w:t>
      </w:r>
      <w:bookmarkEnd w:id="14"/>
      <w:r w:rsidRPr="00C862AB">
        <w:rPr>
          <w:rFonts w:ascii="Times New Roman" w:hAnsi="Times New Roman" w:cs="Times New Roman"/>
          <w:szCs w:val="24"/>
        </w:rPr>
        <w:t xml:space="preserve"> </w:t>
      </w:r>
    </w:p>
    <w:p w14:paraId="612B41E4" w14:textId="1E859E85" w:rsidR="00423333" w:rsidRDefault="008756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Aborda la situación que origina la investigación; se </w:t>
      </w:r>
      <w:r w:rsidR="00FB369B">
        <w:rPr>
          <w:rFonts w:ascii="Times New Roman" w:hAnsi="Times New Roman" w:cs="Times New Roman"/>
          <w:sz w:val="24"/>
          <w:szCs w:val="24"/>
        </w:rPr>
        <w:t>redacta el problema en un contexto de lo</w:t>
      </w:r>
      <w:r w:rsidRPr="00C862AB">
        <w:rPr>
          <w:rFonts w:ascii="Times New Roman" w:hAnsi="Times New Roman" w:cs="Times New Roman"/>
          <w:sz w:val="24"/>
          <w:szCs w:val="24"/>
        </w:rPr>
        <w:t xml:space="preserve"> general a </w:t>
      </w:r>
      <w:r w:rsidR="000E0A20">
        <w:rPr>
          <w:rFonts w:ascii="Times New Roman" w:hAnsi="Times New Roman" w:cs="Times New Roman"/>
          <w:sz w:val="24"/>
          <w:szCs w:val="24"/>
        </w:rPr>
        <w:t xml:space="preserve">lo </w:t>
      </w:r>
      <w:r w:rsidRPr="00C862AB">
        <w:rPr>
          <w:rFonts w:ascii="Times New Roman" w:hAnsi="Times New Roman" w:cs="Times New Roman"/>
          <w:sz w:val="24"/>
          <w:szCs w:val="24"/>
        </w:rPr>
        <w:t>espec</w:t>
      </w:r>
      <w:r w:rsidR="000C5691" w:rsidRPr="00C862AB">
        <w:rPr>
          <w:rFonts w:ascii="Times New Roman" w:hAnsi="Times New Roman" w:cs="Times New Roman"/>
          <w:sz w:val="24"/>
          <w:szCs w:val="24"/>
        </w:rPr>
        <w:t>í</w:t>
      </w:r>
      <w:r w:rsidRPr="00C862AB">
        <w:rPr>
          <w:rFonts w:ascii="Times New Roman" w:hAnsi="Times New Roman" w:cs="Times New Roman"/>
          <w:sz w:val="24"/>
          <w:szCs w:val="24"/>
        </w:rPr>
        <w:t>fico</w:t>
      </w:r>
      <w:r w:rsidR="00FB369B">
        <w:rPr>
          <w:rFonts w:ascii="Times New Roman" w:hAnsi="Times New Roman" w:cs="Times New Roman"/>
          <w:sz w:val="24"/>
          <w:szCs w:val="24"/>
        </w:rPr>
        <w:t xml:space="preserve"> (método deductivo)</w:t>
      </w:r>
      <w:r w:rsidR="00423333">
        <w:rPr>
          <w:rFonts w:ascii="Times New Roman" w:hAnsi="Times New Roman" w:cs="Times New Roman"/>
          <w:sz w:val="24"/>
          <w:szCs w:val="24"/>
        </w:rPr>
        <w:t xml:space="preserve"> con sustento y/o evidencias de</w:t>
      </w:r>
      <w:r w:rsidR="00574087">
        <w:rPr>
          <w:rFonts w:ascii="Times New Roman" w:hAnsi="Times New Roman" w:cs="Times New Roman"/>
          <w:sz w:val="24"/>
          <w:szCs w:val="24"/>
        </w:rPr>
        <w:t xml:space="preserve"> datos, experiencias e información </w:t>
      </w:r>
      <w:r w:rsidR="00FC43F2">
        <w:rPr>
          <w:rFonts w:ascii="Times New Roman" w:hAnsi="Times New Roman" w:cs="Times New Roman"/>
          <w:sz w:val="24"/>
          <w:szCs w:val="24"/>
        </w:rPr>
        <w:t>de la</w:t>
      </w:r>
      <w:r w:rsidR="00574087">
        <w:rPr>
          <w:rFonts w:ascii="Times New Roman" w:hAnsi="Times New Roman" w:cs="Times New Roman"/>
          <w:sz w:val="24"/>
          <w:szCs w:val="24"/>
        </w:rPr>
        <w:t xml:space="preserve"> existencia</w:t>
      </w:r>
      <w:r w:rsidR="00FC43F2">
        <w:rPr>
          <w:rFonts w:ascii="Times New Roman" w:hAnsi="Times New Roman" w:cs="Times New Roman"/>
          <w:sz w:val="24"/>
          <w:szCs w:val="24"/>
        </w:rPr>
        <w:t xml:space="preserve"> del problema</w:t>
      </w:r>
      <w:r w:rsidRPr="00C862AB">
        <w:rPr>
          <w:rFonts w:ascii="Times New Roman" w:hAnsi="Times New Roman" w:cs="Times New Roman"/>
          <w:sz w:val="24"/>
          <w:szCs w:val="24"/>
        </w:rPr>
        <w:t>. Es importante diferenciar un problema de investigación de un problema práctico</w:t>
      </w:r>
      <w:r w:rsidR="000C5691" w:rsidRPr="00C862AB">
        <w:rPr>
          <w:rFonts w:ascii="Times New Roman" w:hAnsi="Times New Roman" w:cs="Times New Roman"/>
          <w:sz w:val="24"/>
          <w:szCs w:val="24"/>
        </w:rPr>
        <w:t xml:space="preserve">, así como </w:t>
      </w:r>
      <w:r w:rsidRPr="00C862AB">
        <w:rPr>
          <w:rFonts w:ascii="Times New Roman" w:hAnsi="Times New Roman" w:cs="Times New Roman"/>
          <w:sz w:val="24"/>
          <w:szCs w:val="24"/>
        </w:rPr>
        <w:t xml:space="preserve">de un tema de investigación para evitar presentar contenidos ajenos al asunto que se </w:t>
      </w:r>
      <w:r w:rsidR="005C1469" w:rsidRPr="00C862AB">
        <w:rPr>
          <w:rFonts w:ascii="Times New Roman" w:hAnsi="Times New Roman" w:cs="Times New Roman"/>
          <w:sz w:val="24"/>
          <w:szCs w:val="24"/>
        </w:rPr>
        <w:t>investiga.</w:t>
      </w:r>
      <w:r w:rsidRPr="00C862AB">
        <w:rPr>
          <w:rFonts w:ascii="Times New Roman" w:hAnsi="Times New Roman" w:cs="Times New Roman"/>
          <w:sz w:val="24"/>
          <w:szCs w:val="24"/>
        </w:rPr>
        <w:t xml:space="preserve"> </w:t>
      </w:r>
    </w:p>
    <w:p w14:paraId="28F5CB73" w14:textId="0F7FBF94" w:rsidR="00FC43F2" w:rsidRDefault="008756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En esta sección también </w:t>
      </w:r>
      <w:r w:rsidR="00557426">
        <w:rPr>
          <w:rFonts w:ascii="Times New Roman" w:hAnsi="Times New Roman" w:cs="Times New Roman"/>
          <w:sz w:val="24"/>
          <w:szCs w:val="24"/>
        </w:rPr>
        <w:t xml:space="preserve">se </w:t>
      </w:r>
      <w:r w:rsidR="008843A2">
        <w:rPr>
          <w:rFonts w:ascii="Times New Roman" w:hAnsi="Times New Roman" w:cs="Times New Roman"/>
          <w:sz w:val="24"/>
          <w:szCs w:val="24"/>
        </w:rPr>
        <w:t>p</w:t>
      </w:r>
      <w:r w:rsidR="00557426">
        <w:rPr>
          <w:rFonts w:ascii="Times New Roman" w:hAnsi="Times New Roman" w:cs="Times New Roman"/>
          <w:sz w:val="24"/>
          <w:szCs w:val="24"/>
        </w:rPr>
        <w:t>resenta</w:t>
      </w:r>
      <w:r w:rsidR="008843A2">
        <w:rPr>
          <w:rFonts w:ascii="Times New Roman" w:hAnsi="Times New Roman" w:cs="Times New Roman"/>
          <w:sz w:val="24"/>
          <w:szCs w:val="24"/>
        </w:rPr>
        <w:t>n</w:t>
      </w:r>
      <w:r w:rsidR="00557426">
        <w:rPr>
          <w:rFonts w:ascii="Times New Roman" w:hAnsi="Times New Roman" w:cs="Times New Roman"/>
          <w:sz w:val="24"/>
          <w:szCs w:val="24"/>
        </w:rPr>
        <w:t xml:space="preserve"> </w:t>
      </w:r>
      <w:r w:rsidRPr="00C862AB">
        <w:rPr>
          <w:rFonts w:ascii="Times New Roman" w:hAnsi="Times New Roman" w:cs="Times New Roman"/>
          <w:sz w:val="24"/>
          <w:szCs w:val="24"/>
        </w:rPr>
        <w:t>los antecedentes de investigación</w:t>
      </w:r>
      <w:r w:rsidR="00557426">
        <w:rPr>
          <w:rFonts w:ascii="Times New Roman" w:hAnsi="Times New Roman" w:cs="Times New Roman"/>
          <w:sz w:val="24"/>
          <w:szCs w:val="24"/>
        </w:rPr>
        <w:t xml:space="preserve"> o estado del arte </w:t>
      </w:r>
      <w:r w:rsidRPr="00C862AB">
        <w:rPr>
          <w:rFonts w:ascii="Times New Roman" w:hAnsi="Times New Roman" w:cs="Times New Roman"/>
          <w:sz w:val="24"/>
          <w:szCs w:val="24"/>
        </w:rPr>
        <w:t xml:space="preserve">(estudios previos) y </w:t>
      </w:r>
      <w:r w:rsidR="00557426">
        <w:rPr>
          <w:rFonts w:ascii="Times New Roman" w:hAnsi="Times New Roman" w:cs="Times New Roman"/>
          <w:sz w:val="24"/>
          <w:szCs w:val="24"/>
        </w:rPr>
        <w:t xml:space="preserve">las </w:t>
      </w:r>
      <w:r w:rsidRPr="00C862AB">
        <w:rPr>
          <w:rFonts w:ascii="Times New Roman" w:hAnsi="Times New Roman" w:cs="Times New Roman"/>
          <w:sz w:val="24"/>
          <w:szCs w:val="24"/>
        </w:rPr>
        <w:t xml:space="preserve">precisiones conceptuales </w:t>
      </w:r>
      <w:r w:rsidR="00557426">
        <w:rPr>
          <w:rFonts w:ascii="Times New Roman" w:hAnsi="Times New Roman" w:cs="Times New Roman"/>
          <w:sz w:val="24"/>
          <w:szCs w:val="24"/>
        </w:rPr>
        <w:t xml:space="preserve">(teorías) </w:t>
      </w:r>
      <w:r w:rsidR="002864DE">
        <w:rPr>
          <w:rFonts w:ascii="Times New Roman" w:hAnsi="Times New Roman" w:cs="Times New Roman"/>
          <w:sz w:val="24"/>
          <w:szCs w:val="24"/>
        </w:rPr>
        <w:t xml:space="preserve">sobre las variables (palabras clave) y sus dimensiones, de manera suficiente </w:t>
      </w:r>
      <w:r w:rsidR="00DA4844">
        <w:rPr>
          <w:rFonts w:ascii="Times New Roman" w:hAnsi="Times New Roman" w:cs="Times New Roman"/>
          <w:sz w:val="24"/>
          <w:szCs w:val="24"/>
        </w:rPr>
        <w:t xml:space="preserve">para garantizar la consistencia del estudio </w:t>
      </w:r>
      <w:r w:rsidRPr="00C862AB">
        <w:rPr>
          <w:rFonts w:ascii="Times New Roman" w:hAnsi="Times New Roman" w:cs="Times New Roman"/>
          <w:sz w:val="24"/>
          <w:szCs w:val="24"/>
        </w:rPr>
        <w:t xml:space="preserve">y </w:t>
      </w:r>
      <w:r w:rsidRPr="00C862AB">
        <w:rPr>
          <w:rFonts w:ascii="Times New Roman" w:hAnsi="Times New Roman" w:cs="Times New Roman"/>
          <w:sz w:val="24"/>
          <w:szCs w:val="24"/>
        </w:rPr>
        <w:lastRenderedPageBreak/>
        <w:t xml:space="preserve">justificar el problema de investigación. </w:t>
      </w:r>
      <w:r w:rsidR="00FC43F2" w:rsidRPr="00C862AB">
        <w:rPr>
          <w:rFonts w:ascii="Times New Roman" w:hAnsi="Times New Roman" w:cs="Times New Roman"/>
          <w:sz w:val="24"/>
          <w:szCs w:val="24"/>
        </w:rPr>
        <w:t>Las ideas expuestas</w:t>
      </w:r>
      <w:r w:rsidR="00DA4844">
        <w:rPr>
          <w:rFonts w:ascii="Times New Roman" w:hAnsi="Times New Roman" w:cs="Times New Roman"/>
          <w:sz w:val="24"/>
          <w:szCs w:val="24"/>
        </w:rPr>
        <w:t xml:space="preserve"> siempre</w:t>
      </w:r>
      <w:r w:rsidR="00FC43F2" w:rsidRPr="00C862AB">
        <w:rPr>
          <w:rFonts w:ascii="Times New Roman" w:hAnsi="Times New Roman" w:cs="Times New Roman"/>
          <w:sz w:val="24"/>
          <w:szCs w:val="24"/>
        </w:rPr>
        <w:t xml:space="preserve"> deben estar apoyadas por </w:t>
      </w:r>
      <w:r w:rsidR="00DA4844">
        <w:rPr>
          <w:rFonts w:ascii="Times New Roman" w:hAnsi="Times New Roman" w:cs="Times New Roman"/>
          <w:sz w:val="24"/>
          <w:szCs w:val="24"/>
        </w:rPr>
        <w:t>fuentes (</w:t>
      </w:r>
      <w:r w:rsidR="00FC43F2" w:rsidRPr="00C862AB">
        <w:rPr>
          <w:rFonts w:ascii="Times New Roman" w:hAnsi="Times New Roman" w:cs="Times New Roman"/>
          <w:sz w:val="24"/>
          <w:szCs w:val="24"/>
        </w:rPr>
        <w:t>citas</w:t>
      </w:r>
      <w:r w:rsidR="00916F3F">
        <w:rPr>
          <w:rFonts w:ascii="Times New Roman" w:hAnsi="Times New Roman" w:cs="Times New Roman"/>
          <w:sz w:val="24"/>
          <w:szCs w:val="24"/>
        </w:rPr>
        <w:t xml:space="preserve"> y </w:t>
      </w:r>
      <w:proofErr w:type="spellStart"/>
      <w:r w:rsidR="00916F3F">
        <w:rPr>
          <w:rFonts w:ascii="Times New Roman" w:hAnsi="Times New Roman" w:cs="Times New Roman"/>
          <w:sz w:val="24"/>
          <w:szCs w:val="24"/>
        </w:rPr>
        <w:t>pafraseos</w:t>
      </w:r>
      <w:proofErr w:type="spellEnd"/>
      <w:r w:rsidR="00916F3F">
        <w:rPr>
          <w:rFonts w:ascii="Times New Roman" w:hAnsi="Times New Roman" w:cs="Times New Roman"/>
          <w:sz w:val="24"/>
          <w:szCs w:val="24"/>
        </w:rPr>
        <w:t>). T</w:t>
      </w:r>
      <w:r w:rsidR="00FC43F2">
        <w:rPr>
          <w:rFonts w:ascii="Times New Roman" w:hAnsi="Times New Roman" w:cs="Times New Roman"/>
          <w:sz w:val="24"/>
          <w:szCs w:val="24"/>
        </w:rPr>
        <w:t xml:space="preserve">odas las </w:t>
      </w:r>
      <w:r w:rsidR="00916F3F">
        <w:rPr>
          <w:rFonts w:ascii="Times New Roman" w:hAnsi="Times New Roman" w:cs="Times New Roman"/>
          <w:sz w:val="24"/>
          <w:szCs w:val="24"/>
        </w:rPr>
        <w:t xml:space="preserve">fuentes </w:t>
      </w:r>
      <w:r w:rsidR="00D23326">
        <w:rPr>
          <w:rFonts w:ascii="Times New Roman" w:hAnsi="Times New Roman" w:cs="Times New Roman"/>
          <w:sz w:val="24"/>
          <w:szCs w:val="24"/>
        </w:rPr>
        <w:t>utilizadas deben ser registradas en la sección Referencias</w:t>
      </w:r>
      <w:r w:rsidR="00FC43F2" w:rsidRPr="00C862AB">
        <w:rPr>
          <w:rFonts w:ascii="Times New Roman" w:hAnsi="Times New Roman" w:cs="Times New Roman"/>
          <w:sz w:val="24"/>
          <w:szCs w:val="24"/>
        </w:rPr>
        <w:t>.</w:t>
      </w:r>
    </w:p>
    <w:p w14:paraId="33736359" w14:textId="75A925D3" w:rsidR="00875669" w:rsidRDefault="008756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Se recomienda </w:t>
      </w:r>
      <w:r w:rsidR="00557426">
        <w:rPr>
          <w:rFonts w:ascii="Times New Roman" w:hAnsi="Times New Roman" w:cs="Times New Roman"/>
          <w:sz w:val="24"/>
          <w:szCs w:val="24"/>
        </w:rPr>
        <w:t>el uso de</w:t>
      </w:r>
      <w:r w:rsidRPr="00C862AB">
        <w:rPr>
          <w:rFonts w:ascii="Times New Roman" w:hAnsi="Times New Roman" w:cs="Times New Roman"/>
          <w:sz w:val="24"/>
          <w:szCs w:val="24"/>
        </w:rPr>
        <w:t xml:space="preserve"> investigaciones publicadas en revistas científicas indexadas </w:t>
      </w:r>
      <w:r w:rsidR="00557426">
        <w:rPr>
          <w:rFonts w:ascii="Times New Roman" w:hAnsi="Times New Roman" w:cs="Times New Roman"/>
          <w:sz w:val="24"/>
          <w:szCs w:val="24"/>
        </w:rPr>
        <w:t xml:space="preserve">en </w:t>
      </w:r>
      <w:r w:rsidR="00916F3F">
        <w:rPr>
          <w:rFonts w:ascii="Times New Roman" w:hAnsi="Times New Roman" w:cs="Times New Roman"/>
          <w:sz w:val="24"/>
          <w:szCs w:val="24"/>
        </w:rPr>
        <w:t>b</w:t>
      </w:r>
      <w:r w:rsidR="00557426">
        <w:rPr>
          <w:rFonts w:ascii="Times New Roman" w:hAnsi="Times New Roman" w:cs="Times New Roman"/>
          <w:sz w:val="24"/>
          <w:szCs w:val="24"/>
        </w:rPr>
        <w:t xml:space="preserve">ases de </w:t>
      </w:r>
      <w:r w:rsidR="00916F3F">
        <w:rPr>
          <w:rFonts w:ascii="Times New Roman" w:hAnsi="Times New Roman" w:cs="Times New Roman"/>
          <w:sz w:val="24"/>
          <w:szCs w:val="24"/>
        </w:rPr>
        <w:t>d</w:t>
      </w:r>
      <w:r w:rsidR="00557426">
        <w:rPr>
          <w:rFonts w:ascii="Times New Roman" w:hAnsi="Times New Roman" w:cs="Times New Roman"/>
          <w:sz w:val="24"/>
          <w:szCs w:val="24"/>
        </w:rPr>
        <w:t>atos confiables como</w:t>
      </w:r>
      <w:r w:rsidR="00916F3F">
        <w:rPr>
          <w:rFonts w:ascii="Times New Roman" w:hAnsi="Times New Roman" w:cs="Times New Roman"/>
          <w:sz w:val="24"/>
          <w:szCs w:val="24"/>
        </w:rPr>
        <w:t>:</w:t>
      </w:r>
      <w:r w:rsidR="00557426">
        <w:rPr>
          <w:rFonts w:ascii="Times New Roman" w:hAnsi="Times New Roman" w:cs="Times New Roman"/>
          <w:sz w:val="24"/>
          <w:szCs w:val="24"/>
        </w:rPr>
        <w:t xml:space="preserve"> </w:t>
      </w:r>
      <w:proofErr w:type="spellStart"/>
      <w:r w:rsidR="00557426">
        <w:rPr>
          <w:rFonts w:ascii="Times New Roman" w:hAnsi="Times New Roman" w:cs="Times New Roman"/>
          <w:sz w:val="24"/>
          <w:szCs w:val="24"/>
        </w:rPr>
        <w:t>Scopus</w:t>
      </w:r>
      <w:proofErr w:type="spellEnd"/>
      <w:r w:rsidR="00916F3F">
        <w:rPr>
          <w:rFonts w:ascii="Times New Roman" w:hAnsi="Times New Roman" w:cs="Times New Roman"/>
          <w:sz w:val="24"/>
          <w:szCs w:val="24"/>
        </w:rPr>
        <w:t>,</w:t>
      </w:r>
      <w:r w:rsidR="00557426">
        <w:rPr>
          <w:rFonts w:ascii="Times New Roman" w:hAnsi="Times New Roman" w:cs="Times New Roman"/>
          <w:sz w:val="24"/>
          <w:szCs w:val="24"/>
        </w:rPr>
        <w:t xml:space="preserve"> </w:t>
      </w:r>
      <w:proofErr w:type="spellStart"/>
      <w:r w:rsidR="00557426">
        <w:rPr>
          <w:rFonts w:ascii="Times New Roman" w:hAnsi="Times New Roman" w:cs="Times New Roman"/>
          <w:sz w:val="24"/>
          <w:szCs w:val="24"/>
        </w:rPr>
        <w:t>Ebsco</w:t>
      </w:r>
      <w:proofErr w:type="spellEnd"/>
      <w:r w:rsidR="00E74C57">
        <w:rPr>
          <w:rFonts w:ascii="Times New Roman" w:hAnsi="Times New Roman" w:cs="Times New Roman"/>
          <w:sz w:val="24"/>
          <w:szCs w:val="24"/>
        </w:rPr>
        <w:t xml:space="preserve">, Scielo, Redalyc, </w:t>
      </w:r>
      <w:r w:rsidR="000718D2" w:rsidRPr="00C862AB">
        <w:rPr>
          <w:rFonts w:ascii="Times New Roman" w:hAnsi="Times New Roman" w:cs="Times New Roman"/>
          <w:sz w:val="24"/>
          <w:szCs w:val="24"/>
        </w:rPr>
        <w:t xml:space="preserve">SJR </w:t>
      </w:r>
      <w:proofErr w:type="spellStart"/>
      <w:proofErr w:type="gramStart"/>
      <w:r w:rsidR="000718D2" w:rsidRPr="00C862AB">
        <w:rPr>
          <w:rFonts w:ascii="Times New Roman" w:hAnsi="Times New Roman" w:cs="Times New Roman"/>
          <w:sz w:val="24"/>
          <w:szCs w:val="24"/>
        </w:rPr>
        <w:t>Scimago</w:t>
      </w:r>
      <w:r w:rsidR="000718D2">
        <w:rPr>
          <w:rFonts w:ascii="Times New Roman" w:hAnsi="Times New Roman" w:cs="Times New Roman"/>
          <w:sz w:val="24"/>
          <w:szCs w:val="24"/>
        </w:rPr>
        <w:t>,</w:t>
      </w:r>
      <w:r w:rsidR="00E74C57">
        <w:rPr>
          <w:rFonts w:ascii="Times New Roman" w:hAnsi="Times New Roman" w:cs="Times New Roman"/>
          <w:sz w:val="24"/>
          <w:szCs w:val="24"/>
        </w:rPr>
        <w:t>etc</w:t>
      </w:r>
      <w:proofErr w:type="spellEnd"/>
      <w:r w:rsidR="00E74C57">
        <w:rPr>
          <w:rFonts w:ascii="Times New Roman" w:hAnsi="Times New Roman" w:cs="Times New Roman"/>
          <w:sz w:val="24"/>
          <w:szCs w:val="24"/>
        </w:rPr>
        <w:t>.</w:t>
      </w:r>
      <w:proofErr w:type="gramEnd"/>
      <w:r w:rsidR="00E74C57">
        <w:rPr>
          <w:rFonts w:ascii="Times New Roman" w:hAnsi="Times New Roman" w:cs="Times New Roman"/>
          <w:sz w:val="24"/>
          <w:szCs w:val="24"/>
        </w:rPr>
        <w:t xml:space="preserve"> </w:t>
      </w:r>
      <w:r w:rsidR="00D84F30">
        <w:rPr>
          <w:rFonts w:ascii="Times New Roman" w:hAnsi="Times New Roman" w:cs="Times New Roman"/>
          <w:sz w:val="24"/>
          <w:szCs w:val="24"/>
        </w:rPr>
        <w:t xml:space="preserve">La </w:t>
      </w:r>
      <w:r w:rsidR="00D84F30" w:rsidRPr="00C862AB">
        <w:rPr>
          <w:rFonts w:ascii="Times New Roman" w:hAnsi="Times New Roman" w:cs="Times New Roman"/>
          <w:sz w:val="24"/>
          <w:szCs w:val="24"/>
        </w:rPr>
        <w:t xml:space="preserve">antigüedad </w:t>
      </w:r>
      <w:r w:rsidR="00D84F30">
        <w:rPr>
          <w:rFonts w:ascii="Times New Roman" w:hAnsi="Times New Roman" w:cs="Times New Roman"/>
          <w:sz w:val="24"/>
          <w:szCs w:val="24"/>
        </w:rPr>
        <w:t>de las fuentes depende</w:t>
      </w:r>
      <w:r w:rsidR="00747818">
        <w:rPr>
          <w:rFonts w:ascii="Times New Roman" w:hAnsi="Times New Roman" w:cs="Times New Roman"/>
          <w:sz w:val="24"/>
          <w:szCs w:val="24"/>
        </w:rPr>
        <w:t xml:space="preserve"> de la naturaleza del estudio</w:t>
      </w:r>
      <w:r w:rsidR="00962D44">
        <w:rPr>
          <w:rFonts w:ascii="Times New Roman" w:hAnsi="Times New Roman" w:cs="Times New Roman"/>
          <w:sz w:val="24"/>
          <w:szCs w:val="24"/>
        </w:rPr>
        <w:t xml:space="preserve">, pero </w:t>
      </w:r>
      <w:r w:rsidRPr="00C862AB">
        <w:rPr>
          <w:rFonts w:ascii="Times New Roman" w:hAnsi="Times New Roman" w:cs="Times New Roman"/>
          <w:sz w:val="24"/>
          <w:szCs w:val="24"/>
        </w:rPr>
        <w:t>no</w:t>
      </w:r>
      <w:r w:rsidR="00962D44">
        <w:rPr>
          <w:rFonts w:ascii="Times New Roman" w:hAnsi="Times New Roman" w:cs="Times New Roman"/>
          <w:sz w:val="24"/>
          <w:szCs w:val="24"/>
        </w:rPr>
        <w:t xml:space="preserve"> deben ser</w:t>
      </w:r>
      <w:r w:rsidRPr="00C862AB">
        <w:rPr>
          <w:rFonts w:ascii="Times New Roman" w:hAnsi="Times New Roman" w:cs="Times New Roman"/>
          <w:sz w:val="24"/>
          <w:szCs w:val="24"/>
        </w:rPr>
        <w:t xml:space="preserve"> mayor a 10 años</w:t>
      </w:r>
      <w:r w:rsidR="008A0425">
        <w:rPr>
          <w:rFonts w:ascii="Times New Roman" w:hAnsi="Times New Roman" w:cs="Times New Roman"/>
          <w:sz w:val="24"/>
          <w:szCs w:val="24"/>
        </w:rPr>
        <w:t xml:space="preserve"> (</w:t>
      </w:r>
      <w:r w:rsidR="00123088">
        <w:rPr>
          <w:rFonts w:ascii="Times New Roman" w:hAnsi="Times New Roman" w:cs="Times New Roman"/>
          <w:sz w:val="24"/>
          <w:szCs w:val="24"/>
        </w:rPr>
        <w:t xml:space="preserve">por </w:t>
      </w:r>
      <w:r w:rsidR="00272F19">
        <w:rPr>
          <w:rFonts w:ascii="Times New Roman" w:hAnsi="Times New Roman" w:cs="Times New Roman"/>
          <w:sz w:val="24"/>
          <w:szCs w:val="24"/>
        </w:rPr>
        <w:t>ejemplo, en determinadas</w:t>
      </w:r>
      <w:r w:rsidR="008A0425">
        <w:rPr>
          <w:rFonts w:ascii="Times New Roman" w:hAnsi="Times New Roman" w:cs="Times New Roman"/>
          <w:sz w:val="24"/>
          <w:szCs w:val="24"/>
        </w:rPr>
        <w:t xml:space="preserve"> carreras y </w:t>
      </w:r>
      <w:r w:rsidR="00FA7A43">
        <w:rPr>
          <w:rFonts w:ascii="Times New Roman" w:hAnsi="Times New Roman" w:cs="Times New Roman"/>
          <w:sz w:val="24"/>
          <w:szCs w:val="24"/>
        </w:rPr>
        <w:t>según el uso de herramientas tecnológicas</w:t>
      </w:r>
      <w:r w:rsidR="008A0425">
        <w:rPr>
          <w:rFonts w:ascii="Times New Roman" w:hAnsi="Times New Roman" w:cs="Times New Roman"/>
          <w:sz w:val="24"/>
          <w:szCs w:val="24"/>
        </w:rPr>
        <w:t xml:space="preserve">, </w:t>
      </w:r>
      <w:r w:rsidR="00992FD0">
        <w:rPr>
          <w:rFonts w:ascii="Times New Roman" w:hAnsi="Times New Roman" w:cs="Times New Roman"/>
          <w:sz w:val="24"/>
          <w:szCs w:val="24"/>
        </w:rPr>
        <w:t>la antigüedad no debería</w:t>
      </w:r>
      <w:r w:rsidR="00AC4849">
        <w:rPr>
          <w:rFonts w:ascii="Times New Roman" w:hAnsi="Times New Roman" w:cs="Times New Roman"/>
          <w:sz w:val="24"/>
          <w:szCs w:val="24"/>
        </w:rPr>
        <w:t xml:space="preserve"> ser mayores a 3 años)</w:t>
      </w:r>
      <w:r w:rsidR="00333707">
        <w:rPr>
          <w:rFonts w:ascii="Times New Roman" w:hAnsi="Times New Roman" w:cs="Times New Roman"/>
          <w:sz w:val="24"/>
          <w:szCs w:val="24"/>
        </w:rPr>
        <w:t xml:space="preserve">. </w:t>
      </w:r>
      <w:r w:rsidR="000B7A16">
        <w:rPr>
          <w:rFonts w:ascii="Times New Roman" w:hAnsi="Times New Roman" w:cs="Times New Roman"/>
          <w:sz w:val="24"/>
          <w:szCs w:val="24"/>
        </w:rPr>
        <w:t>Se recomienda el uso de la</w:t>
      </w:r>
      <w:r w:rsidRPr="00C862AB">
        <w:rPr>
          <w:rFonts w:ascii="Times New Roman" w:hAnsi="Times New Roman" w:cs="Times New Roman"/>
          <w:sz w:val="24"/>
          <w:szCs w:val="24"/>
        </w:rPr>
        <w:t xml:space="preserve"> biblioteca virtual</w:t>
      </w:r>
      <w:r w:rsidR="00540FAF" w:rsidRPr="00C862AB">
        <w:rPr>
          <w:rFonts w:ascii="Times New Roman" w:hAnsi="Times New Roman" w:cs="Times New Roman"/>
          <w:sz w:val="24"/>
          <w:szCs w:val="24"/>
        </w:rPr>
        <w:t xml:space="preserve"> UPN</w:t>
      </w:r>
      <w:r w:rsidR="005E0175">
        <w:rPr>
          <w:rFonts w:ascii="Times New Roman" w:hAnsi="Times New Roman" w:cs="Times New Roman"/>
          <w:sz w:val="24"/>
          <w:szCs w:val="24"/>
        </w:rPr>
        <w:t>.</w:t>
      </w:r>
    </w:p>
    <w:p w14:paraId="751D12D9" w14:textId="77691121" w:rsidR="00196CF3" w:rsidRDefault="00196CF3" w:rsidP="004D06A1">
      <w:pPr>
        <w:spacing w:line="480" w:lineRule="auto"/>
        <w:rPr>
          <w:rFonts w:ascii="Times New Roman" w:hAnsi="Times New Roman" w:cs="Times New Roman"/>
          <w:sz w:val="24"/>
          <w:szCs w:val="24"/>
        </w:rPr>
      </w:pPr>
    </w:p>
    <w:p w14:paraId="14C31A66" w14:textId="4AF07C78" w:rsidR="00196CF3" w:rsidRDefault="00196CF3" w:rsidP="004D06A1">
      <w:pPr>
        <w:spacing w:line="480" w:lineRule="auto"/>
        <w:rPr>
          <w:rFonts w:ascii="Times New Roman" w:hAnsi="Times New Roman" w:cs="Times New Roman"/>
          <w:sz w:val="24"/>
          <w:szCs w:val="24"/>
        </w:rPr>
      </w:pPr>
    </w:p>
    <w:p w14:paraId="06E3F54B" w14:textId="77777777" w:rsidR="00196CF3" w:rsidRDefault="00196CF3" w:rsidP="004D06A1">
      <w:pPr>
        <w:spacing w:line="480" w:lineRule="auto"/>
        <w:rPr>
          <w:rFonts w:ascii="Times New Roman" w:hAnsi="Times New Roman" w:cs="Times New Roman"/>
          <w:sz w:val="24"/>
          <w:szCs w:val="24"/>
        </w:rPr>
      </w:pPr>
    </w:p>
    <w:p w14:paraId="6CB72705" w14:textId="77777777" w:rsidR="00875669" w:rsidRPr="00C862AB" w:rsidRDefault="00875669" w:rsidP="004D06A1">
      <w:pPr>
        <w:pStyle w:val="Ttulo2"/>
        <w:spacing w:line="480" w:lineRule="auto"/>
        <w:rPr>
          <w:rFonts w:ascii="Times New Roman" w:hAnsi="Times New Roman" w:cs="Times New Roman"/>
          <w:szCs w:val="24"/>
        </w:rPr>
      </w:pPr>
      <w:bookmarkStart w:id="15" w:name="_Toc5178325"/>
      <w:r w:rsidRPr="00C862AB">
        <w:rPr>
          <w:rFonts w:ascii="Times New Roman" w:hAnsi="Times New Roman" w:cs="Times New Roman"/>
          <w:szCs w:val="24"/>
        </w:rPr>
        <w:t>Formulación del problema</w:t>
      </w:r>
      <w:bookmarkEnd w:id="15"/>
      <w:r w:rsidRPr="00C862AB">
        <w:rPr>
          <w:rFonts w:ascii="Times New Roman" w:hAnsi="Times New Roman" w:cs="Times New Roman"/>
          <w:szCs w:val="24"/>
        </w:rPr>
        <w:t xml:space="preserve"> </w:t>
      </w:r>
    </w:p>
    <w:p w14:paraId="4960D4EA" w14:textId="351F4914" w:rsidR="00875669" w:rsidRDefault="008756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En esta sección se plantean la(s) pregunta(s) de investigación. Puede dividirse en pregunta general y pregunta(s) específica(s).</w:t>
      </w:r>
    </w:p>
    <w:p w14:paraId="0C4342C2" w14:textId="77777777" w:rsidR="006F3F57" w:rsidRPr="00C862AB" w:rsidRDefault="006F3F57" w:rsidP="004D06A1">
      <w:pPr>
        <w:spacing w:line="480" w:lineRule="auto"/>
        <w:rPr>
          <w:rFonts w:ascii="Times New Roman" w:hAnsi="Times New Roman" w:cs="Times New Roman"/>
          <w:sz w:val="24"/>
          <w:szCs w:val="24"/>
        </w:rPr>
      </w:pPr>
    </w:p>
    <w:p w14:paraId="22D4F6A4" w14:textId="77777777" w:rsidR="005C1469" w:rsidRPr="00C862AB" w:rsidRDefault="00875669" w:rsidP="004D06A1">
      <w:pPr>
        <w:pStyle w:val="Ttulo2"/>
        <w:spacing w:line="480" w:lineRule="auto"/>
        <w:rPr>
          <w:rFonts w:ascii="Times New Roman" w:hAnsi="Times New Roman" w:cs="Times New Roman"/>
          <w:szCs w:val="24"/>
        </w:rPr>
      </w:pPr>
      <w:bookmarkStart w:id="16" w:name="_Toc5178326"/>
      <w:r w:rsidRPr="00C862AB">
        <w:rPr>
          <w:rFonts w:ascii="Times New Roman" w:hAnsi="Times New Roman" w:cs="Times New Roman"/>
          <w:szCs w:val="24"/>
        </w:rPr>
        <w:t>Objetivos</w:t>
      </w:r>
      <w:bookmarkEnd w:id="16"/>
    </w:p>
    <w:p w14:paraId="5F06BF0D" w14:textId="6DF17805" w:rsidR="00875669" w:rsidRDefault="008756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 El objetivo general debe formularse como la búsqueda de la solución al problema de investigación. Los objetivos específicos son pasos consecutivos que permiten lograr el objetivo general. </w:t>
      </w:r>
    </w:p>
    <w:p w14:paraId="639656E5" w14:textId="2E103CD3" w:rsidR="00BE5F0E" w:rsidRDefault="00BE5F0E" w:rsidP="00BE5F0E">
      <w:pPr>
        <w:pStyle w:val="Ttulo2"/>
        <w:spacing w:line="480" w:lineRule="auto"/>
        <w:rPr>
          <w:rFonts w:ascii="Times New Roman" w:hAnsi="Times New Roman" w:cs="Times New Roman"/>
          <w:szCs w:val="24"/>
        </w:rPr>
      </w:pPr>
      <w:r>
        <w:rPr>
          <w:rFonts w:ascii="Times New Roman" w:hAnsi="Times New Roman" w:cs="Times New Roman"/>
          <w:szCs w:val="24"/>
        </w:rPr>
        <w:t>Hipótesis</w:t>
      </w:r>
    </w:p>
    <w:p w14:paraId="4CDE196F" w14:textId="0681F09A" w:rsidR="00ED2934" w:rsidRPr="00C862AB" w:rsidRDefault="00A446F8" w:rsidP="00ED2934">
      <w:pPr>
        <w:spacing w:line="480" w:lineRule="auto"/>
        <w:rPr>
          <w:rFonts w:ascii="Times New Roman" w:hAnsi="Times New Roman" w:cs="Times New Roman"/>
          <w:sz w:val="24"/>
          <w:szCs w:val="24"/>
        </w:rPr>
      </w:pPr>
      <w:r w:rsidRPr="00A446F8">
        <w:rPr>
          <w:rFonts w:ascii="Times New Roman" w:hAnsi="Times New Roman" w:cs="Times New Roman"/>
          <w:sz w:val="24"/>
          <w:szCs w:val="24"/>
        </w:rPr>
        <w:t xml:space="preserve">Las hipótesis </w:t>
      </w:r>
      <w:r>
        <w:rPr>
          <w:rFonts w:ascii="Times New Roman" w:hAnsi="Times New Roman" w:cs="Times New Roman"/>
          <w:sz w:val="24"/>
          <w:szCs w:val="24"/>
        </w:rPr>
        <w:t>son las posibles respuestas y/o resultados a lograr al término de la investigación</w:t>
      </w:r>
      <w:r w:rsidR="00BA7E9C">
        <w:rPr>
          <w:rFonts w:ascii="Times New Roman" w:hAnsi="Times New Roman" w:cs="Times New Roman"/>
          <w:sz w:val="24"/>
          <w:szCs w:val="24"/>
        </w:rPr>
        <w:t>.</w:t>
      </w:r>
      <w:r w:rsidR="00ED2934">
        <w:rPr>
          <w:rFonts w:ascii="Times New Roman" w:hAnsi="Times New Roman" w:cs="Times New Roman"/>
          <w:sz w:val="24"/>
          <w:szCs w:val="24"/>
        </w:rPr>
        <w:t xml:space="preserve"> </w:t>
      </w:r>
      <w:r w:rsidR="00ED2934" w:rsidRPr="00C862AB">
        <w:rPr>
          <w:rFonts w:ascii="Times New Roman" w:hAnsi="Times New Roman" w:cs="Times New Roman"/>
          <w:sz w:val="24"/>
          <w:szCs w:val="24"/>
        </w:rPr>
        <w:t>Puede dividirse en general y específica(s).</w:t>
      </w:r>
    </w:p>
    <w:p w14:paraId="3FFA40D2" w14:textId="7F828865" w:rsidR="00BE5F0E" w:rsidRPr="00A446F8" w:rsidRDefault="00BE5F0E" w:rsidP="00A446F8">
      <w:pPr>
        <w:spacing w:line="480" w:lineRule="auto"/>
        <w:rPr>
          <w:rFonts w:ascii="Times New Roman" w:hAnsi="Times New Roman" w:cs="Times New Roman"/>
          <w:sz w:val="24"/>
          <w:szCs w:val="24"/>
        </w:rPr>
      </w:pPr>
    </w:p>
    <w:p w14:paraId="66D83B8B" w14:textId="0DE7031E" w:rsidR="00AC7C8E" w:rsidRPr="006F3F57" w:rsidRDefault="00AC7C8E" w:rsidP="00AC7C8E">
      <w:pPr>
        <w:spacing w:line="480" w:lineRule="auto"/>
        <w:ind w:firstLine="0"/>
        <w:rPr>
          <w:rFonts w:ascii="Times New Roman" w:hAnsi="Times New Roman" w:cs="Times New Roman"/>
          <w:i/>
          <w:iCs/>
          <w:sz w:val="24"/>
          <w:szCs w:val="24"/>
        </w:rPr>
      </w:pPr>
      <w:r w:rsidRPr="006F3F57">
        <w:rPr>
          <w:rFonts w:ascii="Times New Roman" w:hAnsi="Times New Roman" w:cs="Times New Roman"/>
          <w:b/>
          <w:bCs/>
          <w:i/>
          <w:iCs/>
          <w:sz w:val="24"/>
          <w:szCs w:val="24"/>
        </w:rPr>
        <w:t>Nota</w:t>
      </w:r>
      <w:r w:rsidRPr="006F3F57">
        <w:rPr>
          <w:rFonts w:ascii="Times New Roman" w:hAnsi="Times New Roman" w:cs="Times New Roman"/>
          <w:i/>
          <w:iCs/>
          <w:sz w:val="24"/>
          <w:szCs w:val="24"/>
        </w:rPr>
        <w:t xml:space="preserve">: no existe un mínimo o un máximo </w:t>
      </w:r>
      <w:r w:rsidR="00063D1A">
        <w:rPr>
          <w:rFonts w:ascii="Times New Roman" w:hAnsi="Times New Roman" w:cs="Times New Roman"/>
          <w:i/>
          <w:iCs/>
          <w:sz w:val="24"/>
          <w:szCs w:val="24"/>
        </w:rPr>
        <w:t>como parámetro</w:t>
      </w:r>
      <w:r w:rsidR="00FA72AE">
        <w:rPr>
          <w:rFonts w:ascii="Times New Roman" w:hAnsi="Times New Roman" w:cs="Times New Roman"/>
          <w:i/>
          <w:iCs/>
          <w:sz w:val="24"/>
          <w:szCs w:val="24"/>
        </w:rPr>
        <w:t xml:space="preserve"> definitivo</w:t>
      </w:r>
      <w:r w:rsidR="00AC5020">
        <w:rPr>
          <w:rFonts w:ascii="Times New Roman" w:hAnsi="Times New Roman" w:cs="Times New Roman"/>
          <w:i/>
          <w:iCs/>
          <w:sz w:val="24"/>
          <w:szCs w:val="24"/>
        </w:rPr>
        <w:t xml:space="preserve"> pa</w:t>
      </w:r>
      <w:r w:rsidRPr="006F3F57">
        <w:rPr>
          <w:rFonts w:ascii="Times New Roman" w:hAnsi="Times New Roman" w:cs="Times New Roman"/>
          <w:i/>
          <w:iCs/>
          <w:sz w:val="24"/>
          <w:szCs w:val="24"/>
        </w:rPr>
        <w:t>ra esta sección, pero tomando en cuenta</w:t>
      </w:r>
      <w:r w:rsidR="00DB5427">
        <w:rPr>
          <w:rFonts w:ascii="Times New Roman" w:hAnsi="Times New Roman" w:cs="Times New Roman"/>
          <w:i/>
          <w:iCs/>
          <w:sz w:val="24"/>
          <w:szCs w:val="24"/>
        </w:rPr>
        <w:t xml:space="preserve"> las características d</w:t>
      </w:r>
      <w:r w:rsidRPr="006F3F57">
        <w:rPr>
          <w:rFonts w:ascii="Times New Roman" w:hAnsi="Times New Roman" w:cs="Times New Roman"/>
          <w:i/>
          <w:iCs/>
          <w:sz w:val="24"/>
          <w:szCs w:val="24"/>
        </w:rPr>
        <w:t>el formato IMRD</w:t>
      </w:r>
      <w:r w:rsidR="00DB5427">
        <w:rPr>
          <w:rFonts w:ascii="Times New Roman" w:hAnsi="Times New Roman" w:cs="Times New Roman"/>
          <w:i/>
          <w:iCs/>
          <w:sz w:val="24"/>
          <w:szCs w:val="24"/>
        </w:rPr>
        <w:t xml:space="preserve"> (síntesis),</w:t>
      </w:r>
      <w:r w:rsidR="00FA72AE">
        <w:rPr>
          <w:rFonts w:ascii="Times New Roman" w:hAnsi="Times New Roman" w:cs="Times New Roman"/>
          <w:i/>
          <w:iCs/>
          <w:sz w:val="24"/>
          <w:szCs w:val="24"/>
        </w:rPr>
        <w:t xml:space="preserve"> </w:t>
      </w:r>
      <w:r w:rsidR="00E04C8E">
        <w:rPr>
          <w:rFonts w:ascii="Times New Roman" w:hAnsi="Times New Roman" w:cs="Times New Roman"/>
          <w:i/>
          <w:iCs/>
          <w:sz w:val="24"/>
          <w:szCs w:val="24"/>
        </w:rPr>
        <w:t xml:space="preserve">además de </w:t>
      </w:r>
      <w:r w:rsidR="00FA72AE">
        <w:rPr>
          <w:rFonts w:ascii="Times New Roman" w:hAnsi="Times New Roman" w:cs="Times New Roman"/>
          <w:i/>
          <w:iCs/>
          <w:sz w:val="24"/>
          <w:szCs w:val="24"/>
        </w:rPr>
        <w:t xml:space="preserve">la naturaleza y profundidad de </w:t>
      </w:r>
      <w:r w:rsidR="00E04C8E">
        <w:rPr>
          <w:rFonts w:ascii="Times New Roman" w:hAnsi="Times New Roman" w:cs="Times New Roman"/>
          <w:i/>
          <w:iCs/>
          <w:sz w:val="24"/>
          <w:szCs w:val="24"/>
        </w:rPr>
        <w:t>cada</w:t>
      </w:r>
      <w:r w:rsidR="00FA72AE">
        <w:rPr>
          <w:rFonts w:ascii="Times New Roman" w:hAnsi="Times New Roman" w:cs="Times New Roman"/>
          <w:i/>
          <w:iCs/>
          <w:sz w:val="24"/>
          <w:szCs w:val="24"/>
        </w:rPr>
        <w:t xml:space="preserve"> investigació</w:t>
      </w:r>
      <w:r w:rsidR="00E04C8E">
        <w:rPr>
          <w:rFonts w:ascii="Times New Roman" w:hAnsi="Times New Roman" w:cs="Times New Roman"/>
          <w:i/>
          <w:iCs/>
          <w:sz w:val="24"/>
          <w:szCs w:val="24"/>
        </w:rPr>
        <w:t>n</w:t>
      </w:r>
      <w:r w:rsidR="00500C40">
        <w:rPr>
          <w:rFonts w:ascii="Times New Roman" w:hAnsi="Times New Roman" w:cs="Times New Roman"/>
          <w:i/>
          <w:iCs/>
          <w:sz w:val="24"/>
          <w:szCs w:val="24"/>
        </w:rPr>
        <w:t>,</w:t>
      </w:r>
      <w:r w:rsidR="00FA72AE">
        <w:rPr>
          <w:rFonts w:ascii="Times New Roman" w:hAnsi="Times New Roman" w:cs="Times New Roman"/>
          <w:i/>
          <w:iCs/>
          <w:sz w:val="24"/>
          <w:szCs w:val="24"/>
        </w:rPr>
        <w:t xml:space="preserve"> según las características de cada carrera</w:t>
      </w:r>
      <w:r w:rsidRPr="006F3F57">
        <w:rPr>
          <w:rFonts w:ascii="Times New Roman" w:hAnsi="Times New Roman" w:cs="Times New Roman"/>
          <w:i/>
          <w:iCs/>
          <w:sz w:val="24"/>
          <w:szCs w:val="24"/>
        </w:rPr>
        <w:t xml:space="preserve">, </w:t>
      </w:r>
      <w:r w:rsidRPr="00FA72AE">
        <w:rPr>
          <w:rFonts w:ascii="Times New Roman" w:hAnsi="Times New Roman" w:cs="Times New Roman"/>
          <w:b/>
          <w:bCs/>
          <w:i/>
          <w:iCs/>
          <w:sz w:val="24"/>
          <w:szCs w:val="24"/>
        </w:rPr>
        <w:t>presentar la información de manera suficiente y consistente</w:t>
      </w:r>
      <w:r w:rsidRPr="006F3F57">
        <w:rPr>
          <w:rFonts w:ascii="Times New Roman" w:hAnsi="Times New Roman" w:cs="Times New Roman"/>
          <w:i/>
          <w:iCs/>
          <w:sz w:val="24"/>
          <w:szCs w:val="24"/>
        </w:rPr>
        <w:t>.</w:t>
      </w:r>
      <w:r w:rsidR="00AC5020">
        <w:rPr>
          <w:rFonts w:ascii="Times New Roman" w:hAnsi="Times New Roman" w:cs="Times New Roman"/>
          <w:i/>
          <w:iCs/>
          <w:sz w:val="24"/>
          <w:szCs w:val="24"/>
        </w:rPr>
        <w:t xml:space="preserve"> </w:t>
      </w:r>
      <w:r w:rsidR="00152637">
        <w:rPr>
          <w:rFonts w:ascii="Times New Roman" w:hAnsi="Times New Roman" w:cs="Times New Roman"/>
          <w:i/>
          <w:iCs/>
          <w:sz w:val="24"/>
          <w:szCs w:val="24"/>
        </w:rPr>
        <w:t xml:space="preserve">Sin embargo, </w:t>
      </w:r>
      <w:r w:rsidR="00AC5020">
        <w:rPr>
          <w:rFonts w:ascii="Times New Roman" w:hAnsi="Times New Roman" w:cs="Times New Roman"/>
          <w:i/>
          <w:iCs/>
          <w:sz w:val="24"/>
          <w:szCs w:val="24"/>
        </w:rPr>
        <w:t xml:space="preserve">se recomienda </w:t>
      </w:r>
      <w:r w:rsidR="00AC5020" w:rsidRPr="00063D1A">
        <w:rPr>
          <w:rFonts w:ascii="Times New Roman" w:hAnsi="Times New Roman" w:cs="Times New Roman"/>
          <w:bCs/>
          <w:i/>
          <w:iCs/>
          <w:sz w:val="24"/>
          <w:szCs w:val="24"/>
        </w:rPr>
        <w:t xml:space="preserve">un máximo de </w:t>
      </w:r>
      <w:r w:rsidR="00AC5020">
        <w:rPr>
          <w:rFonts w:ascii="Times New Roman" w:hAnsi="Times New Roman" w:cs="Times New Roman"/>
          <w:bCs/>
          <w:i/>
          <w:iCs/>
          <w:sz w:val="24"/>
          <w:szCs w:val="24"/>
        </w:rPr>
        <w:t>10</w:t>
      </w:r>
      <w:r w:rsidR="00AC5020" w:rsidRPr="00063D1A">
        <w:rPr>
          <w:rFonts w:ascii="Times New Roman" w:hAnsi="Times New Roman" w:cs="Times New Roman"/>
          <w:bCs/>
          <w:i/>
          <w:iCs/>
          <w:sz w:val="24"/>
          <w:szCs w:val="24"/>
        </w:rPr>
        <w:t xml:space="preserve"> páginas</w:t>
      </w:r>
      <w:r w:rsidR="00AC5020">
        <w:rPr>
          <w:rFonts w:ascii="Times New Roman" w:hAnsi="Times New Roman" w:cs="Times New Roman"/>
          <w:bCs/>
          <w:i/>
          <w:iCs/>
          <w:sz w:val="24"/>
          <w:szCs w:val="24"/>
        </w:rPr>
        <w:t>.</w:t>
      </w:r>
    </w:p>
    <w:p w14:paraId="55ED9E2B" w14:textId="0B64D2B0" w:rsidR="00A86102" w:rsidRDefault="00A86102" w:rsidP="004D06A1">
      <w:pPr>
        <w:spacing w:line="480" w:lineRule="auto"/>
        <w:rPr>
          <w:rFonts w:ascii="Times New Roman" w:hAnsi="Times New Roman" w:cs="Times New Roman"/>
          <w:sz w:val="24"/>
          <w:szCs w:val="24"/>
        </w:rPr>
      </w:pPr>
    </w:p>
    <w:p w14:paraId="35F364FB" w14:textId="48628326" w:rsidR="006F3F57" w:rsidRDefault="006F3F57" w:rsidP="004D06A1">
      <w:pPr>
        <w:spacing w:line="480" w:lineRule="auto"/>
        <w:rPr>
          <w:rFonts w:ascii="Times New Roman" w:hAnsi="Times New Roman" w:cs="Times New Roman"/>
          <w:sz w:val="24"/>
          <w:szCs w:val="24"/>
        </w:rPr>
      </w:pPr>
    </w:p>
    <w:p w14:paraId="064E3082" w14:textId="7179D5BC" w:rsidR="006F3F57" w:rsidRDefault="006F3F57" w:rsidP="004D06A1">
      <w:pPr>
        <w:spacing w:line="480" w:lineRule="auto"/>
        <w:rPr>
          <w:rFonts w:ascii="Times New Roman" w:hAnsi="Times New Roman" w:cs="Times New Roman"/>
          <w:sz w:val="24"/>
          <w:szCs w:val="24"/>
        </w:rPr>
      </w:pPr>
    </w:p>
    <w:p w14:paraId="6A098E3F" w14:textId="2914CA4B" w:rsidR="006F3F57" w:rsidRDefault="006F3F57" w:rsidP="004D06A1">
      <w:pPr>
        <w:spacing w:line="480" w:lineRule="auto"/>
        <w:rPr>
          <w:rFonts w:ascii="Times New Roman" w:hAnsi="Times New Roman" w:cs="Times New Roman"/>
          <w:sz w:val="24"/>
          <w:szCs w:val="24"/>
        </w:rPr>
      </w:pPr>
    </w:p>
    <w:p w14:paraId="1DA168D4" w14:textId="0D4351E7" w:rsidR="006F3F57" w:rsidRDefault="006F3F57" w:rsidP="004D06A1">
      <w:pPr>
        <w:spacing w:line="480" w:lineRule="auto"/>
        <w:rPr>
          <w:rFonts w:ascii="Times New Roman" w:hAnsi="Times New Roman" w:cs="Times New Roman"/>
          <w:sz w:val="24"/>
          <w:szCs w:val="24"/>
        </w:rPr>
      </w:pPr>
    </w:p>
    <w:bookmarkStart w:id="17" w:name="_Toc5178327" w:displacedByCustomXml="next"/>
    <w:bookmarkStart w:id="18" w:name="_Toc482715298" w:displacedByCustomXml="next"/>
    <w:sdt>
      <w:sdtPr>
        <w:rPr>
          <w:rStyle w:val="Ttulo1Car"/>
          <w:rFonts w:ascii="Times New Roman" w:hAnsi="Times New Roman" w:cs="Times New Roman"/>
          <w:sz w:val="24"/>
          <w:szCs w:val="24"/>
        </w:rPr>
        <w:alias w:val="Capítulo Metodologías"/>
        <w:tag w:val="Capítulo Metodologías"/>
        <w:id w:val="1583568797"/>
        <w:lock w:val="sdtLocked"/>
        <w:placeholder>
          <w:docPart w:val="7EEE68E737AF44D4A8420922DCBF065E"/>
        </w:placeholder>
      </w:sdtPr>
      <w:sdtEndPr>
        <w:rPr>
          <w:rStyle w:val="Ttulo1Car"/>
        </w:rPr>
      </w:sdtEndPr>
      <w:sdtContent>
        <w:p w14:paraId="49F2ECB6" w14:textId="6B01461C" w:rsidR="00736090" w:rsidRPr="00C862AB" w:rsidRDefault="00F8261A" w:rsidP="004D06A1">
          <w:pPr>
            <w:pStyle w:val="Ttulo1"/>
            <w:spacing w:line="480" w:lineRule="auto"/>
            <w:rPr>
              <w:rFonts w:ascii="Times New Roman" w:hAnsi="Times New Roman" w:cs="Times New Roman"/>
              <w:sz w:val="24"/>
              <w:szCs w:val="24"/>
            </w:rPr>
          </w:pPr>
          <w:r w:rsidRPr="00C862AB">
            <w:rPr>
              <w:rStyle w:val="Ttulo1Car"/>
              <w:rFonts w:ascii="Times New Roman" w:hAnsi="Times New Roman" w:cs="Times New Roman"/>
              <w:b/>
              <w:sz w:val="24"/>
              <w:szCs w:val="24"/>
            </w:rPr>
            <w:t>CAPÍTULO II</w:t>
          </w:r>
          <w:r w:rsidR="00D26F5A">
            <w:rPr>
              <w:rStyle w:val="Ttulo1Car"/>
              <w:rFonts w:ascii="Times New Roman" w:hAnsi="Times New Roman" w:cs="Times New Roman"/>
              <w:b/>
              <w:sz w:val="24"/>
              <w:szCs w:val="24"/>
            </w:rPr>
            <w:t>:</w:t>
          </w:r>
          <w:r w:rsidRPr="00C862AB">
            <w:rPr>
              <w:rStyle w:val="Ttulo1Car"/>
              <w:rFonts w:ascii="Times New Roman" w:hAnsi="Times New Roman" w:cs="Times New Roman"/>
              <w:b/>
              <w:sz w:val="24"/>
              <w:szCs w:val="24"/>
            </w:rPr>
            <w:t xml:space="preserve"> </w:t>
          </w:r>
          <w:r w:rsidR="007A6AB3" w:rsidRPr="00C862AB">
            <w:rPr>
              <w:rStyle w:val="Ttulo1Car"/>
              <w:rFonts w:ascii="Times New Roman" w:hAnsi="Times New Roman" w:cs="Times New Roman"/>
              <w:b/>
              <w:sz w:val="24"/>
              <w:szCs w:val="24"/>
            </w:rPr>
            <w:t>METODOLOGÍA</w:t>
          </w:r>
        </w:p>
      </w:sdtContent>
    </w:sdt>
    <w:bookmarkEnd w:id="17" w:displacedByCustomXml="prev"/>
    <w:p w14:paraId="01AD2CE0" w14:textId="78EE7BF1" w:rsidR="006F3F57" w:rsidRDefault="006F3F57" w:rsidP="004D06A1">
      <w:pPr>
        <w:spacing w:line="480" w:lineRule="auto"/>
        <w:rPr>
          <w:rFonts w:ascii="Times New Roman" w:hAnsi="Times New Roman" w:cs="Times New Roman"/>
          <w:sz w:val="24"/>
          <w:szCs w:val="24"/>
        </w:rPr>
      </w:pPr>
      <w:r>
        <w:rPr>
          <w:rFonts w:ascii="Times New Roman" w:hAnsi="Times New Roman" w:cs="Times New Roman"/>
          <w:sz w:val="24"/>
          <w:szCs w:val="24"/>
        </w:rPr>
        <w:t>Señalar el enfoque, nivel</w:t>
      </w:r>
      <w:r w:rsidR="00906338">
        <w:rPr>
          <w:rFonts w:ascii="Times New Roman" w:hAnsi="Times New Roman" w:cs="Times New Roman"/>
          <w:sz w:val="24"/>
          <w:szCs w:val="24"/>
        </w:rPr>
        <w:t>,</w:t>
      </w:r>
      <w:r>
        <w:rPr>
          <w:rFonts w:ascii="Times New Roman" w:hAnsi="Times New Roman" w:cs="Times New Roman"/>
          <w:sz w:val="24"/>
          <w:szCs w:val="24"/>
        </w:rPr>
        <w:t xml:space="preserve"> alcance </w:t>
      </w:r>
      <w:r w:rsidR="00906338">
        <w:rPr>
          <w:rFonts w:ascii="Times New Roman" w:hAnsi="Times New Roman" w:cs="Times New Roman"/>
          <w:sz w:val="24"/>
          <w:szCs w:val="24"/>
        </w:rPr>
        <w:t xml:space="preserve">y diseño </w:t>
      </w:r>
      <w:r>
        <w:rPr>
          <w:rFonts w:ascii="Times New Roman" w:hAnsi="Times New Roman" w:cs="Times New Roman"/>
          <w:sz w:val="24"/>
          <w:szCs w:val="24"/>
        </w:rPr>
        <w:t>de la investigación</w:t>
      </w:r>
      <w:r w:rsidR="00906338">
        <w:rPr>
          <w:rFonts w:ascii="Times New Roman" w:hAnsi="Times New Roman" w:cs="Times New Roman"/>
          <w:sz w:val="24"/>
          <w:szCs w:val="24"/>
        </w:rPr>
        <w:t>, debidamente sustentada en cada aspecto</w:t>
      </w:r>
      <w:r>
        <w:rPr>
          <w:rFonts w:ascii="Times New Roman" w:hAnsi="Times New Roman" w:cs="Times New Roman"/>
          <w:sz w:val="24"/>
          <w:szCs w:val="24"/>
        </w:rPr>
        <w:t>.</w:t>
      </w:r>
    </w:p>
    <w:p w14:paraId="67C3A9C7" w14:textId="2692AC4A" w:rsidR="005C1469" w:rsidRPr="00C862AB" w:rsidRDefault="005C14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P</w:t>
      </w:r>
      <w:r w:rsidR="00906338">
        <w:rPr>
          <w:rFonts w:ascii="Times New Roman" w:hAnsi="Times New Roman" w:cs="Times New Roman"/>
          <w:sz w:val="24"/>
          <w:szCs w:val="24"/>
        </w:rPr>
        <w:t>resentar la p</w:t>
      </w:r>
      <w:r w:rsidRPr="00C862AB">
        <w:rPr>
          <w:rFonts w:ascii="Times New Roman" w:hAnsi="Times New Roman" w:cs="Times New Roman"/>
          <w:sz w:val="24"/>
          <w:szCs w:val="24"/>
        </w:rPr>
        <w:t xml:space="preserve">oblación y muestra del estudio. Tener mucho cuidado en los términos que se empleen y criterios que se utilicen para seleccionar la muestra. En algunos estudios, por su naturaleza, se trabajará con toda la población. En </w:t>
      </w:r>
      <w:r w:rsidR="00D26F5A">
        <w:rPr>
          <w:rFonts w:ascii="Times New Roman" w:hAnsi="Times New Roman" w:cs="Times New Roman"/>
          <w:sz w:val="24"/>
          <w:szCs w:val="24"/>
        </w:rPr>
        <w:t>los</w:t>
      </w:r>
      <w:r w:rsidRPr="00C862AB">
        <w:rPr>
          <w:rFonts w:ascii="Times New Roman" w:hAnsi="Times New Roman" w:cs="Times New Roman"/>
          <w:sz w:val="24"/>
          <w:szCs w:val="24"/>
        </w:rPr>
        <w:t xml:space="preserve"> caso</w:t>
      </w:r>
      <w:r w:rsidR="00D26F5A">
        <w:rPr>
          <w:rFonts w:ascii="Times New Roman" w:hAnsi="Times New Roman" w:cs="Times New Roman"/>
          <w:sz w:val="24"/>
          <w:szCs w:val="24"/>
        </w:rPr>
        <w:t>s</w:t>
      </w:r>
      <w:r w:rsidRPr="00C862AB">
        <w:rPr>
          <w:rFonts w:ascii="Times New Roman" w:hAnsi="Times New Roman" w:cs="Times New Roman"/>
          <w:sz w:val="24"/>
          <w:szCs w:val="24"/>
        </w:rPr>
        <w:t xml:space="preserve"> de trabajos de investigación en ingeniería</w:t>
      </w:r>
      <w:r w:rsidR="00FD1EE6">
        <w:rPr>
          <w:rFonts w:ascii="Times New Roman" w:hAnsi="Times New Roman" w:cs="Times New Roman"/>
          <w:sz w:val="24"/>
          <w:szCs w:val="24"/>
        </w:rPr>
        <w:t>,</w:t>
      </w:r>
      <w:r w:rsidRPr="00C862AB">
        <w:rPr>
          <w:rFonts w:ascii="Times New Roman" w:hAnsi="Times New Roman" w:cs="Times New Roman"/>
          <w:sz w:val="24"/>
          <w:szCs w:val="24"/>
        </w:rPr>
        <w:t xml:space="preserve"> la información suele consignarse en la sección Materiales, instrumentos y métodos.</w:t>
      </w:r>
    </w:p>
    <w:p w14:paraId="5855388B" w14:textId="70485023" w:rsidR="005C1469" w:rsidRPr="00C862AB" w:rsidRDefault="00906338" w:rsidP="004D06A1">
      <w:pPr>
        <w:spacing w:line="480" w:lineRule="auto"/>
        <w:rPr>
          <w:rFonts w:ascii="Times New Roman" w:hAnsi="Times New Roman" w:cs="Times New Roman"/>
          <w:sz w:val="24"/>
          <w:szCs w:val="24"/>
        </w:rPr>
      </w:pPr>
      <w:r>
        <w:rPr>
          <w:rFonts w:ascii="Times New Roman" w:hAnsi="Times New Roman" w:cs="Times New Roman"/>
          <w:sz w:val="24"/>
          <w:szCs w:val="24"/>
        </w:rPr>
        <w:t>Presentar las t</w:t>
      </w:r>
      <w:r w:rsidR="005C1469" w:rsidRPr="00C862AB">
        <w:rPr>
          <w:rFonts w:ascii="Times New Roman" w:hAnsi="Times New Roman" w:cs="Times New Roman"/>
          <w:sz w:val="24"/>
          <w:szCs w:val="24"/>
        </w:rPr>
        <w:t xml:space="preserve">écnicas e instrumentos de recolección y análisis de datos: </w:t>
      </w:r>
      <w:r>
        <w:rPr>
          <w:rFonts w:ascii="Times New Roman" w:hAnsi="Times New Roman" w:cs="Times New Roman"/>
          <w:sz w:val="24"/>
          <w:szCs w:val="24"/>
        </w:rPr>
        <w:t>i</w:t>
      </w:r>
      <w:r w:rsidR="005C1469" w:rsidRPr="00C862AB">
        <w:rPr>
          <w:rFonts w:ascii="Times New Roman" w:hAnsi="Times New Roman" w:cs="Times New Roman"/>
          <w:sz w:val="24"/>
          <w:szCs w:val="24"/>
        </w:rPr>
        <w:t xml:space="preserve">ndicar </w:t>
      </w:r>
      <w:r>
        <w:rPr>
          <w:rFonts w:ascii="Times New Roman" w:hAnsi="Times New Roman" w:cs="Times New Roman"/>
          <w:sz w:val="24"/>
          <w:szCs w:val="24"/>
        </w:rPr>
        <w:t>qué</w:t>
      </w:r>
      <w:r w:rsidR="005C1469" w:rsidRPr="00C862AB">
        <w:rPr>
          <w:rFonts w:ascii="Times New Roman" w:hAnsi="Times New Roman" w:cs="Times New Roman"/>
          <w:sz w:val="24"/>
          <w:szCs w:val="24"/>
        </w:rPr>
        <w:t xml:space="preserve"> técnicas e instrumentos </w:t>
      </w:r>
      <w:r w:rsidR="000D257C">
        <w:rPr>
          <w:rFonts w:ascii="Times New Roman" w:hAnsi="Times New Roman" w:cs="Times New Roman"/>
          <w:sz w:val="24"/>
          <w:szCs w:val="24"/>
        </w:rPr>
        <w:t xml:space="preserve">se </w:t>
      </w:r>
      <w:r w:rsidR="005C1469" w:rsidRPr="00C862AB">
        <w:rPr>
          <w:rFonts w:ascii="Times New Roman" w:hAnsi="Times New Roman" w:cs="Times New Roman"/>
          <w:sz w:val="24"/>
          <w:szCs w:val="24"/>
        </w:rPr>
        <w:t>utiliza</w:t>
      </w:r>
      <w:r w:rsidR="000D257C">
        <w:rPr>
          <w:rFonts w:ascii="Times New Roman" w:hAnsi="Times New Roman" w:cs="Times New Roman"/>
          <w:sz w:val="24"/>
          <w:szCs w:val="24"/>
        </w:rPr>
        <w:t>ron</w:t>
      </w:r>
      <w:r w:rsidR="005C1469" w:rsidRPr="00C862AB">
        <w:rPr>
          <w:rFonts w:ascii="Times New Roman" w:hAnsi="Times New Roman" w:cs="Times New Roman"/>
          <w:sz w:val="24"/>
          <w:szCs w:val="24"/>
        </w:rPr>
        <w:t xml:space="preserve"> en la recolección y análisis de </w:t>
      </w:r>
      <w:r w:rsidR="00D26F5A">
        <w:rPr>
          <w:rFonts w:ascii="Times New Roman" w:hAnsi="Times New Roman" w:cs="Times New Roman"/>
          <w:sz w:val="24"/>
          <w:szCs w:val="24"/>
        </w:rPr>
        <w:t xml:space="preserve">los </w:t>
      </w:r>
      <w:r w:rsidR="005C1469" w:rsidRPr="00C862AB">
        <w:rPr>
          <w:rFonts w:ascii="Times New Roman" w:hAnsi="Times New Roman" w:cs="Times New Roman"/>
          <w:sz w:val="24"/>
          <w:szCs w:val="24"/>
        </w:rPr>
        <w:t>datos. Se debe precisar las propiedades y características que corresponda</w:t>
      </w:r>
      <w:r w:rsidR="00FD1EE6">
        <w:rPr>
          <w:rFonts w:ascii="Times New Roman" w:hAnsi="Times New Roman" w:cs="Times New Roman"/>
          <w:sz w:val="24"/>
          <w:szCs w:val="24"/>
        </w:rPr>
        <w:t>n</w:t>
      </w:r>
      <w:r w:rsidR="005C1469" w:rsidRPr="00C862AB">
        <w:rPr>
          <w:rFonts w:ascii="Times New Roman" w:hAnsi="Times New Roman" w:cs="Times New Roman"/>
          <w:sz w:val="24"/>
          <w:szCs w:val="24"/>
        </w:rPr>
        <w:t xml:space="preserve"> (</w:t>
      </w:r>
      <w:r w:rsidR="005545B8" w:rsidRPr="00C862AB">
        <w:rPr>
          <w:rFonts w:ascii="Times New Roman" w:hAnsi="Times New Roman" w:cs="Times New Roman"/>
          <w:sz w:val="24"/>
          <w:szCs w:val="24"/>
        </w:rPr>
        <w:t>e</w:t>
      </w:r>
      <w:r w:rsidR="005C1469" w:rsidRPr="00C862AB">
        <w:rPr>
          <w:rFonts w:ascii="Times New Roman" w:hAnsi="Times New Roman" w:cs="Times New Roman"/>
          <w:sz w:val="24"/>
          <w:szCs w:val="24"/>
        </w:rPr>
        <w:t>videncia de validez, puntuaciones de confiabilidad, equidad del proceso, criterios de calidad, entre otros).</w:t>
      </w:r>
    </w:p>
    <w:p w14:paraId="586712FF" w14:textId="083CB241" w:rsidR="005C1469" w:rsidRPr="00C862AB" w:rsidRDefault="005C14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lastRenderedPageBreak/>
        <w:t xml:space="preserve">En el caso de investigaciones en ingeniería, está sección suele denominarse Materiales, instrumentos y métodos, y debe </w:t>
      </w:r>
      <w:r w:rsidR="005545B8" w:rsidRPr="00C862AB">
        <w:rPr>
          <w:rFonts w:ascii="Times New Roman" w:hAnsi="Times New Roman" w:cs="Times New Roman"/>
          <w:sz w:val="24"/>
          <w:szCs w:val="24"/>
        </w:rPr>
        <w:t>i</w:t>
      </w:r>
      <w:r w:rsidRPr="00C862AB">
        <w:rPr>
          <w:rFonts w:ascii="Times New Roman" w:hAnsi="Times New Roman" w:cs="Times New Roman"/>
          <w:sz w:val="24"/>
          <w:szCs w:val="24"/>
        </w:rPr>
        <w:t>ndicarse los materiales, instrumentos, reactivos, muestras, y otros, así como los tratamientos realizado</w:t>
      </w:r>
      <w:r w:rsidR="005545B8" w:rsidRPr="00C862AB">
        <w:rPr>
          <w:rFonts w:ascii="Times New Roman" w:hAnsi="Times New Roman" w:cs="Times New Roman"/>
          <w:sz w:val="24"/>
          <w:szCs w:val="24"/>
        </w:rPr>
        <w:t>s</w:t>
      </w:r>
      <w:r w:rsidRPr="00C862AB">
        <w:rPr>
          <w:rFonts w:ascii="Times New Roman" w:hAnsi="Times New Roman" w:cs="Times New Roman"/>
          <w:sz w:val="24"/>
          <w:szCs w:val="24"/>
        </w:rPr>
        <w:t xml:space="preserve"> a las muestras para</w:t>
      </w:r>
      <w:r w:rsidR="00E536D4" w:rsidRPr="00C862AB">
        <w:rPr>
          <w:rFonts w:ascii="Times New Roman" w:hAnsi="Times New Roman" w:cs="Times New Roman"/>
          <w:sz w:val="24"/>
          <w:szCs w:val="24"/>
        </w:rPr>
        <w:t xml:space="preserve"> </w:t>
      </w:r>
      <w:r w:rsidRPr="00C862AB">
        <w:rPr>
          <w:rFonts w:ascii="Times New Roman" w:hAnsi="Times New Roman" w:cs="Times New Roman"/>
          <w:sz w:val="24"/>
          <w:szCs w:val="24"/>
        </w:rPr>
        <w:t>las pruebas experimentales.</w:t>
      </w:r>
    </w:p>
    <w:p w14:paraId="0550AD10" w14:textId="7753CC34" w:rsidR="005C1469" w:rsidRPr="00C862AB" w:rsidRDefault="005C14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Describir ordenadamente</w:t>
      </w:r>
      <w:r w:rsidR="00063D1A">
        <w:rPr>
          <w:rFonts w:ascii="Times New Roman" w:hAnsi="Times New Roman" w:cs="Times New Roman"/>
          <w:sz w:val="24"/>
          <w:szCs w:val="24"/>
        </w:rPr>
        <w:t xml:space="preserve"> los p</w:t>
      </w:r>
      <w:r w:rsidR="000D257C" w:rsidRPr="00C862AB">
        <w:rPr>
          <w:rFonts w:ascii="Times New Roman" w:hAnsi="Times New Roman" w:cs="Times New Roman"/>
          <w:sz w:val="24"/>
          <w:szCs w:val="24"/>
        </w:rPr>
        <w:t>rocedimiento</w:t>
      </w:r>
      <w:r w:rsidR="000D257C">
        <w:rPr>
          <w:rFonts w:ascii="Times New Roman" w:hAnsi="Times New Roman" w:cs="Times New Roman"/>
          <w:sz w:val="24"/>
          <w:szCs w:val="24"/>
        </w:rPr>
        <w:t>s</w:t>
      </w:r>
      <w:r w:rsidR="00063D1A">
        <w:rPr>
          <w:rFonts w:ascii="Times New Roman" w:hAnsi="Times New Roman" w:cs="Times New Roman"/>
          <w:sz w:val="24"/>
          <w:szCs w:val="24"/>
        </w:rPr>
        <w:t>, es decir, cada</w:t>
      </w:r>
      <w:r w:rsidRPr="00C862AB">
        <w:rPr>
          <w:rFonts w:ascii="Times New Roman" w:hAnsi="Times New Roman" w:cs="Times New Roman"/>
          <w:sz w:val="24"/>
          <w:szCs w:val="24"/>
        </w:rPr>
        <w:t xml:space="preserve"> uno de los pasos del proceso de recolección y análisis de datos. Precisar las consideraciones éticas que siguió el estudio.</w:t>
      </w:r>
    </w:p>
    <w:p w14:paraId="030BEBEC" w14:textId="77777777" w:rsidR="005C1469" w:rsidRPr="00C862AB" w:rsidRDefault="005C1469"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En trabajos de investigación en ingeniería indicar el análisis estadístico aplicado para la validación de los resultados, señalando además el nivel de significancia utilizado, así como, el empleo de algún software para el tratamiento de los resultados. </w:t>
      </w:r>
    </w:p>
    <w:p w14:paraId="7B667D8B" w14:textId="6A65A4D2" w:rsidR="00020CF1" w:rsidRPr="00063D1A" w:rsidRDefault="00063D1A" w:rsidP="00063D1A">
      <w:pPr>
        <w:spacing w:line="480" w:lineRule="auto"/>
        <w:ind w:firstLine="0"/>
        <w:rPr>
          <w:rFonts w:ascii="Times New Roman" w:eastAsia="Times New Roman" w:hAnsi="Times New Roman" w:cs="Times New Roman"/>
          <w:bCs/>
          <w:i/>
          <w:iCs/>
          <w:color w:val="000000"/>
          <w:sz w:val="24"/>
          <w:szCs w:val="24"/>
          <w:lang w:eastAsia="es-PE"/>
        </w:rPr>
      </w:pPr>
      <w:r w:rsidRPr="00063D1A">
        <w:rPr>
          <w:rFonts w:ascii="Times New Roman" w:hAnsi="Times New Roman" w:cs="Times New Roman"/>
          <w:b/>
          <w:i/>
          <w:iCs/>
          <w:sz w:val="24"/>
          <w:szCs w:val="24"/>
        </w:rPr>
        <w:t>Nota</w:t>
      </w:r>
      <w:r w:rsidRPr="00063D1A">
        <w:rPr>
          <w:rFonts w:ascii="Times New Roman" w:hAnsi="Times New Roman" w:cs="Times New Roman"/>
          <w:bCs/>
          <w:i/>
          <w:iCs/>
          <w:sz w:val="24"/>
          <w:szCs w:val="24"/>
        </w:rPr>
        <w:t>: para esta sección se recomienda considerar un máximo de 5 páginas</w:t>
      </w:r>
      <w:r>
        <w:rPr>
          <w:rFonts w:ascii="Times New Roman" w:hAnsi="Times New Roman" w:cs="Times New Roman"/>
          <w:bCs/>
          <w:i/>
          <w:iCs/>
          <w:sz w:val="24"/>
          <w:szCs w:val="24"/>
        </w:rPr>
        <w:t>.</w:t>
      </w:r>
    </w:p>
    <w:p w14:paraId="25EB4246" w14:textId="1396B66A" w:rsidR="00875669" w:rsidRDefault="00020CF1"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r w:rsidRPr="00C862AB">
        <w:rPr>
          <w:rFonts w:ascii="Times New Roman" w:eastAsia="Times New Roman" w:hAnsi="Times New Roman" w:cs="Times New Roman"/>
          <w:color w:val="000000"/>
          <w:sz w:val="24"/>
          <w:szCs w:val="24"/>
          <w:lang w:eastAsia="es-PE"/>
        </w:rPr>
        <w:t> </w:t>
      </w:r>
    </w:p>
    <w:p w14:paraId="17E0B32A" w14:textId="1B778D81"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547C5066" w14:textId="2D66784A"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4F2188DF" w14:textId="32C73F52"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20D4F493" w14:textId="38339D25"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2F207267" w14:textId="05FF9816"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397A3E96" w14:textId="1A58663E"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4C572A1F" w14:textId="5865B47E"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50CA2B27" w14:textId="7F216616"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3F56552D" w14:textId="35026E66"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39520F3B" w14:textId="33411051"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621BAFE4" w14:textId="4F03126E"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43E6F395" w14:textId="5052EC22"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1839C053" w14:textId="105EE530" w:rsidR="00CE07BA" w:rsidRDefault="00CE07BA" w:rsidP="004D06A1">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p>
    <w:p w14:paraId="2F364E6F" w14:textId="77777777" w:rsidR="008D0AF2" w:rsidRDefault="008D0AF2" w:rsidP="004D06A1">
      <w:pPr>
        <w:pStyle w:val="Ttulo1"/>
        <w:spacing w:line="480" w:lineRule="auto"/>
        <w:rPr>
          <w:rStyle w:val="Ttulo1Car"/>
          <w:rFonts w:ascii="Times New Roman" w:hAnsi="Times New Roman" w:cs="Times New Roman"/>
          <w:sz w:val="24"/>
          <w:szCs w:val="24"/>
        </w:rPr>
      </w:pPr>
      <w:bookmarkStart w:id="19" w:name="_Toc5178328"/>
      <w:bookmarkEnd w:id="18"/>
    </w:p>
    <w:sdt>
      <w:sdtPr>
        <w:rPr>
          <w:rStyle w:val="Ttulo1Car"/>
          <w:rFonts w:ascii="Times New Roman" w:hAnsi="Times New Roman" w:cs="Times New Roman"/>
          <w:sz w:val="24"/>
          <w:szCs w:val="24"/>
        </w:rPr>
        <w:alias w:val="Capítulos Resultados"/>
        <w:tag w:val="Capítulos Resultados"/>
        <w:id w:val="786173910"/>
        <w:lock w:val="sdtLocked"/>
        <w:placeholder>
          <w:docPart w:val="7EEE68E737AF44D4A8420922DCBF065E"/>
        </w:placeholder>
      </w:sdtPr>
      <w:sdtEndPr>
        <w:rPr>
          <w:rStyle w:val="Ttulo1Car"/>
        </w:rPr>
      </w:sdtEndPr>
      <w:sdtContent>
        <w:p w14:paraId="22E6C755" w14:textId="0D9BDB3C" w:rsidR="00736090" w:rsidRPr="00C862AB" w:rsidRDefault="00F8261A" w:rsidP="004D06A1">
          <w:pPr>
            <w:pStyle w:val="Ttulo1"/>
            <w:spacing w:line="480" w:lineRule="auto"/>
            <w:rPr>
              <w:rFonts w:ascii="Times New Roman" w:hAnsi="Times New Roman" w:cs="Times New Roman"/>
              <w:sz w:val="24"/>
              <w:szCs w:val="24"/>
            </w:rPr>
          </w:pPr>
          <w:r w:rsidRPr="00C862AB">
            <w:rPr>
              <w:rStyle w:val="Ttulo1Car"/>
              <w:rFonts w:ascii="Times New Roman" w:hAnsi="Times New Roman" w:cs="Times New Roman"/>
              <w:b/>
              <w:sz w:val="24"/>
              <w:szCs w:val="24"/>
            </w:rPr>
            <w:t>CAPÍTULO III</w:t>
          </w:r>
          <w:r w:rsidR="00D26F5A">
            <w:rPr>
              <w:rStyle w:val="Ttulo1Car"/>
              <w:rFonts w:ascii="Times New Roman" w:hAnsi="Times New Roman" w:cs="Times New Roman"/>
              <w:b/>
              <w:sz w:val="24"/>
              <w:szCs w:val="24"/>
            </w:rPr>
            <w:t>:</w:t>
          </w:r>
          <w:r w:rsidRPr="00C862AB">
            <w:rPr>
              <w:rStyle w:val="Ttulo1Car"/>
              <w:rFonts w:ascii="Times New Roman" w:hAnsi="Times New Roman" w:cs="Times New Roman"/>
              <w:b/>
              <w:sz w:val="24"/>
              <w:szCs w:val="24"/>
            </w:rPr>
            <w:t xml:space="preserve"> </w:t>
          </w:r>
          <w:r w:rsidR="007A6AB3" w:rsidRPr="00C862AB">
            <w:rPr>
              <w:rStyle w:val="Ttulo1Car"/>
              <w:rFonts w:ascii="Times New Roman" w:hAnsi="Times New Roman" w:cs="Times New Roman"/>
              <w:b/>
              <w:sz w:val="24"/>
              <w:szCs w:val="24"/>
            </w:rPr>
            <w:t>RESULTADOS</w:t>
          </w:r>
        </w:p>
      </w:sdtContent>
    </w:sdt>
    <w:bookmarkEnd w:id="19" w:displacedByCustomXml="prev"/>
    <w:p w14:paraId="0A79DDFA" w14:textId="4AFA570C" w:rsidR="00485EF2" w:rsidRDefault="00485EF2" w:rsidP="004D06A1">
      <w:pPr>
        <w:spacing w:line="480" w:lineRule="auto"/>
        <w:rPr>
          <w:rFonts w:ascii="Times New Roman" w:hAnsi="Times New Roman" w:cs="Times New Roman"/>
          <w:sz w:val="24"/>
          <w:szCs w:val="24"/>
        </w:rPr>
      </w:pPr>
      <w:bookmarkStart w:id="20" w:name="_Toc482714973"/>
      <w:bookmarkStart w:id="21" w:name="_Toc482714989"/>
      <w:bookmarkStart w:id="22" w:name="_Toc482714999"/>
      <w:bookmarkStart w:id="23" w:name="_Toc482715009"/>
      <w:bookmarkStart w:id="24" w:name="_Toc482715019"/>
      <w:bookmarkStart w:id="25" w:name="_Toc482715029"/>
      <w:bookmarkStart w:id="26" w:name="_Toc482715039"/>
      <w:bookmarkStart w:id="27" w:name="_Toc482715049"/>
      <w:bookmarkStart w:id="28" w:name="_Toc482715059"/>
      <w:bookmarkStart w:id="29" w:name="_Toc482715069"/>
      <w:bookmarkStart w:id="30" w:name="_Toc482715079"/>
      <w:bookmarkStart w:id="31" w:name="_Toc482715089"/>
      <w:bookmarkStart w:id="32" w:name="_Toc482715099"/>
      <w:bookmarkStart w:id="33" w:name="_Toc482715109"/>
      <w:bookmarkStart w:id="34" w:name="_Toc482715300"/>
      <w:r w:rsidRPr="00C862AB">
        <w:rPr>
          <w:rFonts w:ascii="Times New Roman" w:hAnsi="Times New Roman" w:cs="Times New Roman"/>
          <w:sz w:val="24"/>
          <w:szCs w:val="24"/>
        </w:rPr>
        <w:t>Presentar los resultados del análisis de datos</w:t>
      </w:r>
      <w:r w:rsidR="00033CBE">
        <w:rPr>
          <w:rFonts w:ascii="Times New Roman" w:hAnsi="Times New Roman" w:cs="Times New Roman"/>
          <w:sz w:val="24"/>
          <w:szCs w:val="24"/>
        </w:rPr>
        <w:t xml:space="preserve"> en forma concreta, clara</w:t>
      </w:r>
      <w:r w:rsidR="001E68AF">
        <w:rPr>
          <w:rFonts w:ascii="Times New Roman" w:hAnsi="Times New Roman" w:cs="Times New Roman"/>
          <w:sz w:val="24"/>
          <w:szCs w:val="24"/>
        </w:rPr>
        <w:t>,</w:t>
      </w:r>
      <w:r w:rsidR="00033CBE">
        <w:rPr>
          <w:rFonts w:ascii="Times New Roman" w:hAnsi="Times New Roman" w:cs="Times New Roman"/>
          <w:sz w:val="24"/>
          <w:szCs w:val="24"/>
        </w:rPr>
        <w:t xml:space="preserve"> precisa</w:t>
      </w:r>
      <w:r w:rsidR="001E68AF">
        <w:rPr>
          <w:rFonts w:ascii="Times New Roman" w:hAnsi="Times New Roman" w:cs="Times New Roman"/>
          <w:sz w:val="24"/>
          <w:szCs w:val="24"/>
        </w:rPr>
        <w:t xml:space="preserve"> y ordena</w:t>
      </w:r>
      <w:r w:rsidR="00F77C18">
        <w:rPr>
          <w:rFonts w:ascii="Times New Roman" w:hAnsi="Times New Roman" w:cs="Times New Roman"/>
          <w:sz w:val="24"/>
          <w:szCs w:val="24"/>
        </w:rPr>
        <w:t>da según los objetivos de la investigación</w:t>
      </w:r>
      <w:r w:rsidRPr="00C862AB">
        <w:rPr>
          <w:rFonts w:ascii="Times New Roman" w:hAnsi="Times New Roman" w:cs="Times New Roman"/>
          <w:sz w:val="24"/>
          <w:szCs w:val="24"/>
        </w:rPr>
        <w:t xml:space="preserve">. Se puede hacer uso de tablas </w:t>
      </w:r>
      <w:r w:rsidR="005545B8" w:rsidRPr="00C862AB">
        <w:rPr>
          <w:rFonts w:ascii="Times New Roman" w:hAnsi="Times New Roman" w:cs="Times New Roman"/>
          <w:sz w:val="24"/>
          <w:szCs w:val="24"/>
        </w:rPr>
        <w:t xml:space="preserve">y </w:t>
      </w:r>
      <w:r w:rsidRPr="00C862AB">
        <w:rPr>
          <w:rFonts w:ascii="Times New Roman" w:hAnsi="Times New Roman" w:cs="Times New Roman"/>
          <w:sz w:val="24"/>
          <w:szCs w:val="24"/>
        </w:rPr>
        <w:t>figura</w:t>
      </w:r>
      <w:r w:rsidR="00875669" w:rsidRPr="00C862AB">
        <w:rPr>
          <w:rFonts w:ascii="Times New Roman" w:hAnsi="Times New Roman" w:cs="Times New Roman"/>
          <w:sz w:val="24"/>
          <w:szCs w:val="24"/>
        </w:rPr>
        <w:t>s (en algunos casos ecuaciones</w:t>
      </w:r>
      <w:r w:rsidR="00540FAF" w:rsidRPr="00C862AB">
        <w:rPr>
          <w:rFonts w:ascii="Times New Roman" w:hAnsi="Times New Roman" w:cs="Times New Roman"/>
          <w:sz w:val="24"/>
          <w:szCs w:val="24"/>
        </w:rPr>
        <w:t>), comentar</w:t>
      </w:r>
      <w:r w:rsidR="00875669" w:rsidRPr="00C862AB">
        <w:rPr>
          <w:rFonts w:ascii="Times New Roman" w:hAnsi="Times New Roman" w:cs="Times New Roman"/>
          <w:sz w:val="24"/>
          <w:szCs w:val="24"/>
        </w:rPr>
        <w:t xml:space="preserve"> cada tabla y figura utilizada</w:t>
      </w:r>
      <w:r w:rsidR="005545B8" w:rsidRPr="00C862AB">
        <w:rPr>
          <w:rFonts w:ascii="Times New Roman" w:hAnsi="Times New Roman" w:cs="Times New Roman"/>
          <w:sz w:val="24"/>
          <w:szCs w:val="24"/>
        </w:rPr>
        <w:t>,</w:t>
      </w:r>
      <w:r w:rsidR="00875669" w:rsidRPr="00C862AB">
        <w:rPr>
          <w:rFonts w:ascii="Times New Roman" w:hAnsi="Times New Roman" w:cs="Times New Roman"/>
          <w:sz w:val="24"/>
          <w:szCs w:val="24"/>
        </w:rPr>
        <w:t xml:space="preserve"> y haga referencia de ella en </w:t>
      </w:r>
      <w:r w:rsidR="005C1469" w:rsidRPr="00C862AB">
        <w:rPr>
          <w:rFonts w:ascii="Times New Roman" w:hAnsi="Times New Roman" w:cs="Times New Roman"/>
          <w:sz w:val="24"/>
          <w:szCs w:val="24"/>
        </w:rPr>
        <w:t>el texto</w:t>
      </w:r>
      <w:r w:rsidR="00875669" w:rsidRPr="00C862AB">
        <w:rPr>
          <w:rFonts w:ascii="Times New Roman" w:hAnsi="Times New Roman" w:cs="Times New Roman"/>
          <w:sz w:val="24"/>
          <w:szCs w:val="24"/>
        </w:rPr>
        <w:t>.</w:t>
      </w:r>
      <w:r w:rsidR="00CF43C3" w:rsidRPr="00C862AB">
        <w:rPr>
          <w:rFonts w:ascii="Times New Roman" w:hAnsi="Times New Roman" w:cs="Times New Roman"/>
          <w:sz w:val="24"/>
          <w:szCs w:val="24"/>
        </w:rPr>
        <w:t xml:space="preserve"> </w:t>
      </w:r>
    </w:p>
    <w:p w14:paraId="5B51201D" w14:textId="77777777" w:rsidR="007952BC" w:rsidRDefault="007952BC" w:rsidP="004D06A1">
      <w:pPr>
        <w:spacing w:line="480" w:lineRule="auto"/>
        <w:rPr>
          <w:rFonts w:ascii="Times New Roman" w:hAnsi="Times New Roman" w:cs="Times New Roman"/>
          <w:sz w:val="24"/>
          <w:szCs w:val="24"/>
        </w:rPr>
      </w:pPr>
    </w:p>
    <w:p w14:paraId="1B2CD4B3" w14:textId="77777777" w:rsidR="006E7B9D" w:rsidRDefault="00747CC2" w:rsidP="004D06A1">
      <w:pPr>
        <w:spacing w:line="480" w:lineRule="auto"/>
        <w:rPr>
          <w:rFonts w:ascii="Times New Roman" w:hAnsi="Times New Roman" w:cs="Times New Roman"/>
          <w:sz w:val="24"/>
          <w:szCs w:val="24"/>
        </w:rPr>
      </w:pPr>
      <w:r>
        <w:rPr>
          <w:rFonts w:ascii="Times New Roman" w:hAnsi="Times New Roman" w:cs="Times New Roman"/>
          <w:sz w:val="24"/>
          <w:szCs w:val="24"/>
        </w:rPr>
        <w:t>Usar el</w:t>
      </w:r>
      <w:r w:rsidR="002F7585" w:rsidRPr="00C862AB">
        <w:rPr>
          <w:rFonts w:ascii="Times New Roman" w:hAnsi="Times New Roman" w:cs="Times New Roman"/>
          <w:sz w:val="24"/>
          <w:szCs w:val="24"/>
        </w:rPr>
        <w:t xml:space="preserve"> formato de tabla</w:t>
      </w:r>
      <w:r>
        <w:rPr>
          <w:rFonts w:ascii="Times New Roman" w:hAnsi="Times New Roman" w:cs="Times New Roman"/>
          <w:sz w:val="24"/>
          <w:szCs w:val="24"/>
        </w:rPr>
        <w:t xml:space="preserve"> según </w:t>
      </w:r>
      <w:r w:rsidR="002F7585" w:rsidRPr="00C862AB">
        <w:rPr>
          <w:rFonts w:ascii="Times New Roman" w:hAnsi="Times New Roman" w:cs="Times New Roman"/>
          <w:sz w:val="24"/>
          <w:szCs w:val="24"/>
        </w:rPr>
        <w:t>estilo APA</w:t>
      </w:r>
      <w:r w:rsidR="002F7585">
        <w:rPr>
          <w:rFonts w:ascii="Times New Roman" w:hAnsi="Times New Roman" w:cs="Times New Roman"/>
          <w:sz w:val="24"/>
          <w:szCs w:val="24"/>
        </w:rPr>
        <w:t xml:space="preserve"> 7</w:t>
      </w:r>
      <w:r>
        <w:rPr>
          <w:rFonts w:ascii="Times New Roman" w:hAnsi="Times New Roman" w:cs="Times New Roman"/>
          <w:sz w:val="24"/>
          <w:szCs w:val="24"/>
        </w:rPr>
        <w:t xml:space="preserve">. </w:t>
      </w:r>
    </w:p>
    <w:p w14:paraId="004567FC" w14:textId="02C00282" w:rsidR="00485EF2" w:rsidRDefault="00485EF2"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Ejemplo</w:t>
      </w:r>
      <w:r w:rsidR="002F7585">
        <w:rPr>
          <w:rFonts w:ascii="Times New Roman" w:hAnsi="Times New Roman" w:cs="Times New Roman"/>
          <w:sz w:val="24"/>
          <w:szCs w:val="24"/>
        </w:rPr>
        <w:t xml:space="preserve">: </w:t>
      </w:r>
    </w:p>
    <w:p w14:paraId="1F32F3CE" w14:textId="77777777" w:rsidR="007952BC" w:rsidRDefault="007952BC" w:rsidP="004D06A1">
      <w:pPr>
        <w:spacing w:line="480" w:lineRule="auto"/>
        <w:rPr>
          <w:rFonts w:ascii="Times New Roman" w:hAnsi="Times New Roman" w:cs="Times New Roman"/>
          <w:sz w:val="24"/>
          <w:szCs w:val="24"/>
        </w:rPr>
      </w:pPr>
    </w:p>
    <w:p w14:paraId="3477C760" w14:textId="6A5508C6" w:rsidR="00740F1F" w:rsidRPr="00C862AB" w:rsidRDefault="008D0AF2" w:rsidP="008D0AF2">
      <w:pPr>
        <w:spacing w:line="480" w:lineRule="auto"/>
        <w:rPr>
          <w:rFonts w:ascii="Times New Roman" w:hAnsi="Times New Roman" w:cs="Times New Roman"/>
          <w:sz w:val="24"/>
          <w:szCs w:val="24"/>
        </w:rPr>
      </w:pPr>
      <w:r>
        <w:rPr>
          <w:noProof/>
        </w:rPr>
        <w:lastRenderedPageBreak/>
        <w:drawing>
          <wp:inline distT="0" distB="0" distL="0" distR="0" wp14:anchorId="057070CB" wp14:editId="6B437D1C">
            <wp:extent cx="5467350" cy="3333750"/>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3333750"/>
                    </a:xfrm>
                    <a:prstGeom prst="rect">
                      <a:avLst/>
                    </a:prstGeom>
                    <a:noFill/>
                    <a:ln>
                      <a:noFill/>
                    </a:ln>
                  </pic:spPr>
                </pic:pic>
              </a:graphicData>
            </a:graphic>
          </wp:inline>
        </w:drawing>
      </w:r>
    </w:p>
    <w:p w14:paraId="01B2EFD0"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48A6BA0F"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3F3C9BD7"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13336F2F"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373D1D04"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1017F934" w14:textId="785D9F39" w:rsidR="006E7B9D" w:rsidRDefault="007952BC" w:rsidP="007952BC">
      <w:pPr>
        <w:spacing w:line="480" w:lineRule="auto"/>
        <w:rPr>
          <w:rFonts w:ascii="Times New Roman" w:hAnsi="Times New Roman" w:cs="Times New Roman"/>
          <w:sz w:val="24"/>
          <w:szCs w:val="24"/>
        </w:rPr>
      </w:pPr>
      <w:r>
        <w:rPr>
          <w:rFonts w:ascii="Times New Roman" w:hAnsi="Times New Roman" w:cs="Times New Roman"/>
          <w:sz w:val="24"/>
          <w:szCs w:val="24"/>
        </w:rPr>
        <w:t>Usar el</w:t>
      </w:r>
      <w:r w:rsidRPr="00C862AB">
        <w:rPr>
          <w:rFonts w:ascii="Times New Roman" w:hAnsi="Times New Roman" w:cs="Times New Roman"/>
          <w:sz w:val="24"/>
          <w:szCs w:val="24"/>
        </w:rPr>
        <w:t xml:space="preserve"> formato de</w:t>
      </w:r>
      <w:r>
        <w:rPr>
          <w:rFonts w:ascii="Times New Roman" w:hAnsi="Times New Roman" w:cs="Times New Roman"/>
          <w:sz w:val="24"/>
          <w:szCs w:val="24"/>
        </w:rPr>
        <w:t xml:space="preserve"> figura según </w:t>
      </w:r>
      <w:r w:rsidRPr="00C862AB">
        <w:rPr>
          <w:rFonts w:ascii="Times New Roman" w:hAnsi="Times New Roman" w:cs="Times New Roman"/>
          <w:sz w:val="24"/>
          <w:szCs w:val="24"/>
        </w:rPr>
        <w:t>estilo APA</w:t>
      </w:r>
      <w:r>
        <w:rPr>
          <w:rFonts w:ascii="Times New Roman" w:hAnsi="Times New Roman" w:cs="Times New Roman"/>
          <w:sz w:val="24"/>
          <w:szCs w:val="24"/>
        </w:rPr>
        <w:t xml:space="preserve"> 7. </w:t>
      </w:r>
    </w:p>
    <w:p w14:paraId="606B78A7" w14:textId="3987215F" w:rsidR="007952BC" w:rsidRDefault="007952BC" w:rsidP="007952BC">
      <w:pPr>
        <w:spacing w:line="480" w:lineRule="auto"/>
        <w:rPr>
          <w:rFonts w:ascii="Times New Roman" w:hAnsi="Times New Roman" w:cs="Times New Roman"/>
          <w:sz w:val="24"/>
          <w:szCs w:val="24"/>
        </w:rPr>
      </w:pPr>
      <w:r w:rsidRPr="00C862AB">
        <w:rPr>
          <w:rFonts w:ascii="Times New Roman" w:hAnsi="Times New Roman" w:cs="Times New Roman"/>
          <w:sz w:val="24"/>
          <w:szCs w:val="24"/>
        </w:rPr>
        <w:t>Ejemplo</w:t>
      </w:r>
      <w:r>
        <w:rPr>
          <w:rFonts w:ascii="Times New Roman" w:hAnsi="Times New Roman" w:cs="Times New Roman"/>
          <w:sz w:val="24"/>
          <w:szCs w:val="24"/>
        </w:rPr>
        <w:t xml:space="preserve">: </w:t>
      </w:r>
    </w:p>
    <w:p w14:paraId="41973224" w14:textId="77777777" w:rsidR="007952BC" w:rsidRDefault="007952BC" w:rsidP="004D06A1">
      <w:pPr>
        <w:spacing w:before="0" w:after="60" w:line="480" w:lineRule="auto"/>
        <w:ind w:firstLine="0"/>
        <w:rPr>
          <w:rFonts w:ascii="Times New Roman" w:hAnsi="Times New Roman" w:cs="Times New Roman"/>
          <w:sz w:val="24"/>
          <w:szCs w:val="24"/>
        </w:rPr>
      </w:pPr>
    </w:p>
    <w:p w14:paraId="59BCBD39" w14:textId="19BC6832" w:rsidR="00485EF2" w:rsidRPr="00C862AB" w:rsidRDefault="00033CBE" w:rsidP="004D06A1">
      <w:pPr>
        <w:spacing w:before="0" w:after="60" w:line="480" w:lineRule="auto"/>
        <w:ind w:firstLine="0"/>
        <w:rPr>
          <w:rFonts w:ascii="Times New Roman" w:hAnsi="Times New Roman" w:cs="Times New Roman"/>
          <w:sz w:val="24"/>
          <w:szCs w:val="24"/>
        </w:rPr>
      </w:pPr>
      <w:r>
        <w:rPr>
          <w:noProof/>
        </w:rPr>
        <w:lastRenderedPageBreak/>
        <w:drawing>
          <wp:inline distT="0" distB="0" distL="0" distR="0" wp14:anchorId="121CAB5B" wp14:editId="3CDAD2D0">
            <wp:extent cx="5819775" cy="3552825"/>
            <wp:effectExtent l="0" t="0" r="9525" b="9525"/>
            <wp:docPr id="7" name="Imagen 7"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3552825"/>
                    </a:xfrm>
                    <a:prstGeom prst="rect">
                      <a:avLst/>
                    </a:prstGeom>
                    <a:noFill/>
                    <a:ln>
                      <a:noFill/>
                    </a:ln>
                  </pic:spPr>
                </pic:pic>
              </a:graphicData>
            </a:graphic>
          </wp:inline>
        </w:drawing>
      </w:r>
    </w:p>
    <w:p w14:paraId="38B426B9"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723E5A13"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5D12870F"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76D31E89" w14:textId="77777777" w:rsidR="00FB6D62" w:rsidRPr="00063D1A" w:rsidRDefault="00FB6D62" w:rsidP="00FB6D62">
      <w:pPr>
        <w:spacing w:line="480" w:lineRule="auto"/>
        <w:ind w:firstLine="0"/>
        <w:rPr>
          <w:rFonts w:ascii="Times New Roman" w:eastAsia="Times New Roman" w:hAnsi="Times New Roman" w:cs="Times New Roman"/>
          <w:bCs/>
          <w:i/>
          <w:iCs/>
          <w:color w:val="000000"/>
          <w:sz w:val="24"/>
          <w:szCs w:val="24"/>
          <w:lang w:eastAsia="es-PE"/>
        </w:rPr>
      </w:pPr>
      <w:r w:rsidRPr="00063D1A">
        <w:rPr>
          <w:rFonts w:ascii="Times New Roman" w:hAnsi="Times New Roman" w:cs="Times New Roman"/>
          <w:b/>
          <w:i/>
          <w:iCs/>
          <w:sz w:val="24"/>
          <w:szCs w:val="24"/>
        </w:rPr>
        <w:t>Nota</w:t>
      </w:r>
      <w:r w:rsidRPr="00063D1A">
        <w:rPr>
          <w:rFonts w:ascii="Times New Roman" w:hAnsi="Times New Roman" w:cs="Times New Roman"/>
          <w:bCs/>
          <w:i/>
          <w:iCs/>
          <w:sz w:val="24"/>
          <w:szCs w:val="24"/>
        </w:rPr>
        <w:t>: para esta sección se recomienda considerar un máximo de 5 páginas</w:t>
      </w:r>
      <w:r>
        <w:rPr>
          <w:rFonts w:ascii="Times New Roman" w:hAnsi="Times New Roman" w:cs="Times New Roman"/>
          <w:bCs/>
          <w:i/>
          <w:iCs/>
          <w:sz w:val="24"/>
          <w:szCs w:val="24"/>
        </w:rPr>
        <w:t>.</w:t>
      </w:r>
    </w:p>
    <w:p w14:paraId="2AD4238A"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27643DDA"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4BA58A12" w14:textId="77777777" w:rsidR="00485EF2" w:rsidRPr="00C862AB" w:rsidRDefault="00485EF2" w:rsidP="004D06A1">
      <w:pPr>
        <w:spacing w:before="0" w:after="60" w:line="480" w:lineRule="auto"/>
        <w:ind w:firstLine="0"/>
        <w:rPr>
          <w:rFonts w:ascii="Times New Roman" w:hAnsi="Times New Roman" w:cs="Times New Roman"/>
          <w:sz w:val="24"/>
          <w:szCs w:val="24"/>
        </w:rPr>
      </w:pPr>
    </w:p>
    <w:p w14:paraId="28AE9F05" w14:textId="77777777" w:rsidR="00CF43C3" w:rsidRPr="00C862AB" w:rsidRDefault="00CF43C3" w:rsidP="004D06A1">
      <w:pPr>
        <w:spacing w:line="480" w:lineRule="auto"/>
        <w:rPr>
          <w:rFonts w:ascii="Times New Roman" w:hAnsi="Times New Roman" w:cs="Times New Roman"/>
          <w:sz w:val="24"/>
          <w:szCs w:val="24"/>
        </w:rPr>
      </w:pPr>
    </w:p>
    <w:p w14:paraId="4E174B6C" w14:textId="77777777" w:rsidR="00CF43C3" w:rsidRPr="00C862AB" w:rsidRDefault="00CF43C3" w:rsidP="004D06A1">
      <w:pPr>
        <w:spacing w:line="480" w:lineRule="auto"/>
        <w:rPr>
          <w:rFonts w:ascii="Times New Roman" w:hAnsi="Times New Roman" w:cs="Times New Roman"/>
          <w:sz w:val="24"/>
          <w:szCs w:val="24"/>
        </w:rPr>
      </w:pPr>
    </w:p>
    <w:p w14:paraId="6EB54872" w14:textId="23FF1A54" w:rsidR="00CF43C3" w:rsidRDefault="00CF43C3" w:rsidP="004D06A1">
      <w:pPr>
        <w:spacing w:line="480" w:lineRule="auto"/>
        <w:rPr>
          <w:rFonts w:ascii="Times New Roman" w:hAnsi="Times New Roman" w:cs="Times New Roman"/>
          <w:sz w:val="24"/>
          <w:szCs w:val="24"/>
        </w:rPr>
      </w:pPr>
    </w:p>
    <w:p w14:paraId="3BA931EE" w14:textId="0CBE5792" w:rsidR="00736090" w:rsidRPr="00C862AB" w:rsidRDefault="00F8261A" w:rsidP="004D06A1">
      <w:pPr>
        <w:pStyle w:val="Ttulo1"/>
        <w:spacing w:line="480" w:lineRule="auto"/>
        <w:rPr>
          <w:rFonts w:ascii="Times New Roman" w:hAnsi="Times New Roman" w:cs="Times New Roman"/>
          <w:sz w:val="24"/>
          <w:szCs w:val="24"/>
        </w:rPr>
      </w:pPr>
      <w:bookmarkStart w:id="35" w:name="_Toc5178329"/>
      <w:r w:rsidRPr="00C862AB">
        <w:rPr>
          <w:rFonts w:ascii="Times New Roman" w:hAnsi="Times New Roman" w:cs="Times New Roman"/>
          <w:sz w:val="24"/>
          <w:szCs w:val="24"/>
        </w:rPr>
        <w:t>CAPÍTULO IV</w:t>
      </w:r>
      <w:r w:rsidR="00D26F5A">
        <w:rPr>
          <w:rFonts w:ascii="Times New Roman" w:hAnsi="Times New Roman" w:cs="Times New Roman"/>
          <w:sz w:val="24"/>
          <w:szCs w:val="24"/>
        </w:rPr>
        <w:t>:</w:t>
      </w:r>
      <w:r w:rsidRPr="00C862AB">
        <w:rPr>
          <w:rFonts w:ascii="Times New Roman" w:hAnsi="Times New Roman" w:cs="Times New Roman"/>
          <w:sz w:val="24"/>
          <w:szCs w:val="24"/>
        </w:rPr>
        <w:t xml:space="preserve"> </w:t>
      </w:r>
      <w:bookmarkEnd w:id="20"/>
      <w:bookmarkEnd w:id="21"/>
      <w:bookmarkEnd w:id="22"/>
      <w:bookmarkEnd w:id="23"/>
      <w:bookmarkEnd w:id="24"/>
      <w:bookmarkEnd w:id="25"/>
      <w:bookmarkEnd w:id="26"/>
      <w:bookmarkEnd w:id="27"/>
      <w:bookmarkEnd w:id="28"/>
      <w:bookmarkEnd w:id="29"/>
      <w:bookmarkEnd w:id="30"/>
      <w:bookmarkEnd w:id="31"/>
      <w:bookmarkEnd w:id="32"/>
      <w:bookmarkEnd w:id="33"/>
      <w:r w:rsidR="009C0FF4" w:rsidRPr="00C862AB">
        <w:rPr>
          <w:rFonts w:ascii="Times New Roman" w:hAnsi="Times New Roman" w:cs="Times New Roman"/>
          <w:sz w:val="24"/>
          <w:szCs w:val="24"/>
        </w:rPr>
        <w:t xml:space="preserve">DISCUSIÓN Y </w:t>
      </w:r>
      <w:r w:rsidR="00955E98" w:rsidRPr="00C862AB">
        <w:rPr>
          <w:rFonts w:ascii="Times New Roman" w:hAnsi="Times New Roman" w:cs="Times New Roman"/>
          <w:sz w:val="24"/>
          <w:szCs w:val="24"/>
        </w:rPr>
        <w:t>CONCLUSIONES</w:t>
      </w:r>
      <w:bookmarkEnd w:id="34"/>
      <w:bookmarkEnd w:id="35"/>
    </w:p>
    <w:p w14:paraId="14320122" w14:textId="304DB7C0" w:rsidR="009C0FF4" w:rsidRPr="00C862AB" w:rsidRDefault="009C0FF4" w:rsidP="004D06A1">
      <w:pPr>
        <w:spacing w:line="480" w:lineRule="auto"/>
        <w:rPr>
          <w:rFonts w:ascii="Times New Roman" w:hAnsi="Times New Roman" w:cs="Times New Roman"/>
          <w:sz w:val="24"/>
          <w:szCs w:val="24"/>
        </w:rPr>
      </w:pPr>
      <w:bookmarkStart w:id="36" w:name="_Toc482714975"/>
      <w:bookmarkStart w:id="37" w:name="_Toc482714991"/>
      <w:bookmarkStart w:id="38" w:name="_Toc482715001"/>
      <w:bookmarkStart w:id="39" w:name="_Toc482715011"/>
      <w:bookmarkStart w:id="40" w:name="_Toc482715021"/>
      <w:bookmarkStart w:id="41" w:name="_Toc482715031"/>
      <w:bookmarkStart w:id="42" w:name="_Toc482715041"/>
      <w:bookmarkStart w:id="43" w:name="_Toc482715051"/>
      <w:bookmarkStart w:id="44" w:name="_Toc482715061"/>
      <w:bookmarkStart w:id="45" w:name="_Toc482715071"/>
      <w:bookmarkStart w:id="46" w:name="_Toc482715081"/>
      <w:bookmarkStart w:id="47" w:name="_Toc482715091"/>
      <w:bookmarkStart w:id="48" w:name="_Toc482715101"/>
      <w:bookmarkStart w:id="49" w:name="_Toc482715111"/>
      <w:bookmarkStart w:id="50" w:name="_Toc482715301"/>
      <w:r w:rsidRPr="00C862AB">
        <w:rPr>
          <w:rFonts w:ascii="Times New Roman" w:hAnsi="Times New Roman" w:cs="Times New Roman"/>
          <w:sz w:val="24"/>
          <w:szCs w:val="24"/>
        </w:rPr>
        <w:t>En esta sección se interpreta comparativamente los resultados con estudios previos citados</w:t>
      </w:r>
      <w:r w:rsidR="00C477C3">
        <w:rPr>
          <w:rFonts w:ascii="Times New Roman" w:hAnsi="Times New Roman" w:cs="Times New Roman"/>
          <w:sz w:val="24"/>
          <w:szCs w:val="24"/>
        </w:rPr>
        <w:t xml:space="preserve"> </w:t>
      </w:r>
      <w:r w:rsidR="00FB6D62">
        <w:rPr>
          <w:rFonts w:ascii="Times New Roman" w:hAnsi="Times New Roman" w:cs="Times New Roman"/>
          <w:sz w:val="24"/>
          <w:szCs w:val="24"/>
        </w:rPr>
        <w:t>(</w:t>
      </w:r>
      <w:r w:rsidR="005E35FC">
        <w:rPr>
          <w:rFonts w:ascii="Times New Roman" w:hAnsi="Times New Roman" w:cs="Times New Roman"/>
          <w:sz w:val="24"/>
          <w:szCs w:val="24"/>
        </w:rPr>
        <w:t>antecedentes</w:t>
      </w:r>
      <w:r w:rsidR="004B3502">
        <w:rPr>
          <w:rFonts w:ascii="Times New Roman" w:hAnsi="Times New Roman" w:cs="Times New Roman"/>
          <w:sz w:val="24"/>
          <w:szCs w:val="24"/>
        </w:rPr>
        <w:t xml:space="preserve"> o estado del arte) </w:t>
      </w:r>
      <w:r w:rsidR="00C477C3">
        <w:rPr>
          <w:rFonts w:ascii="Times New Roman" w:hAnsi="Times New Roman" w:cs="Times New Roman"/>
          <w:sz w:val="24"/>
          <w:szCs w:val="24"/>
        </w:rPr>
        <w:t>con los resultados de la presente investigación</w:t>
      </w:r>
      <w:r w:rsidRPr="00C862AB">
        <w:rPr>
          <w:rFonts w:ascii="Times New Roman" w:hAnsi="Times New Roman" w:cs="Times New Roman"/>
          <w:sz w:val="24"/>
          <w:szCs w:val="24"/>
        </w:rPr>
        <w:t xml:space="preserve">. </w:t>
      </w:r>
      <w:r w:rsidR="00572BDC">
        <w:rPr>
          <w:rFonts w:ascii="Times New Roman" w:hAnsi="Times New Roman" w:cs="Times New Roman"/>
          <w:sz w:val="24"/>
          <w:szCs w:val="24"/>
        </w:rPr>
        <w:lastRenderedPageBreak/>
        <w:t>Además, debe</w:t>
      </w:r>
      <w:r w:rsidR="00572BDC" w:rsidRPr="00C862AB">
        <w:rPr>
          <w:rFonts w:ascii="Times New Roman" w:hAnsi="Times New Roman" w:cs="Times New Roman"/>
          <w:sz w:val="24"/>
          <w:szCs w:val="24"/>
        </w:rPr>
        <w:t xml:space="preserve"> comunicarse las limitaciones de </w:t>
      </w:r>
      <w:r w:rsidR="00572BDC">
        <w:rPr>
          <w:rFonts w:ascii="Times New Roman" w:hAnsi="Times New Roman" w:cs="Times New Roman"/>
          <w:sz w:val="24"/>
          <w:szCs w:val="24"/>
        </w:rPr>
        <w:t xml:space="preserve">la investigación </w:t>
      </w:r>
      <w:r w:rsidR="00924C1A">
        <w:rPr>
          <w:rFonts w:ascii="Times New Roman" w:hAnsi="Times New Roman" w:cs="Times New Roman"/>
          <w:sz w:val="24"/>
          <w:szCs w:val="24"/>
        </w:rPr>
        <w:t>y e</w:t>
      </w:r>
      <w:r w:rsidRPr="00C862AB">
        <w:rPr>
          <w:rFonts w:ascii="Times New Roman" w:hAnsi="Times New Roman" w:cs="Times New Roman"/>
          <w:sz w:val="24"/>
          <w:szCs w:val="24"/>
        </w:rPr>
        <w:t>xpone</w:t>
      </w:r>
      <w:r w:rsidR="00924C1A">
        <w:rPr>
          <w:rFonts w:ascii="Times New Roman" w:hAnsi="Times New Roman" w:cs="Times New Roman"/>
          <w:sz w:val="24"/>
          <w:szCs w:val="24"/>
        </w:rPr>
        <w:t>r</w:t>
      </w:r>
      <w:r w:rsidRPr="00C862AB">
        <w:rPr>
          <w:rFonts w:ascii="Times New Roman" w:hAnsi="Times New Roman" w:cs="Times New Roman"/>
          <w:sz w:val="24"/>
          <w:szCs w:val="24"/>
        </w:rPr>
        <w:t xml:space="preserve"> las implicancias prácticas, teóricas </w:t>
      </w:r>
      <w:r w:rsidR="00924C1A">
        <w:rPr>
          <w:rFonts w:ascii="Times New Roman" w:hAnsi="Times New Roman" w:cs="Times New Roman"/>
          <w:sz w:val="24"/>
          <w:szCs w:val="24"/>
        </w:rPr>
        <w:t>y/</w:t>
      </w:r>
      <w:r w:rsidRPr="00C862AB">
        <w:rPr>
          <w:rFonts w:ascii="Times New Roman" w:hAnsi="Times New Roman" w:cs="Times New Roman"/>
          <w:sz w:val="24"/>
          <w:szCs w:val="24"/>
        </w:rPr>
        <w:t>o metodológicas de los hallazgos.</w:t>
      </w:r>
    </w:p>
    <w:p w14:paraId="1B286631" w14:textId="77777777" w:rsidR="00924C1A" w:rsidRDefault="009C0FF4" w:rsidP="004D06A1">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 Finalmente, se debe r</w:t>
      </w:r>
      <w:r w:rsidR="009F1906" w:rsidRPr="00C862AB">
        <w:rPr>
          <w:rFonts w:ascii="Times New Roman" w:hAnsi="Times New Roman" w:cs="Times New Roman"/>
          <w:sz w:val="24"/>
          <w:szCs w:val="24"/>
        </w:rPr>
        <w:t xml:space="preserve">edactar una conclusión por cada objetivo propuesto. </w:t>
      </w:r>
    </w:p>
    <w:p w14:paraId="2A413364" w14:textId="77777777" w:rsidR="00924C1A" w:rsidRDefault="00924C1A" w:rsidP="004D06A1">
      <w:pPr>
        <w:spacing w:line="480" w:lineRule="auto"/>
        <w:rPr>
          <w:rFonts w:ascii="Times New Roman" w:hAnsi="Times New Roman" w:cs="Times New Roman"/>
          <w:sz w:val="24"/>
          <w:szCs w:val="24"/>
        </w:rPr>
      </w:pPr>
    </w:p>
    <w:p w14:paraId="51C11EDA" w14:textId="095D3355" w:rsidR="00FB6D62" w:rsidRPr="00063D1A" w:rsidRDefault="00FB6D62" w:rsidP="00FB6D62">
      <w:pPr>
        <w:spacing w:line="480" w:lineRule="auto"/>
        <w:ind w:firstLine="0"/>
        <w:rPr>
          <w:rFonts w:ascii="Times New Roman" w:eastAsia="Times New Roman" w:hAnsi="Times New Roman" w:cs="Times New Roman"/>
          <w:bCs/>
          <w:i/>
          <w:iCs/>
          <w:color w:val="000000"/>
          <w:sz w:val="24"/>
          <w:szCs w:val="24"/>
          <w:lang w:eastAsia="es-PE"/>
        </w:rPr>
      </w:pPr>
      <w:r w:rsidRPr="00063D1A">
        <w:rPr>
          <w:rFonts w:ascii="Times New Roman" w:hAnsi="Times New Roman" w:cs="Times New Roman"/>
          <w:b/>
          <w:i/>
          <w:iCs/>
          <w:sz w:val="24"/>
          <w:szCs w:val="24"/>
        </w:rPr>
        <w:t>Nota</w:t>
      </w:r>
      <w:r w:rsidRPr="00063D1A">
        <w:rPr>
          <w:rFonts w:ascii="Times New Roman" w:hAnsi="Times New Roman" w:cs="Times New Roman"/>
          <w:bCs/>
          <w:i/>
          <w:iCs/>
          <w:sz w:val="24"/>
          <w:szCs w:val="24"/>
        </w:rPr>
        <w:t xml:space="preserve">: para esta sección se recomienda considerar un máximo de </w:t>
      </w:r>
      <w:r>
        <w:rPr>
          <w:rFonts w:ascii="Times New Roman" w:hAnsi="Times New Roman" w:cs="Times New Roman"/>
          <w:bCs/>
          <w:i/>
          <w:iCs/>
          <w:sz w:val="24"/>
          <w:szCs w:val="24"/>
        </w:rPr>
        <w:t>2</w:t>
      </w:r>
      <w:r w:rsidRPr="00063D1A">
        <w:rPr>
          <w:rFonts w:ascii="Times New Roman" w:hAnsi="Times New Roman" w:cs="Times New Roman"/>
          <w:bCs/>
          <w:i/>
          <w:iCs/>
          <w:sz w:val="24"/>
          <w:szCs w:val="24"/>
        </w:rPr>
        <w:t xml:space="preserve"> páginas</w:t>
      </w:r>
      <w:r w:rsidR="004B3502">
        <w:rPr>
          <w:rFonts w:ascii="Times New Roman" w:hAnsi="Times New Roman" w:cs="Times New Roman"/>
          <w:bCs/>
          <w:i/>
          <w:iCs/>
          <w:sz w:val="24"/>
          <w:szCs w:val="24"/>
        </w:rPr>
        <w:t xml:space="preserve">, sin embargo, </w:t>
      </w:r>
      <w:r w:rsidR="001B77F1">
        <w:rPr>
          <w:rFonts w:ascii="Times New Roman" w:hAnsi="Times New Roman" w:cs="Times New Roman"/>
          <w:bCs/>
          <w:i/>
          <w:iCs/>
          <w:sz w:val="24"/>
          <w:szCs w:val="24"/>
        </w:rPr>
        <w:t>de acuerdo con</w:t>
      </w:r>
      <w:r w:rsidR="00B72ABA">
        <w:rPr>
          <w:rFonts w:ascii="Times New Roman" w:hAnsi="Times New Roman" w:cs="Times New Roman"/>
          <w:bCs/>
          <w:i/>
          <w:iCs/>
          <w:sz w:val="24"/>
          <w:szCs w:val="24"/>
        </w:rPr>
        <w:t xml:space="preserve"> la naturaleza y profundidad de la investigación, la discusión </w:t>
      </w:r>
      <w:r w:rsidR="00D4635E">
        <w:rPr>
          <w:rFonts w:ascii="Times New Roman" w:hAnsi="Times New Roman" w:cs="Times New Roman"/>
          <w:bCs/>
          <w:i/>
          <w:iCs/>
          <w:sz w:val="24"/>
          <w:szCs w:val="24"/>
        </w:rPr>
        <w:t xml:space="preserve">en particular </w:t>
      </w:r>
      <w:r w:rsidR="00B72ABA">
        <w:rPr>
          <w:rFonts w:ascii="Times New Roman" w:hAnsi="Times New Roman" w:cs="Times New Roman"/>
          <w:bCs/>
          <w:i/>
          <w:iCs/>
          <w:sz w:val="24"/>
          <w:szCs w:val="24"/>
        </w:rPr>
        <w:t xml:space="preserve">podría requerir </w:t>
      </w:r>
      <w:r w:rsidR="00D4635E">
        <w:rPr>
          <w:rFonts w:ascii="Times New Roman" w:hAnsi="Times New Roman" w:cs="Times New Roman"/>
          <w:bCs/>
          <w:i/>
          <w:iCs/>
          <w:sz w:val="24"/>
          <w:szCs w:val="24"/>
        </w:rPr>
        <w:t xml:space="preserve">un poco más de dos </w:t>
      </w:r>
      <w:r w:rsidR="000E73E2">
        <w:rPr>
          <w:rFonts w:ascii="Times New Roman" w:hAnsi="Times New Roman" w:cs="Times New Roman"/>
          <w:bCs/>
          <w:i/>
          <w:iCs/>
          <w:sz w:val="24"/>
          <w:szCs w:val="24"/>
        </w:rPr>
        <w:t>páginas.</w:t>
      </w:r>
    </w:p>
    <w:p w14:paraId="7C2FECDA" w14:textId="77777777" w:rsidR="00A31BCC" w:rsidRPr="00C862AB" w:rsidRDefault="00A31BCC" w:rsidP="004D06A1">
      <w:pPr>
        <w:spacing w:line="480" w:lineRule="auto"/>
        <w:rPr>
          <w:rFonts w:ascii="Times New Roman" w:hAnsi="Times New Roman" w:cs="Times New Roman"/>
          <w:sz w:val="24"/>
          <w:szCs w:val="24"/>
        </w:rPr>
      </w:pPr>
    </w:p>
    <w:p w14:paraId="559E69F2" w14:textId="77777777" w:rsidR="00485EF2" w:rsidRPr="00C862AB" w:rsidRDefault="00485EF2" w:rsidP="004D06A1">
      <w:pPr>
        <w:spacing w:line="480" w:lineRule="auto"/>
        <w:rPr>
          <w:rFonts w:ascii="Times New Roman" w:hAnsi="Times New Roman" w:cs="Times New Roman"/>
          <w:sz w:val="24"/>
          <w:szCs w:val="24"/>
        </w:rPr>
      </w:pPr>
    </w:p>
    <w:p w14:paraId="39534168" w14:textId="77777777" w:rsidR="009F1906" w:rsidRPr="00C862AB" w:rsidRDefault="009F1906" w:rsidP="004D06A1">
      <w:pPr>
        <w:spacing w:line="480" w:lineRule="auto"/>
        <w:rPr>
          <w:rFonts w:ascii="Times New Roman" w:hAnsi="Times New Roman" w:cs="Times New Roman"/>
          <w:sz w:val="24"/>
          <w:szCs w:val="24"/>
        </w:rPr>
      </w:pPr>
    </w:p>
    <w:p w14:paraId="4A00FA1D" w14:textId="77777777" w:rsidR="009F1906" w:rsidRPr="00C862AB" w:rsidRDefault="009F1906" w:rsidP="004D06A1">
      <w:pPr>
        <w:spacing w:line="480" w:lineRule="auto"/>
        <w:rPr>
          <w:rFonts w:ascii="Times New Roman" w:hAnsi="Times New Roman" w:cs="Times New Roman"/>
          <w:sz w:val="24"/>
          <w:szCs w:val="24"/>
        </w:rPr>
      </w:pPr>
    </w:p>
    <w:p w14:paraId="22880161" w14:textId="77777777" w:rsidR="009F1906" w:rsidRPr="00C862AB" w:rsidRDefault="009F1906" w:rsidP="004D06A1">
      <w:pPr>
        <w:spacing w:line="480" w:lineRule="auto"/>
        <w:rPr>
          <w:rFonts w:ascii="Times New Roman" w:hAnsi="Times New Roman" w:cs="Times New Roman"/>
          <w:sz w:val="24"/>
          <w:szCs w:val="24"/>
        </w:rPr>
      </w:pPr>
    </w:p>
    <w:p w14:paraId="56A9ADB8" w14:textId="77777777" w:rsidR="009F1906" w:rsidRPr="00C862AB" w:rsidRDefault="009F1906" w:rsidP="004D06A1">
      <w:pPr>
        <w:spacing w:line="480" w:lineRule="auto"/>
        <w:rPr>
          <w:rFonts w:ascii="Times New Roman" w:hAnsi="Times New Roman" w:cs="Times New Roman"/>
          <w:sz w:val="24"/>
          <w:szCs w:val="24"/>
        </w:rPr>
      </w:pPr>
    </w:p>
    <w:p w14:paraId="467A509F" w14:textId="77777777" w:rsidR="009F1906" w:rsidRPr="00C862AB" w:rsidRDefault="009F1906" w:rsidP="004D06A1">
      <w:pPr>
        <w:spacing w:line="480" w:lineRule="auto"/>
        <w:rPr>
          <w:rFonts w:ascii="Times New Roman" w:hAnsi="Times New Roman" w:cs="Times New Roman"/>
          <w:sz w:val="24"/>
          <w:szCs w:val="24"/>
        </w:rPr>
      </w:pPr>
    </w:p>
    <w:p w14:paraId="5D73C95D" w14:textId="77777777" w:rsidR="009F1906" w:rsidRPr="00C862AB" w:rsidRDefault="009F1906" w:rsidP="004D06A1">
      <w:pPr>
        <w:spacing w:line="480" w:lineRule="auto"/>
        <w:rPr>
          <w:rFonts w:ascii="Times New Roman" w:hAnsi="Times New Roman" w:cs="Times New Roman"/>
          <w:sz w:val="24"/>
          <w:szCs w:val="24"/>
        </w:rPr>
      </w:pPr>
    </w:p>
    <w:p w14:paraId="3E00DA50" w14:textId="77777777" w:rsidR="009F1906" w:rsidRPr="00C862AB" w:rsidRDefault="009F1906" w:rsidP="004D06A1">
      <w:pPr>
        <w:spacing w:line="480" w:lineRule="auto"/>
        <w:rPr>
          <w:rFonts w:ascii="Times New Roman" w:hAnsi="Times New Roman" w:cs="Times New Roman"/>
          <w:sz w:val="24"/>
          <w:szCs w:val="24"/>
        </w:rPr>
      </w:pPr>
    </w:p>
    <w:p w14:paraId="41C40D9F" w14:textId="77777777" w:rsidR="00485EF2" w:rsidRPr="00C862AB" w:rsidRDefault="00485EF2" w:rsidP="004D06A1">
      <w:pPr>
        <w:spacing w:line="480" w:lineRule="auto"/>
        <w:rPr>
          <w:rFonts w:ascii="Times New Roman" w:hAnsi="Times New Roman" w:cs="Times New Roman"/>
          <w:sz w:val="24"/>
          <w:szCs w:val="24"/>
        </w:rPr>
      </w:pPr>
    </w:p>
    <w:p w14:paraId="194B6F72" w14:textId="77777777" w:rsidR="00485EF2" w:rsidRPr="00C862AB" w:rsidRDefault="00485EF2" w:rsidP="004D06A1">
      <w:pPr>
        <w:spacing w:line="480" w:lineRule="auto"/>
        <w:rPr>
          <w:rFonts w:ascii="Times New Roman" w:hAnsi="Times New Roman" w:cs="Times New Roman"/>
          <w:sz w:val="24"/>
          <w:szCs w:val="24"/>
        </w:rPr>
      </w:pPr>
    </w:p>
    <w:p w14:paraId="7DFF245A" w14:textId="77777777" w:rsidR="00485EF2" w:rsidRPr="00C862AB" w:rsidRDefault="00485EF2" w:rsidP="004D06A1">
      <w:pPr>
        <w:spacing w:line="480" w:lineRule="auto"/>
        <w:rPr>
          <w:rFonts w:ascii="Times New Roman" w:hAnsi="Times New Roman" w:cs="Times New Roman"/>
          <w:sz w:val="24"/>
          <w:szCs w:val="24"/>
        </w:rPr>
      </w:pPr>
    </w:p>
    <w:p w14:paraId="7C4F9682" w14:textId="655E5A6D" w:rsidR="00736090" w:rsidRPr="00C862AB" w:rsidRDefault="00736090" w:rsidP="00EA0D0D">
      <w:pPr>
        <w:pStyle w:val="Ttulo1"/>
        <w:spacing w:line="480" w:lineRule="auto"/>
        <w:rPr>
          <w:rFonts w:ascii="Times New Roman" w:hAnsi="Times New Roman" w:cs="Times New Roman"/>
          <w:sz w:val="24"/>
          <w:szCs w:val="24"/>
        </w:rPr>
      </w:pPr>
      <w:bookmarkStart w:id="51" w:name="_Toc5178330"/>
      <w:r w:rsidRPr="00C862AB">
        <w:rPr>
          <w:rFonts w:ascii="Times New Roman" w:hAnsi="Times New Roman" w:cs="Times New Roman"/>
          <w:sz w:val="24"/>
          <w:szCs w:val="24"/>
        </w:rPr>
        <w:lastRenderedPageBreak/>
        <w:t>R</w:t>
      </w:r>
      <w:r w:rsidR="003F4B81">
        <w:rPr>
          <w:rFonts w:ascii="Times New Roman" w:hAnsi="Times New Roman" w:cs="Times New Roman"/>
          <w:sz w:val="24"/>
          <w:szCs w:val="24"/>
        </w:rPr>
        <w:t>eferencias</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0CA6F86C" w14:textId="37AEB6EC" w:rsidR="008131D0" w:rsidRDefault="00EE7710" w:rsidP="008131D0">
      <w:pPr>
        <w:rPr>
          <w:rFonts w:ascii="Times New Roman" w:hAnsi="Times New Roman" w:cs="Times New Roman"/>
          <w:sz w:val="24"/>
          <w:szCs w:val="24"/>
        </w:rPr>
      </w:pPr>
      <w:bookmarkStart w:id="52" w:name="_Hlk98442397"/>
      <w:r w:rsidRPr="00C862AB">
        <w:rPr>
          <w:rFonts w:ascii="Times New Roman" w:hAnsi="Times New Roman" w:cs="Times New Roman"/>
          <w:sz w:val="24"/>
          <w:szCs w:val="24"/>
        </w:rPr>
        <w:t>Elaborar las referencias</w:t>
      </w:r>
      <w:r w:rsidR="008123A9">
        <w:rPr>
          <w:rFonts w:ascii="Times New Roman" w:hAnsi="Times New Roman" w:cs="Times New Roman"/>
          <w:sz w:val="24"/>
          <w:szCs w:val="24"/>
        </w:rPr>
        <w:t xml:space="preserve"> en orden al</w:t>
      </w:r>
      <w:r>
        <w:rPr>
          <w:rFonts w:ascii="Times New Roman" w:hAnsi="Times New Roman" w:cs="Times New Roman"/>
          <w:sz w:val="24"/>
          <w:szCs w:val="24"/>
        </w:rPr>
        <w:t xml:space="preserve">fabético todas las fuentes utilizadas en el estudio y </w:t>
      </w:r>
      <w:r w:rsidR="00AA472A" w:rsidRPr="00C862AB">
        <w:rPr>
          <w:rFonts w:ascii="Times New Roman" w:hAnsi="Times New Roman" w:cs="Times New Roman"/>
          <w:sz w:val="24"/>
          <w:szCs w:val="24"/>
        </w:rPr>
        <w:t xml:space="preserve">de acuerdo con la norma de estilos </w:t>
      </w:r>
      <w:r w:rsidR="005C1469" w:rsidRPr="00C862AB">
        <w:rPr>
          <w:rFonts w:ascii="Times New Roman" w:hAnsi="Times New Roman" w:cs="Times New Roman"/>
          <w:sz w:val="24"/>
          <w:szCs w:val="24"/>
        </w:rPr>
        <w:t xml:space="preserve">APA </w:t>
      </w:r>
      <w:r w:rsidR="008131D0">
        <w:rPr>
          <w:rFonts w:ascii="Times New Roman" w:hAnsi="Times New Roman" w:cs="Times New Roman"/>
          <w:sz w:val="24"/>
          <w:szCs w:val="24"/>
        </w:rPr>
        <w:t xml:space="preserve">7mª </w:t>
      </w:r>
      <w:r w:rsidR="005C1469" w:rsidRPr="00C862AB">
        <w:rPr>
          <w:rFonts w:ascii="Times New Roman" w:hAnsi="Times New Roman" w:cs="Times New Roman"/>
          <w:sz w:val="24"/>
          <w:szCs w:val="24"/>
        </w:rPr>
        <w:t>versión</w:t>
      </w:r>
      <w:r w:rsidR="00196CF3">
        <w:rPr>
          <w:rFonts w:ascii="Times New Roman" w:hAnsi="Times New Roman" w:cs="Times New Roman"/>
          <w:sz w:val="24"/>
          <w:szCs w:val="24"/>
        </w:rPr>
        <w:t xml:space="preserve"> o </w:t>
      </w:r>
      <w:r w:rsidR="000547E2">
        <w:rPr>
          <w:rFonts w:ascii="Times New Roman" w:hAnsi="Times New Roman" w:cs="Times New Roman"/>
          <w:sz w:val="24"/>
          <w:szCs w:val="24"/>
        </w:rPr>
        <w:t xml:space="preserve">la Facultad de Salud (excepto Psicología) utilizará el estilo </w:t>
      </w:r>
      <w:r w:rsidR="00196CF3">
        <w:rPr>
          <w:rFonts w:ascii="Times New Roman" w:hAnsi="Times New Roman" w:cs="Times New Roman"/>
          <w:sz w:val="24"/>
          <w:szCs w:val="24"/>
        </w:rPr>
        <w:t>Vancouver.</w:t>
      </w:r>
    </w:p>
    <w:p w14:paraId="65F2D643" w14:textId="77777777" w:rsidR="001543D5" w:rsidRDefault="001543D5" w:rsidP="008131D0">
      <w:pPr>
        <w:spacing w:before="0"/>
        <w:ind w:left="708" w:firstLine="1"/>
        <w:rPr>
          <w:rFonts w:ascii="Times New Roman" w:hAnsi="Times New Roman" w:cs="Times New Roman"/>
          <w:sz w:val="24"/>
          <w:szCs w:val="24"/>
        </w:rPr>
      </w:pPr>
    </w:p>
    <w:p w14:paraId="2068991D" w14:textId="1E0C06E4" w:rsidR="001543D5" w:rsidRDefault="001543D5" w:rsidP="00BD7CC8">
      <w:pPr>
        <w:spacing w:before="0"/>
        <w:ind w:firstLine="0"/>
        <w:rPr>
          <w:rFonts w:ascii="Times New Roman" w:hAnsi="Times New Roman" w:cs="Times New Roman"/>
          <w:sz w:val="24"/>
          <w:szCs w:val="24"/>
        </w:rPr>
      </w:pPr>
      <w:r>
        <w:rPr>
          <w:rFonts w:ascii="Times New Roman" w:hAnsi="Times New Roman" w:cs="Times New Roman"/>
          <w:sz w:val="24"/>
          <w:szCs w:val="24"/>
        </w:rPr>
        <w:t>Se recomienda el</w:t>
      </w:r>
      <w:r w:rsidR="00AA472A" w:rsidRPr="00C862AB">
        <w:rPr>
          <w:rFonts w:ascii="Times New Roman" w:hAnsi="Times New Roman" w:cs="Times New Roman"/>
          <w:sz w:val="24"/>
          <w:szCs w:val="24"/>
        </w:rPr>
        <w:t xml:space="preserve"> uso de gestores de referencia como</w:t>
      </w:r>
      <w:r>
        <w:rPr>
          <w:rFonts w:ascii="Times New Roman" w:hAnsi="Times New Roman" w:cs="Times New Roman"/>
          <w:sz w:val="24"/>
          <w:szCs w:val="24"/>
        </w:rPr>
        <w:t>:</w:t>
      </w:r>
    </w:p>
    <w:p w14:paraId="1B1E8C62" w14:textId="45B4B096" w:rsidR="001543D5" w:rsidRDefault="008131D0" w:rsidP="001543D5">
      <w:pPr>
        <w:pStyle w:val="Prrafodelista"/>
        <w:numPr>
          <w:ilvl w:val="0"/>
          <w:numId w:val="41"/>
        </w:numPr>
        <w:spacing w:before="0"/>
      </w:pPr>
      <w:r w:rsidRPr="001543D5">
        <w:t>Mendeley</w:t>
      </w:r>
      <w:r w:rsidR="001543D5">
        <w:t xml:space="preserve">: </w:t>
      </w:r>
      <w:hyperlink r:id="rId14" w:history="1">
        <w:r w:rsidR="001543D5" w:rsidRPr="00230FC4">
          <w:rPr>
            <w:rStyle w:val="Hipervnculo"/>
          </w:rPr>
          <w:t>https://www.mendeley.com/?interaction_required=true</w:t>
        </w:r>
      </w:hyperlink>
      <w:r w:rsidR="001543D5">
        <w:t xml:space="preserve"> (consultado el 9 de marzo 2022)</w:t>
      </w:r>
    </w:p>
    <w:p w14:paraId="36D83C6E" w14:textId="77777777" w:rsidR="001543D5" w:rsidRDefault="00AA472A" w:rsidP="001543D5">
      <w:pPr>
        <w:pStyle w:val="Prrafodelista"/>
        <w:numPr>
          <w:ilvl w:val="0"/>
          <w:numId w:val="41"/>
        </w:numPr>
        <w:spacing w:before="0"/>
      </w:pPr>
      <w:r w:rsidRPr="001543D5">
        <w:t>Zotero</w:t>
      </w:r>
      <w:r w:rsidR="001543D5">
        <w:t xml:space="preserve">: </w:t>
      </w:r>
      <w:hyperlink r:id="rId15" w:history="1">
        <w:r w:rsidR="001543D5" w:rsidRPr="00230FC4">
          <w:rPr>
            <w:rStyle w:val="Hipervnculo"/>
          </w:rPr>
          <w:t>https://zotero.softonic.com/descargar</w:t>
        </w:r>
      </w:hyperlink>
      <w:r w:rsidR="001543D5">
        <w:t xml:space="preserve"> (consultado el 9 de marzo 2022)</w:t>
      </w:r>
    </w:p>
    <w:p w14:paraId="6ACF4AB6" w14:textId="209317E9" w:rsidR="00EA0D0D" w:rsidRPr="001543D5" w:rsidRDefault="00EA0D0D" w:rsidP="001543D5">
      <w:pPr>
        <w:pStyle w:val="Prrafodelista"/>
        <w:spacing w:before="0"/>
        <w:ind w:left="1069" w:firstLine="0"/>
      </w:pPr>
    </w:p>
    <w:p w14:paraId="350597A7" w14:textId="0B18FF35" w:rsidR="008131D0" w:rsidRDefault="00CF43C3" w:rsidP="00DF6E55">
      <w:pPr>
        <w:ind w:left="708" w:firstLine="1"/>
        <w:rPr>
          <w:rFonts w:ascii="Times New Roman" w:hAnsi="Times New Roman" w:cs="Times New Roman"/>
          <w:sz w:val="24"/>
          <w:szCs w:val="24"/>
        </w:rPr>
      </w:pPr>
      <w:r w:rsidRPr="00C862AB">
        <w:rPr>
          <w:rFonts w:ascii="Times New Roman" w:hAnsi="Times New Roman" w:cs="Times New Roman"/>
          <w:sz w:val="24"/>
          <w:szCs w:val="24"/>
        </w:rPr>
        <w:t xml:space="preserve">Tener en cuenta que todo lo citado en el texto debe incluirse en las </w:t>
      </w:r>
      <w:r w:rsidR="00540FAF" w:rsidRPr="00C862AB">
        <w:rPr>
          <w:rFonts w:ascii="Times New Roman" w:hAnsi="Times New Roman" w:cs="Times New Roman"/>
          <w:sz w:val="24"/>
          <w:szCs w:val="24"/>
        </w:rPr>
        <w:t>referencias</w:t>
      </w:r>
      <w:r w:rsidR="00D26F5A">
        <w:rPr>
          <w:rFonts w:ascii="Times New Roman" w:hAnsi="Times New Roman" w:cs="Times New Roman"/>
          <w:sz w:val="24"/>
          <w:szCs w:val="24"/>
        </w:rPr>
        <w:t>, así como t</w:t>
      </w:r>
      <w:r w:rsidRPr="00C862AB">
        <w:rPr>
          <w:rFonts w:ascii="Times New Roman" w:hAnsi="Times New Roman" w:cs="Times New Roman"/>
          <w:sz w:val="24"/>
          <w:szCs w:val="24"/>
        </w:rPr>
        <w:t xml:space="preserve">odas las referencias deben corresponder a una cita en </w:t>
      </w:r>
      <w:r w:rsidR="00540FAF" w:rsidRPr="00C862AB">
        <w:rPr>
          <w:rFonts w:ascii="Times New Roman" w:hAnsi="Times New Roman" w:cs="Times New Roman"/>
          <w:sz w:val="24"/>
          <w:szCs w:val="24"/>
        </w:rPr>
        <w:t>el texto</w:t>
      </w:r>
      <w:r w:rsidRPr="00C862AB">
        <w:rPr>
          <w:rFonts w:ascii="Times New Roman" w:hAnsi="Times New Roman" w:cs="Times New Roman"/>
          <w:sz w:val="24"/>
          <w:szCs w:val="24"/>
        </w:rPr>
        <w:t>.</w:t>
      </w:r>
      <w:r w:rsidR="00706CC5" w:rsidRPr="00C862AB">
        <w:rPr>
          <w:rFonts w:ascii="Times New Roman" w:hAnsi="Times New Roman" w:cs="Times New Roman"/>
          <w:sz w:val="24"/>
          <w:szCs w:val="24"/>
        </w:rPr>
        <w:t xml:space="preserve"> </w:t>
      </w:r>
    </w:p>
    <w:p w14:paraId="59034614" w14:textId="77777777" w:rsidR="001543D5" w:rsidRDefault="001543D5" w:rsidP="00DF6E55">
      <w:pPr>
        <w:ind w:left="708" w:firstLine="1"/>
        <w:rPr>
          <w:rFonts w:ascii="Times New Roman" w:hAnsi="Times New Roman" w:cs="Times New Roman"/>
          <w:sz w:val="24"/>
          <w:szCs w:val="24"/>
        </w:rPr>
      </w:pPr>
    </w:p>
    <w:p w14:paraId="0A6AF9AB" w14:textId="77777777" w:rsidR="00DF6E55" w:rsidRPr="00BD7A5C" w:rsidRDefault="00DF6E55" w:rsidP="001645BD">
      <w:pPr>
        <w:spacing w:after="200" w:line="480" w:lineRule="auto"/>
        <w:jc w:val="left"/>
        <w:rPr>
          <w:rFonts w:ascii="Times New Roman" w:hAnsi="Times New Roman" w:cs="Times New Roman"/>
          <w:sz w:val="24"/>
          <w:szCs w:val="24"/>
          <w:lang w:val="es-ES_tradnl"/>
        </w:rPr>
      </w:pPr>
      <w:r w:rsidRPr="00077F6E">
        <w:rPr>
          <w:rFonts w:cs="Arial"/>
          <w:noProof/>
          <w:lang w:val="es-CO" w:eastAsia="es-CO"/>
        </w:rPr>
        <mc:AlternateContent>
          <mc:Choice Requires="wps">
            <w:drawing>
              <wp:inline distT="0" distB="0" distL="0" distR="0" wp14:anchorId="191D1145" wp14:editId="0BA1AF95">
                <wp:extent cx="5153025" cy="3429000"/>
                <wp:effectExtent l="0" t="0" r="28575" b="19050"/>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3429000"/>
                        </a:xfrm>
                        <a:prstGeom prst="rect">
                          <a:avLst/>
                        </a:prstGeom>
                        <a:solidFill>
                          <a:srgbClr val="FFFFFF"/>
                        </a:solidFill>
                        <a:ln w="9525">
                          <a:solidFill>
                            <a:srgbClr val="000000"/>
                          </a:solidFill>
                          <a:miter lim="800000"/>
                          <a:headEnd/>
                          <a:tailEnd/>
                        </a:ln>
                      </wps:spPr>
                      <wps:txbx>
                        <w:txbxContent>
                          <w:p w14:paraId="56D4D41A" w14:textId="074AEB2E" w:rsidR="001543D5" w:rsidRPr="004D0345" w:rsidRDefault="001645BD" w:rsidP="004D0345">
                            <w:pPr>
                              <w:ind w:left="708" w:firstLine="1"/>
                              <w:rPr>
                                <w:rFonts w:ascii="Times New Roman" w:hAnsi="Times New Roman" w:cs="Times New Roman"/>
                                <w:b/>
                                <w:bCs/>
                                <w:sz w:val="24"/>
                                <w:szCs w:val="24"/>
                              </w:rPr>
                            </w:pPr>
                            <w:r w:rsidRPr="004D0345">
                              <w:rPr>
                                <w:rFonts w:ascii="Times New Roman" w:hAnsi="Times New Roman" w:cs="Times New Roman"/>
                                <w:b/>
                                <w:bCs/>
                                <w:sz w:val="24"/>
                                <w:szCs w:val="24"/>
                              </w:rPr>
                              <w:t>Sobre los estilos de redacción:</w:t>
                            </w:r>
                          </w:p>
                          <w:p w14:paraId="753D5954" w14:textId="6DA46573" w:rsidR="00DF6E55" w:rsidRPr="004D0345" w:rsidRDefault="00DF6E55" w:rsidP="004D0345">
                            <w:pPr>
                              <w:ind w:firstLine="0"/>
                              <w:rPr>
                                <w:rFonts w:ascii="Times New Roman" w:hAnsi="Times New Roman" w:cs="Times New Roman"/>
                                <w:sz w:val="24"/>
                                <w:szCs w:val="24"/>
                              </w:rPr>
                            </w:pPr>
                            <w:r w:rsidRPr="004D0345">
                              <w:rPr>
                                <w:rFonts w:ascii="Times New Roman" w:hAnsi="Times New Roman" w:cs="Times New Roman"/>
                                <w:sz w:val="24"/>
                                <w:szCs w:val="24"/>
                              </w:rPr>
                              <w:t xml:space="preserve">El formato de la tesis, las citas y las referencias se harán de acuerdo con el Manual de Publicaciones de la American </w:t>
                            </w:r>
                            <w:proofErr w:type="spellStart"/>
                            <w:r w:rsidRPr="004D0345">
                              <w:rPr>
                                <w:rFonts w:ascii="Times New Roman" w:hAnsi="Times New Roman" w:cs="Times New Roman"/>
                                <w:sz w:val="24"/>
                                <w:szCs w:val="24"/>
                              </w:rPr>
                              <w:t>Psychological</w:t>
                            </w:r>
                            <w:proofErr w:type="spellEnd"/>
                            <w:r w:rsidRPr="004D0345">
                              <w:rPr>
                                <w:rFonts w:ascii="Times New Roman" w:hAnsi="Times New Roman" w:cs="Times New Roman"/>
                                <w:sz w:val="24"/>
                                <w:szCs w:val="24"/>
                              </w:rPr>
                              <w:t xml:space="preserve"> </w:t>
                            </w:r>
                            <w:proofErr w:type="spellStart"/>
                            <w:r w:rsidRPr="004D0345">
                              <w:rPr>
                                <w:rFonts w:ascii="Times New Roman" w:hAnsi="Times New Roman" w:cs="Times New Roman"/>
                                <w:sz w:val="24"/>
                                <w:szCs w:val="24"/>
                              </w:rPr>
                              <w:t>Association</w:t>
                            </w:r>
                            <w:proofErr w:type="spellEnd"/>
                            <w:r w:rsidRPr="004D0345">
                              <w:rPr>
                                <w:rFonts w:ascii="Times New Roman" w:hAnsi="Times New Roman" w:cs="Times New Roman"/>
                                <w:sz w:val="24"/>
                                <w:szCs w:val="24"/>
                              </w:rPr>
                              <w:t xml:space="preserve"> séptima edición, los cuales se encuentran disponibles en todos los Centros de Información de UPN, bajo la siguiente referencia:</w:t>
                            </w:r>
                          </w:p>
                          <w:p w14:paraId="4D98F383" w14:textId="77777777" w:rsidR="00DF6E55" w:rsidRPr="004D0345" w:rsidRDefault="00DF6E55" w:rsidP="004D0345">
                            <w:pPr>
                              <w:ind w:left="708" w:firstLine="1"/>
                              <w:rPr>
                                <w:rFonts w:ascii="Times New Roman" w:hAnsi="Times New Roman" w:cs="Times New Roman"/>
                                <w:sz w:val="24"/>
                                <w:szCs w:val="24"/>
                              </w:rPr>
                            </w:pPr>
                            <w:r w:rsidRPr="004D0345">
                              <w:rPr>
                                <w:rFonts w:ascii="Times New Roman" w:hAnsi="Times New Roman" w:cs="Times New Roman"/>
                                <w:sz w:val="24"/>
                                <w:szCs w:val="24"/>
                              </w:rPr>
                              <w:t>Código: 808.06615 APA/D</w:t>
                            </w:r>
                          </w:p>
                          <w:p w14:paraId="1535C4DD" w14:textId="3DD096C8" w:rsidR="00DF6E55" w:rsidRPr="004D0345" w:rsidRDefault="00DF6E55" w:rsidP="004D0345">
                            <w:pPr>
                              <w:ind w:left="708" w:firstLine="1"/>
                              <w:rPr>
                                <w:rFonts w:ascii="Times New Roman" w:hAnsi="Times New Roman" w:cs="Times New Roman"/>
                                <w:sz w:val="24"/>
                                <w:szCs w:val="24"/>
                              </w:rPr>
                            </w:pPr>
                            <w:r w:rsidRPr="004D0345">
                              <w:rPr>
                                <w:rFonts w:ascii="Times New Roman" w:hAnsi="Times New Roman" w:cs="Times New Roman"/>
                                <w:sz w:val="24"/>
                                <w:szCs w:val="24"/>
                              </w:rPr>
                              <w:t>También puede</w:t>
                            </w:r>
                            <w:r w:rsidR="001645BD" w:rsidRPr="004D0345">
                              <w:rPr>
                                <w:rFonts w:ascii="Times New Roman" w:hAnsi="Times New Roman" w:cs="Times New Roman"/>
                                <w:sz w:val="24"/>
                                <w:szCs w:val="24"/>
                              </w:rPr>
                              <w:t>n</w:t>
                            </w:r>
                            <w:r w:rsidRPr="004D0345">
                              <w:rPr>
                                <w:rFonts w:ascii="Times New Roman" w:hAnsi="Times New Roman" w:cs="Times New Roman"/>
                                <w:sz w:val="24"/>
                                <w:szCs w:val="24"/>
                              </w:rPr>
                              <w:t xml:space="preserve"> consultar la siguiente página web:</w:t>
                            </w:r>
                          </w:p>
                          <w:p w14:paraId="5BB4878A" w14:textId="7B78D011" w:rsidR="00DF6E55" w:rsidRDefault="0022734D" w:rsidP="00DF6E55">
                            <w:pPr>
                              <w:rPr>
                                <w:rStyle w:val="Hipervnculo"/>
                              </w:rPr>
                            </w:pPr>
                            <w:hyperlink r:id="rId16" w:history="1">
                              <w:r w:rsidR="00DF6E55" w:rsidRPr="00FE5B5F">
                                <w:rPr>
                                  <w:rStyle w:val="Hipervnculo"/>
                                </w:rPr>
                                <w:t>http://www.apastyle.org/learn/tutorials/index.aspx</w:t>
                              </w:r>
                            </w:hyperlink>
                          </w:p>
                          <w:p w14:paraId="64D31303" w14:textId="77777777" w:rsidR="00812CD8" w:rsidRPr="001645BD" w:rsidRDefault="00812CD8" w:rsidP="00DF6E55">
                            <w:pPr>
                              <w:rPr>
                                <w:rStyle w:val="Hipervnculo"/>
                                <w:sz w:val="16"/>
                                <w:szCs w:val="16"/>
                              </w:rPr>
                            </w:pPr>
                          </w:p>
                          <w:p w14:paraId="71B38D8C" w14:textId="7779F446" w:rsidR="00DF6E55" w:rsidRPr="004D0345" w:rsidRDefault="001645BD" w:rsidP="00812CD8">
                            <w:pPr>
                              <w:ind w:firstLine="0"/>
                              <w:rPr>
                                <w:rFonts w:ascii="Times New Roman" w:hAnsi="Times New Roman" w:cs="Times New Roman"/>
                                <w:sz w:val="24"/>
                                <w:szCs w:val="24"/>
                              </w:rPr>
                            </w:pPr>
                            <w:r w:rsidRPr="004D0345">
                              <w:rPr>
                                <w:rFonts w:ascii="Times New Roman" w:hAnsi="Times New Roman" w:cs="Times New Roman"/>
                                <w:b/>
                                <w:bCs/>
                                <w:sz w:val="24"/>
                                <w:szCs w:val="24"/>
                              </w:rPr>
                              <w:t>Nota importante</w:t>
                            </w:r>
                            <w:r w:rsidRPr="004D0345">
                              <w:rPr>
                                <w:rFonts w:ascii="Times New Roman" w:hAnsi="Times New Roman" w:cs="Times New Roman"/>
                                <w:sz w:val="24"/>
                                <w:szCs w:val="24"/>
                              </w:rPr>
                              <w:t xml:space="preserve">: </w:t>
                            </w:r>
                            <w:r w:rsidR="00812CD8" w:rsidRPr="004D0345">
                              <w:rPr>
                                <w:rFonts w:ascii="Times New Roman" w:hAnsi="Times New Roman" w:cs="Times New Roman"/>
                                <w:sz w:val="24"/>
                                <w:szCs w:val="24"/>
                              </w:rPr>
                              <w:t>L</w:t>
                            </w:r>
                            <w:r w:rsidR="00DF6E55" w:rsidRPr="004D0345">
                              <w:rPr>
                                <w:rFonts w:ascii="Times New Roman" w:hAnsi="Times New Roman" w:cs="Times New Roman"/>
                                <w:sz w:val="24"/>
                                <w:szCs w:val="24"/>
                              </w:rPr>
                              <w:t>a Facultad de Salud (excepto Psicología) utilizar</w:t>
                            </w:r>
                            <w:r w:rsidR="00812CD8" w:rsidRPr="004D0345">
                              <w:rPr>
                                <w:rFonts w:ascii="Times New Roman" w:hAnsi="Times New Roman" w:cs="Times New Roman"/>
                                <w:sz w:val="24"/>
                                <w:szCs w:val="24"/>
                              </w:rPr>
                              <w:t>á</w:t>
                            </w:r>
                            <w:r w:rsidR="00DF6E55" w:rsidRPr="004D0345">
                              <w:rPr>
                                <w:rFonts w:ascii="Times New Roman" w:hAnsi="Times New Roman" w:cs="Times New Roman"/>
                                <w:sz w:val="24"/>
                                <w:szCs w:val="24"/>
                              </w:rPr>
                              <w:t xml:space="preserve"> el estilo Vancouver.</w:t>
                            </w:r>
                          </w:p>
                        </w:txbxContent>
                      </wps:txbx>
                      <wps:bodyPr rot="0" vert="horz" wrap="square" lIns="91440" tIns="45720" rIns="91440" bIns="45720" anchor="t" anchorCtr="0">
                        <a:noAutofit/>
                      </wps:bodyPr>
                    </wps:wsp>
                  </a:graphicData>
                </a:graphic>
              </wp:inline>
            </w:drawing>
          </mc:Choice>
          <mc:Fallback xmlns:w16sdtdh="http://schemas.microsoft.com/office/word/2020/wordml/sdtdatahash" xmlns:w16du="http://schemas.microsoft.com/office/word/2023/wordml/word16du" xmlns:oel="http://schemas.microsoft.com/office/2019/extlst">
            <w:pict>
              <v:shapetype w14:anchorId="191D1145" id="_x0000_t202" coordsize="21600,21600" o:spt="202" path="m,l,21600r21600,l21600,xe">
                <v:stroke joinstyle="miter"/>
                <v:path gradientshapeok="t" o:connecttype="rect"/>
              </v:shapetype>
              <v:shape id="Cuadro de texto 2" o:spid="_x0000_s1027" type="#_x0000_t202" style="width:405.75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">
                <v:textbox>
                  <w:txbxContent>
                    <w:p w14:paraId="56D4D41A" w14:textId="074AEB2E" w:rsidR="001543D5" w:rsidRPr="004D0345" w:rsidRDefault="001645BD" w:rsidP="004D0345">
                      <w:pPr>
                        <w:ind w:left="708" w:firstLine="1"/>
                        <w:rPr>
                          <w:rFonts w:ascii="Times New Roman" w:hAnsi="Times New Roman" w:cs="Times New Roman"/>
                          <w:b/>
                          <w:bCs/>
                          <w:sz w:val="24"/>
                          <w:szCs w:val="24"/>
                        </w:rPr>
                      </w:pPr>
                      <w:r w:rsidRPr="004D0345">
                        <w:rPr>
                          <w:rFonts w:ascii="Times New Roman" w:hAnsi="Times New Roman" w:cs="Times New Roman"/>
                          <w:b/>
                          <w:bCs/>
                          <w:sz w:val="24"/>
                          <w:szCs w:val="24"/>
                        </w:rPr>
                        <w:t>Sobre los estilos de redacción:</w:t>
                      </w:r>
                    </w:p>
                    <w:p w14:paraId="753D5954" w14:textId="6DA46573" w:rsidR="00DF6E55" w:rsidRPr="004D0345" w:rsidRDefault="00DF6E55" w:rsidP="004D0345">
                      <w:pPr>
                        <w:ind w:firstLine="0"/>
                        <w:rPr>
                          <w:rFonts w:ascii="Times New Roman" w:hAnsi="Times New Roman" w:cs="Times New Roman"/>
                          <w:sz w:val="24"/>
                          <w:szCs w:val="24"/>
                        </w:rPr>
                      </w:pPr>
                      <w:r w:rsidRPr="004D0345">
                        <w:rPr>
                          <w:rFonts w:ascii="Times New Roman" w:hAnsi="Times New Roman" w:cs="Times New Roman"/>
                          <w:sz w:val="24"/>
                          <w:szCs w:val="24"/>
                        </w:rPr>
                        <w:t xml:space="preserve">El formato de la tesis, las citas y las referencias se harán de acuerdo con el Manual de Publicaciones de la American </w:t>
                      </w:r>
                      <w:proofErr w:type="spellStart"/>
                      <w:r w:rsidRPr="004D0345">
                        <w:rPr>
                          <w:rFonts w:ascii="Times New Roman" w:hAnsi="Times New Roman" w:cs="Times New Roman"/>
                          <w:sz w:val="24"/>
                          <w:szCs w:val="24"/>
                        </w:rPr>
                        <w:t>Psychological</w:t>
                      </w:r>
                      <w:proofErr w:type="spellEnd"/>
                      <w:r w:rsidRPr="004D0345">
                        <w:rPr>
                          <w:rFonts w:ascii="Times New Roman" w:hAnsi="Times New Roman" w:cs="Times New Roman"/>
                          <w:sz w:val="24"/>
                          <w:szCs w:val="24"/>
                        </w:rPr>
                        <w:t xml:space="preserve"> </w:t>
                      </w:r>
                      <w:proofErr w:type="spellStart"/>
                      <w:r w:rsidRPr="004D0345">
                        <w:rPr>
                          <w:rFonts w:ascii="Times New Roman" w:hAnsi="Times New Roman" w:cs="Times New Roman"/>
                          <w:sz w:val="24"/>
                          <w:szCs w:val="24"/>
                        </w:rPr>
                        <w:t>Association</w:t>
                      </w:r>
                      <w:proofErr w:type="spellEnd"/>
                      <w:r w:rsidRPr="004D0345">
                        <w:rPr>
                          <w:rFonts w:ascii="Times New Roman" w:hAnsi="Times New Roman" w:cs="Times New Roman"/>
                          <w:sz w:val="24"/>
                          <w:szCs w:val="24"/>
                        </w:rPr>
                        <w:t xml:space="preserve"> séptima edición, los cuales se encuentran disponibles en todos los Centros de Información de UPN, bajo la siguiente referencia:</w:t>
                      </w:r>
                    </w:p>
                    <w:p w14:paraId="4D98F383" w14:textId="77777777" w:rsidR="00DF6E55" w:rsidRPr="004D0345" w:rsidRDefault="00DF6E55" w:rsidP="004D0345">
                      <w:pPr>
                        <w:ind w:left="708" w:firstLine="1"/>
                        <w:rPr>
                          <w:rFonts w:ascii="Times New Roman" w:hAnsi="Times New Roman" w:cs="Times New Roman"/>
                          <w:sz w:val="24"/>
                          <w:szCs w:val="24"/>
                        </w:rPr>
                      </w:pPr>
                      <w:r w:rsidRPr="004D0345">
                        <w:rPr>
                          <w:rFonts w:ascii="Times New Roman" w:hAnsi="Times New Roman" w:cs="Times New Roman"/>
                          <w:sz w:val="24"/>
                          <w:szCs w:val="24"/>
                        </w:rPr>
                        <w:t>Código: 808.06615 APA/D</w:t>
                      </w:r>
                    </w:p>
                    <w:p w14:paraId="1535C4DD" w14:textId="3DD096C8" w:rsidR="00DF6E55" w:rsidRPr="004D0345" w:rsidRDefault="00DF6E55" w:rsidP="004D0345">
                      <w:pPr>
                        <w:ind w:left="708" w:firstLine="1"/>
                        <w:rPr>
                          <w:rFonts w:ascii="Times New Roman" w:hAnsi="Times New Roman" w:cs="Times New Roman"/>
                          <w:sz w:val="24"/>
                          <w:szCs w:val="24"/>
                        </w:rPr>
                      </w:pPr>
                      <w:r w:rsidRPr="004D0345">
                        <w:rPr>
                          <w:rFonts w:ascii="Times New Roman" w:hAnsi="Times New Roman" w:cs="Times New Roman"/>
                          <w:sz w:val="24"/>
                          <w:szCs w:val="24"/>
                        </w:rPr>
                        <w:t>También puede</w:t>
                      </w:r>
                      <w:r w:rsidR="001645BD" w:rsidRPr="004D0345">
                        <w:rPr>
                          <w:rFonts w:ascii="Times New Roman" w:hAnsi="Times New Roman" w:cs="Times New Roman"/>
                          <w:sz w:val="24"/>
                          <w:szCs w:val="24"/>
                        </w:rPr>
                        <w:t>n</w:t>
                      </w:r>
                      <w:r w:rsidRPr="004D0345">
                        <w:rPr>
                          <w:rFonts w:ascii="Times New Roman" w:hAnsi="Times New Roman" w:cs="Times New Roman"/>
                          <w:sz w:val="24"/>
                          <w:szCs w:val="24"/>
                        </w:rPr>
                        <w:t xml:space="preserve"> consultar la siguiente página web:</w:t>
                      </w:r>
                    </w:p>
                    <w:p w14:paraId="5BB4878A" w14:textId="7B78D011" w:rsidR="00DF6E55" w:rsidRDefault="00005A66" w:rsidP="00DF6E55">
                      <w:pPr>
                        <w:rPr>
                          <w:rStyle w:val="Hipervnculo"/>
                        </w:rPr>
                      </w:pPr>
                      <w:hyperlink r:id="rId17" w:history="1">
                        <w:r w:rsidR="00DF6E55" w:rsidRPr="00FE5B5F">
                          <w:rPr>
                            <w:rStyle w:val="Hipervnculo"/>
                          </w:rPr>
                          <w:t>http://www.apastyle.org/learn/tutorials/index.aspx</w:t>
                        </w:r>
                      </w:hyperlink>
                    </w:p>
                    <w:p w14:paraId="64D31303" w14:textId="77777777" w:rsidR="00812CD8" w:rsidRPr="001645BD" w:rsidRDefault="00812CD8" w:rsidP="00DF6E55">
                      <w:pPr>
                        <w:rPr>
                          <w:rStyle w:val="Hipervnculo"/>
                          <w:sz w:val="16"/>
                          <w:szCs w:val="16"/>
                        </w:rPr>
                      </w:pPr>
                    </w:p>
                    <w:p w14:paraId="71B38D8C" w14:textId="7779F446" w:rsidR="00DF6E55" w:rsidRPr="004D0345" w:rsidRDefault="001645BD" w:rsidP="00812CD8">
                      <w:pPr>
                        <w:ind w:firstLine="0"/>
                        <w:rPr>
                          <w:rFonts w:ascii="Times New Roman" w:hAnsi="Times New Roman" w:cs="Times New Roman"/>
                          <w:sz w:val="24"/>
                          <w:szCs w:val="24"/>
                        </w:rPr>
                      </w:pPr>
                      <w:r w:rsidRPr="004D0345">
                        <w:rPr>
                          <w:rFonts w:ascii="Times New Roman" w:hAnsi="Times New Roman" w:cs="Times New Roman"/>
                          <w:b/>
                          <w:bCs/>
                          <w:sz w:val="24"/>
                          <w:szCs w:val="24"/>
                        </w:rPr>
                        <w:t>Nota importante</w:t>
                      </w:r>
                      <w:r w:rsidRPr="004D0345">
                        <w:rPr>
                          <w:rFonts w:ascii="Times New Roman" w:hAnsi="Times New Roman" w:cs="Times New Roman"/>
                          <w:sz w:val="24"/>
                          <w:szCs w:val="24"/>
                        </w:rPr>
                        <w:t xml:space="preserve">: </w:t>
                      </w:r>
                      <w:r w:rsidR="00812CD8" w:rsidRPr="004D0345">
                        <w:rPr>
                          <w:rFonts w:ascii="Times New Roman" w:hAnsi="Times New Roman" w:cs="Times New Roman"/>
                          <w:sz w:val="24"/>
                          <w:szCs w:val="24"/>
                        </w:rPr>
                        <w:t>L</w:t>
                      </w:r>
                      <w:r w:rsidR="00DF6E55" w:rsidRPr="004D0345">
                        <w:rPr>
                          <w:rFonts w:ascii="Times New Roman" w:hAnsi="Times New Roman" w:cs="Times New Roman"/>
                          <w:sz w:val="24"/>
                          <w:szCs w:val="24"/>
                        </w:rPr>
                        <w:t>a Facultad de Salud (excepto Psicología) utilizar</w:t>
                      </w:r>
                      <w:r w:rsidR="00812CD8" w:rsidRPr="004D0345">
                        <w:rPr>
                          <w:rFonts w:ascii="Times New Roman" w:hAnsi="Times New Roman" w:cs="Times New Roman"/>
                          <w:sz w:val="24"/>
                          <w:szCs w:val="24"/>
                        </w:rPr>
                        <w:t>á</w:t>
                      </w:r>
                      <w:r w:rsidR="00DF6E55" w:rsidRPr="004D0345">
                        <w:rPr>
                          <w:rFonts w:ascii="Times New Roman" w:hAnsi="Times New Roman" w:cs="Times New Roman"/>
                          <w:sz w:val="24"/>
                          <w:szCs w:val="24"/>
                        </w:rPr>
                        <w:t xml:space="preserve"> el estilo Vancouver.</w:t>
                      </w:r>
                    </w:p>
                  </w:txbxContent>
                </v:textbox>
                <w10:anchorlock/>
              </v:shape>
            </w:pict>
          </mc:Fallback>
        </mc:AlternateContent>
      </w:r>
    </w:p>
    <w:p w14:paraId="1F229D89" w14:textId="77777777" w:rsidR="00BD7CC8" w:rsidRDefault="00BD7CC8" w:rsidP="004D06A1">
      <w:pPr>
        <w:pStyle w:val="Ttulo1"/>
        <w:spacing w:line="480" w:lineRule="auto"/>
        <w:rPr>
          <w:rFonts w:ascii="Times New Roman" w:hAnsi="Times New Roman" w:cs="Times New Roman"/>
          <w:sz w:val="24"/>
          <w:szCs w:val="24"/>
        </w:rPr>
      </w:pPr>
      <w:bookmarkStart w:id="53" w:name="_Toc482714976"/>
      <w:bookmarkStart w:id="54" w:name="_Toc482714992"/>
      <w:bookmarkStart w:id="55" w:name="_Toc482715002"/>
      <w:bookmarkStart w:id="56" w:name="_Toc482715012"/>
      <w:bookmarkStart w:id="57" w:name="_Toc482715022"/>
      <w:bookmarkStart w:id="58" w:name="_Toc482715032"/>
      <w:bookmarkStart w:id="59" w:name="_Toc482715042"/>
      <w:bookmarkStart w:id="60" w:name="_Toc482715052"/>
      <w:bookmarkStart w:id="61" w:name="_Toc482715062"/>
      <w:bookmarkStart w:id="62" w:name="_Toc482715072"/>
      <w:bookmarkStart w:id="63" w:name="_Toc482715082"/>
      <w:bookmarkStart w:id="64" w:name="_Toc482715092"/>
      <w:bookmarkStart w:id="65" w:name="_Toc482715102"/>
      <w:bookmarkStart w:id="66" w:name="_Toc482715112"/>
      <w:bookmarkStart w:id="67" w:name="_Toc482715302"/>
      <w:bookmarkStart w:id="68" w:name="_Toc5178331"/>
      <w:bookmarkEnd w:id="52"/>
    </w:p>
    <w:p w14:paraId="07DB983E" w14:textId="77777777" w:rsidR="00BD7CC8" w:rsidRDefault="00BD7CC8" w:rsidP="004D06A1">
      <w:pPr>
        <w:pStyle w:val="Ttulo1"/>
        <w:spacing w:line="480" w:lineRule="auto"/>
        <w:rPr>
          <w:rFonts w:ascii="Times New Roman" w:hAnsi="Times New Roman" w:cs="Times New Roman"/>
          <w:sz w:val="24"/>
          <w:szCs w:val="24"/>
        </w:rPr>
      </w:pPr>
    </w:p>
    <w:p w14:paraId="6BABC579" w14:textId="0E024346" w:rsidR="00736090" w:rsidRPr="00C862AB" w:rsidRDefault="00736090" w:rsidP="004D06A1">
      <w:pPr>
        <w:pStyle w:val="Ttulo1"/>
        <w:spacing w:line="480" w:lineRule="auto"/>
        <w:rPr>
          <w:rFonts w:ascii="Times New Roman" w:hAnsi="Times New Roman" w:cs="Times New Roman"/>
          <w:sz w:val="24"/>
          <w:szCs w:val="24"/>
        </w:rPr>
      </w:pPr>
      <w:r w:rsidRPr="00C862AB">
        <w:rPr>
          <w:rFonts w:ascii="Times New Roman" w:hAnsi="Times New Roman" w:cs="Times New Roman"/>
          <w:sz w:val="24"/>
          <w:szCs w:val="24"/>
        </w:rPr>
        <w:t>A</w:t>
      </w:r>
      <w:r w:rsidR="004D0345">
        <w:rPr>
          <w:rFonts w:ascii="Times New Roman" w:hAnsi="Times New Roman" w:cs="Times New Roman"/>
          <w:sz w:val="24"/>
          <w:szCs w:val="24"/>
        </w:rPr>
        <w:t>nexos</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7C3A021" w14:textId="77777777" w:rsidR="00375D11" w:rsidRPr="00C862AB" w:rsidRDefault="00375D11" w:rsidP="004D06A1">
      <w:pPr>
        <w:spacing w:line="480" w:lineRule="auto"/>
        <w:rPr>
          <w:rFonts w:ascii="Times New Roman" w:hAnsi="Times New Roman" w:cs="Times New Roman"/>
          <w:sz w:val="24"/>
          <w:szCs w:val="24"/>
        </w:rPr>
      </w:pPr>
    </w:p>
    <w:p w14:paraId="66E2DE7D" w14:textId="3976505C" w:rsidR="00375D11" w:rsidRPr="00C862AB" w:rsidRDefault="001645BD" w:rsidP="003A41F4">
      <w:pPr>
        <w:spacing w:line="480" w:lineRule="auto"/>
        <w:ind w:firstLine="708"/>
        <w:rPr>
          <w:rFonts w:ascii="Times New Roman" w:hAnsi="Times New Roman" w:cs="Times New Roman"/>
          <w:sz w:val="24"/>
          <w:szCs w:val="24"/>
        </w:rPr>
      </w:pPr>
      <w:r>
        <w:rPr>
          <w:rFonts w:ascii="Times New Roman" w:hAnsi="Times New Roman" w:cs="Times New Roman"/>
          <w:sz w:val="24"/>
          <w:szCs w:val="24"/>
        </w:rPr>
        <w:t>En los anexos colocar sólo aquellos complementos que signifique evidencias o procedimientos realizados en la investigación de manera pertinente y suficiente. (Evitar excesos innecesarios)</w:t>
      </w:r>
    </w:p>
    <w:p w14:paraId="0EE0DD37" w14:textId="0542B835" w:rsidR="003A41F4" w:rsidRPr="006E74D4" w:rsidRDefault="003A41F4" w:rsidP="003A41F4">
      <w:pPr>
        <w:pStyle w:val="Prrafodelista"/>
        <w:spacing w:line="480" w:lineRule="auto"/>
        <w:ind w:left="0"/>
        <w:rPr>
          <w:lang w:val="es-ES_tradnl"/>
        </w:rPr>
      </w:pPr>
      <w:r w:rsidRPr="006E74D4">
        <w:rPr>
          <w:lang w:val="es-ES_tradnl"/>
        </w:rPr>
        <w:t>Cada evidencia en los anexos va en hoja independiente. Cada hoja que conten</w:t>
      </w:r>
      <w:r>
        <w:rPr>
          <w:lang w:val="es-ES_tradnl"/>
        </w:rPr>
        <w:t>ga</w:t>
      </w:r>
      <w:r w:rsidRPr="006E74D4">
        <w:rPr>
          <w:lang w:val="es-ES_tradnl"/>
        </w:rPr>
        <w:t xml:space="preserve"> un anexo debe ser numerada: ANEXO </w:t>
      </w:r>
      <w:proofErr w:type="spellStart"/>
      <w:r>
        <w:rPr>
          <w:lang w:val="es-ES_tradnl"/>
        </w:rPr>
        <w:t>N</w:t>
      </w:r>
      <w:r w:rsidRPr="006E74D4">
        <w:rPr>
          <w:lang w:val="es-ES_tradnl"/>
        </w:rPr>
        <w:t>°</w:t>
      </w:r>
      <w:proofErr w:type="spellEnd"/>
      <w:r w:rsidRPr="006E74D4">
        <w:rPr>
          <w:lang w:val="es-ES_tradnl"/>
        </w:rPr>
        <w:t xml:space="preserve"> 1. Título del anexo.</w:t>
      </w:r>
    </w:p>
    <w:p w14:paraId="287E4CB6" w14:textId="77777777" w:rsidR="00375D11" w:rsidRPr="00C862AB" w:rsidRDefault="00375D11" w:rsidP="003A41F4">
      <w:pPr>
        <w:spacing w:line="480" w:lineRule="auto"/>
        <w:ind w:firstLine="0"/>
        <w:rPr>
          <w:rFonts w:ascii="Times New Roman" w:hAnsi="Times New Roman" w:cs="Times New Roman"/>
          <w:sz w:val="24"/>
          <w:szCs w:val="24"/>
        </w:rPr>
      </w:pPr>
    </w:p>
    <w:p w14:paraId="105199CB" w14:textId="77777777" w:rsidR="00375D11" w:rsidRPr="00C862AB" w:rsidRDefault="00375D11" w:rsidP="004D06A1">
      <w:pPr>
        <w:spacing w:line="480" w:lineRule="auto"/>
        <w:rPr>
          <w:rFonts w:ascii="Times New Roman" w:hAnsi="Times New Roman" w:cs="Times New Roman"/>
          <w:sz w:val="24"/>
          <w:szCs w:val="24"/>
        </w:rPr>
      </w:pPr>
    </w:p>
    <w:p w14:paraId="2585B2A6" w14:textId="77777777" w:rsidR="00375D11" w:rsidRPr="00C862AB" w:rsidRDefault="00375D11" w:rsidP="004D06A1">
      <w:pPr>
        <w:spacing w:line="480" w:lineRule="auto"/>
        <w:rPr>
          <w:rFonts w:ascii="Times New Roman" w:hAnsi="Times New Roman" w:cs="Times New Roman"/>
          <w:sz w:val="24"/>
          <w:szCs w:val="24"/>
        </w:rPr>
      </w:pPr>
    </w:p>
    <w:p w14:paraId="15236319" w14:textId="77777777" w:rsidR="00375D11" w:rsidRPr="00C862AB" w:rsidRDefault="00375D11" w:rsidP="004D06A1">
      <w:pPr>
        <w:spacing w:line="480" w:lineRule="auto"/>
        <w:rPr>
          <w:rFonts w:ascii="Times New Roman" w:hAnsi="Times New Roman" w:cs="Times New Roman"/>
          <w:sz w:val="24"/>
          <w:szCs w:val="24"/>
        </w:rPr>
      </w:pPr>
    </w:p>
    <w:sectPr w:rsidR="00375D11" w:rsidRPr="00C862AB" w:rsidSect="001A0AA3">
      <w:headerReference w:type="default" r:id="rId18"/>
      <w:footerReference w:type="default" r:id="rId19"/>
      <w:footerReference w:type="first" r:id="rId20"/>
      <w:pgSz w:w="11907" w:h="16840" w:code="9"/>
      <w:pgMar w:top="45"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23490" w14:textId="77777777" w:rsidR="00D14DC1" w:rsidRDefault="00D14DC1" w:rsidP="00162990">
      <w:r>
        <w:separator/>
      </w:r>
    </w:p>
  </w:endnote>
  <w:endnote w:type="continuationSeparator" w:id="0">
    <w:p w14:paraId="13FB0C28" w14:textId="77777777" w:rsidR="00D14DC1" w:rsidRDefault="00D14DC1" w:rsidP="00162990">
      <w:r>
        <w:continuationSeparator/>
      </w:r>
    </w:p>
  </w:endnote>
  <w:endnote w:type="continuationNotice" w:id="1">
    <w:p w14:paraId="344A683E" w14:textId="77777777" w:rsidR="00D14DC1" w:rsidRDefault="00D14DC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6"/>
      <w:gridCol w:w="1342"/>
    </w:tblGrid>
    <w:tr w:rsidR="0055560B" w14:paraId="46C69F08" w14:textId="77777777" w:rsidTr="003C00E2">
      <w:trPr>
        <w:trHeight w:val="416"/>
        <w:jc w:val="center"/>
      </w:trPr>
      <w:tc>
        <w:tcPr>
          <w:tcW w:w="7583" w:type="dxa"/>
          <w:vAlign w:val="center"/>
        </w:tcPr>
        <w:p w14:paraId="0419F77C" w14:textId="77777777" w:rsidR="0055560B" w:rsidRPr="00085796" w:rsidRDefault="0055560B" w:rsidP="00FD0352">
          <w:pPr>
            <w:pStyle w:val="Piedepgina"/>
            <w:ind w:firstLine="0"/>
            <w:rPr>
              <w:b/>
              <w:sz w:val="16"/>
            </w:rPr>
          </w:pPr>
          <w:r>
            <w:rPr>
              <w:sz w:val="16"/>
              <w:szCs w:val="16"/>
            </w:rPr>
            <w:t>&lt;</w:t>
          </w:r>
          <w:r w:rsidRPr="003C00E2">
            <w:rPr>
              <w:sz w:val="16"/>
              <w:szCs w:val="16"/>
            </w:rPr>
            <w:t>Colocar los apellidos e inicial del primer nombre de los autores en orden alfabético, separados por punto y coma</w:t>
          </w:r>
          <w:r>
            <w:t>&gt;</w:t>
          </w:r>
        </w:p>
      </w:tc>
      <w:tc>
        <w:tcPr>
          <w:tcW w:w="1344" w:type="dxa"/>
          <w:vAlign w:val="center"/>
        </w:tcPr>
        <w:p w14:paraId="7338028C" w14:textId="478FF116" w:rsidR="0055560B" w:rsidRPr="00085796" w:rsidRDefault="0055560B" w:rsidP="00295C00">
          <w:pPr>
            <w:pStyle w:val="Piedepgina"/>
            <w:jc w:val="right"/>
            <w:rPr>
              <w:b/>
              <w:sz w:val="16"/>
            </w:rPr>
          </w:pPr>
          <w:r>
            <w:rPr>
              <w:b/>
              <w:sz w:val="16"/>
            </w:rPr>
            <w:t xml:space="preserve">Pág. </w:t>
          </w:r>
          <w:r w:rsidRPr="0018163B">
            <w:rPr>
              <w:b/>
              <w:sz w:val="16"/>
            </w:rPr>
            <w:fldChar w:fldCharType="begin"/>
          </w:r>
          <w:r w:rsidRPr="0018163B">
            <w:rPr>
              <w:b/>
              <w:sz w:val="16"/>
            </w:rPr>
            <w:instrText>PAGE   \* MERGEFORMAT</w:instrText>
          </w:r>
          <w:r w:rsidRPr="0018163B">
            <w:rPr>
              <w:b/>
              <w:sz w:val="16"/>
            </w:rPr>
            <w:fldChar w:fldCharType="separate"/>
          </w:r>
          <w:r w:rsidR="00841346">
            <w:rPr>
              <w:b/>
              <w:noProof/>
              <w:sz w:val="16"/>
            </w:rPr>
            <w:t>2</w:t>
          </w:r>
          <w:r w:rsidRPr="0018163B">
            <w:rPr>
              <w:b/>
              <w:sz w:val="16"/>
            </w:rPr>
            <w:fldChar w:fldCharType="end"/>
          </w:r>
        </w:p>
      </w:tc>
    </w:tr>
  </w:tbl>
  <w:p w14:paraId="4CCFDE95" w14:textId="77777777" w:rsidR="0055560B" w:rsidRDefault="005556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E313E" w14:textId="0F5D555E" w:rsidR="00AF6EF5" w:rsidRDefault="00AF6EF5">
    <w:pPr>
      <w:pStyle w:val="Piedepgina"/>
    </w:pPr>
  </w:p>
  <w:p w14:paraId="0B68AC7F" w14:textId="77777777" w:rsidR="00AF6EF5" w:rsidRDefault="00AF6E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1EAF2" w14:textId="77777777" w:rsidR="00D14DC1" w:rsidRDefault="00D14DC1" w:rsidP="00162990">
      <w:r>
        <w:separator/>
      </w:r>
    </w:p>
  </w:footnote>
  <w:footnote w:type="continuationSeparator" w:id="0">
    <w:p w14:paraId="3EA96753" w14:textId="77777777" w:rsidR="00D14DC1" w:rsidRDefault="00D14DC1" w:rsidP="00162990">
      <w:r>
        <w:continuationSeparator/>
      </w:r>
    </w:p>
  </w:footnote>
  <w:footnote w:type="continuationNotice" w:id="1">
    <w:p w14:paraId="514545F2" w14:textId="77777777" w:rsidR="00D14DC1" w:rsidRDefault="00D14DC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CBED9" w14:textId="69EA18E7" w:rsidR="0055560B" w:rsidRPr="00555A31" w:rsidRDefault="00037E31" w:rsidP="003B3DE6">
    <w:pPr>
      <w:pStyle w:val="Encabezado"/>
      <w:ind w:firstLine="0"/>
    </w:pPr>
    <w:r>
      <w:rPr>
        <w:noProof/>
      </w:rPr>
      <w:drawing>
        <wp:anchor distT="0" distB="0" distL="114300" distR="114300" simplePos="0" relativeHeight="251658240" behindDoc="1" locked="0" layoutInCell="1" allowOverlap="1" wp14:anchorId="18E3C8FE" wp14:editId="7CB0E428">
          <wp:simplePos x="0" y="0"/>
          <wp:positionH relativeFrom="margin">
            <wp:posOffset>-51435</wp:posOffset>
          </wp:positionH>
          <wp:positionV relativeFrom="paragraph">
            <wp:posOffset>-2540</wp:posOffset>
          </wp:positionV>
          <wp:extent cx="761692" cy="704850"/>
          <wp:effectExtent l="0" t="0" r="0" b="0"/>
          <wp:wrapNone/>
          <wp:docPr id="5" name="Imagen 5"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68455" cy="711108"/>
                  </a:xfrm>
                  <a:prstGeom prst="rect">
                    <a:avLst/>
                  </a:prstGeom>
                </pic:spPr>
              </pic:pic>
            </a:graphicData>
          </a:graphic>
          <wp14:sizeRelH relativeFrom="page">
            <wp14:pctWidth>0</wp14:pctWidth>
          </wp14:sizeRelH>
          <wp14:sizeRelV relativeFrom="page">
            <wp14:pctHeight>0</wp14:pctHeight>
          </wp14:sizeRelV>
        </wp:anchor>
      </w:drawing>
    </w:r>
    <w:r w:rsidR="003B3DE6">
      <w:ptab w:relativeTo="margin" w:alignment="center" w:leader="none"/>
    </w:r>
    <w:r w:rsidR="003B3DE6">
      <w:ptab w:relativeTo="margin" w:alignment="right" w:leader="none"/>
    </w:r>
    <w:r w:rsidR="003B3DE6" w:rsidRPr="007229C4">
      <w:rPr>
        <w:sz w:val="16"/>
        <w:szCs w:val="16"/>
      </w:rPr>
      <w:t>Título de la investigación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93A"/>
    <w:multiLevelType w:val="hybridMultilevel"/>
    <w:tmpl w:val="A128033E"/>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15:restartNumberingAfterBreak="0">
    <w:nsid w:val="02581E11"/>
    <w:multiLevelType w:val="multilevel"/>
    <w:tmpl w:val="F6B042AA"/>
    <w:numStyleLink w:val="Estilo2"/>
  </w:abstractNum>
  <w:abstractNum w:abstractNumId="2" w15:restartNumberingAfterBreak="0">
    <w:nsid w:val="02FE0849"/>
    <w:multiLevelType w:val="multilevel"/>
    <w:tmpl w:val="A38806DE"/>
    <w:lvl w:ilvl="0">
      <w:start w:val="1"/>
      <w:numFmt w:val="decimal"/>
      <w:lvlText w:val="CAPÍTULO %1."/>
      <w:lvlJc w:val="left"/>
      <w:pPr>
        <w:ind w:left="1778"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61461C2"/>
    <w:multiLevelType w:val="hybridMultilevel"/>
    <w:tmpl w:val="38EE655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 w15:restartNumberingAfterBreak="0">
    <w:nsid w:val="0A0048B7"/>
    <w:multiLevelType w:val="hybridMultilevel"/>
    <w:tmpl w:val="A792FE5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0A366140"/>
    <w:multiLevelType w:val="hybridMultilevel"/>
    <w:tmpl w:val="1F1019DE"/>
    <w:lvl w:ilvl="0" w:tplc="5B9E5884">
      <w:start w:val="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15:restartNumberingAfterBreak="0">
    <w:nsid w:val="0AF462A5"/>
    <w:multiLevelType w:val="hybridMultilevel"/>
    <w:tmpl w:val="5C548FC8"/>
    <w:lvl w:ilvl="0" w:tplc="43D23A20">
      <w:start w:val="8"/>
      <w:numFmt w:val="bullet"/>
      <w:lvlText w:val="-"/>
      <w:lvlJc w:val="left"/>
      <w:pPr>
        <w:ind w:left="360" w:hanging="360"/>
      </w:pPr>
      <w:rPr>
        <w:rFonts w:ascii="Arial" w:eastAsiaTheme="minorHAnsi"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0F986E6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BC338D"/>
    <w:multiLevelType w:val="hybridMultilevel"/>
    <w:tmpl w:val="DDFC8BA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165270CB"/>
    <w:multiLevelType w:val="multilevel"/>
    <w:tmpl w:val="0C0A001D"/>
    <w:styleLink w:val="Estilo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5A16C8"/>
    <w:multiLevelType w:val="multilevel"/>
    <w:tmpl w:val="F6B042AA"/>
    <w:numStyleLink w:val="Estilo2"/>
  </w:abstractNum>
  <w:abstractNum w:abstractNumId="11" w15:restartNumberingAfterBreak="0">
    <w:nsid w:val="2673430B"/>
    <w:multiLevelType w:val="multilevel"/>
    <w:tmpl w:val="64D6C786"/>
    <w:lvl w:ilvl="0">
      <w:start w:val="1"/>
      <w:numFmt w:val="upperRoman"/>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2" w15:restartNumberingAfterBreak="0">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E21710F"/>
    <w:multiLevelType w:val="hybridMultilevel"/>
    <w:tmpl w:val="25966B90"/>
    <w:lvl w:ilvl="0" w:tplc="393292E4">
      <w:start w:val="1"/>
      <w:numFmt w:val="bullet"/>
      <w:lvlText w:val=""/>
      <w:lvlJc w:val="left"/>
      <w:pPr>
        <w:ind w:left="3273" w:hanging="360"/>
      </w:pPr>
      <w:rPr>
        <w:rFonts w:ascii="Symbol" w:hAnsi="Symbol" w:hint="default"/>
        <w:b w:val="0"/>
        <w:i w:val="0"/>
        <w:color w:val="auto"/>
        <w:sz w:val="20"/>
      </w:rPr>
    </w:lvl>
    <w:lvl w:ilvl="1" w:tplc="280A0003" w:tentative="1">
      <w:start w:val="1"/>
      <w:numFmt w:val="bullet"/>
      <w:lvlText w:val="o"/>
      <w:lvlJc w:val="left"/>
      <w:pPr>
        <w:ind w:left="3000" w:hanging="360"/>
      </w:pPr>
      <w:rPr>
        <w:rFonts w:ascii="Courier New" w:hAnsi="Courier New" w:cs="Courier New" w:hint="default"/>
      </w:rPr>
    </w:lvl>
    <w:lvl w:ilvl="2" w:tplc="280A0005">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4" w15:restartNumberingAfterBreak="0">
    <w:nsid w:val="3AB5018B"/>
    <w:multiLevelType w:val="hybridMultilevel"/>
    <w:tmpl w:val="DA16F64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CB360A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0A65B9"/>
    <w:multiLevelType w:val="hybridMultilevel"/>
    <w:tmpl w:val="72E05DF0"/>
    <w:lvl w:ilvl="0" w:tplc="CC94C1A0">
      <w:start w:val="1"/>
      <w:numFmt w:val="lowerLetter"/>
      <w:lvlText w:val="%1."/>
      <w:lvlJc w:val="left"/>
      <w:pPr>
        <w:ind w:left="1211" w:hanging="360"/>
      </w:pPr>
      <w:rPr>
        <w:rFonts w:hint="default"/>
        <w:b w:val="0"/>
        <w:i/>
        <w:color w:val="auto"/>
        <w:sz w:val="20"/>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49473E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0A7C6B"/>
    <w:multiLevelType w:val="multilevel"/>
    <w:tmpl w:val="BEF2F22A"/>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7B45466"/>
    <w:multiLevelType w:val="hybridMultilevel"/>
    <w:tmpl w:val="2D3EF6A4"/>
    <w:lvl w:ilvl="0" w:tplc="BBF41052">
      <w:start w:val="1"/>
      <w:numFmt w:val="bullet"/>
      <w:lvlText w:val="•"/>
      <w:lvlJc w:val="left"/>
      <w:pPr>
        <w:tabs>
          <w:tab w:val="num" w:pos="720"/>
        </w:tabs>
        <w:ind w:left="720" w:hanging="360"/>
      </w:pPr>
      <w:rPr>
        <w:rFonts w:ascii="Arial" w:hAnsi="Arial" w:hint="default"/>
      </w:rPr>
    </w:lvl>
    <w:lvl w:ilvl="1" w:tplc="8C1EE2F2" w:tentative="1">
      <w:start w:val="1"/>
      <w:numFmt w:val="bullet"/>
      <w:lvlText w:val="•"/>
      <w:lvlJc w:val="left"/>
      <w:pPr>
        <w:tabs>
          <w:tab w:val="num" w:pos="1440"/>
        </w:tabs>
        <w:ind w:left="1440" w:hanging="360"/>
      </w:pPr>
      <w:rPr>
        <w:rFonts w:ascii="Arial" w:hAnsi="Arial" w:hint="default"/>
      </w:rPr>
    </w:lvl>
    <w:lvl w:ilvl="2" w:tplc="162AA36E" w:tentative="1">
      <w:start w:val="1"/>
      <w:numFmt w:val="bullet"/>
      <w:lvlText w:val="•"/>
      <w:lvlJc w:val="left"/>
      <w:pPr>
        <w:tabs>
          <w:tab w:val="num" w:pos="2160"/>
        </w:tabs>
        <w:ind w:left="2160" w:hanging="360"/>
      </w:pPr>
      <w:rPr>
        <w:rFonts w:ascii="Arial" w:hAnsi="Arial" w:hint="default"/>
      </w:rPr>
    </w:lvl>
    <w:lvl w:ilvl="3" w:tplc="2800F9AC" w:tentative="1">
      <w:start w:val="1"/>
      <w:numFmt w:val="bullet"/>
      <w:lvlText w:val="•"/>
      <w:lvlJc w:val="left"/>
      <w:pPr>
        <w:tabs>
          <w:tab w:val="num" w:pos="2880"/>
        </w:tabs>
        <w:ind w:left="2880" w:hanging="360"/>
      </w:pPr>
      <w:rPr>
        <w:rFonts w:ascii="Arial" w:hAnsi="Arial" w:hint="default"/>
      </w:rPr>
    </w:lvl>
    <w:lvl w:ilvl="4" w:tplc="FA18F37E" w:tentative="1">
      <w:start w:val="1"/>
      <w:numFmt w:val="bullet"/>
      <w:lvlText w:val="•"/>
      <w:lvlJc w:val="left"/>
      <w:pPr>
        <w:tabs>
          <w:tab w:val="num" w:pos="3600"/>
        </w:tabs>
        <w:ind w:left="3600" w:hanging="360"/>
      </w:pPr>
      <w:rPr>
        <w:rFonts w:ascii="Arial" w:hAnsi="Arial" w:hint="default"/>
      </w:rPr>
    </w:lvl>
    <w:lvl w:ilvl="5" w:tplc="C384178C" w:tentative="1">
      <w:start w:val="1"/>
      <w:numFmt w:val="bullet"/>
      <w:lvlText w:val="•"/>
      <w:lvlJc w:val="left"/>
      <w:pPr>
        <w:tabs>
          <w:tab w:val="num" w:pos="4320"/>
        </w:tabs>
        <w:ind w:left="4320" w:hanging="360"/>
      </w:pPr>
      <w:rPr>
        <w:rFonts w:ascii="Arial" w:hAnsi="Arial" w:hint="default"/>
      </w:rPr>
    </w:lvl>
    <w:lvl w:ilvl="6" w:tplc="A67A1E86" w:tentative="1">
      <w:start w:val="1"/>
      <w:numFmt w:val="bullet"/>
      <w:lvlText w:val="•"/>
      <w:lvlJc w:val="left"/>
      <w:pPr>
        <w:tabs>
          <w:tab w:val="num" w:pos="5040"/>
        </w:tabs>
        <w:ind w:left="5040" w:hanging="360"/>
      </w:pPr>
      <w:rPr>
        <w:rFonts w:ascii="Arial" w:hAnsi="Arial" w:hint="default"/>
      </w:rPr>
    </w:lvl>
    <w:lvl w:ilvl="7" w:tplc="4C9C92D2" w:tentative="1">
      <w:start w:val="1"/>
      <w:numFmt w:val="bullet"/>
      <w:lvlText w:val="•"/>
      <w:lvlJc w:val="left"/>
      <w:pPr>
        <w:tabs>
          <w:tab w:val="num" w:pos="5760"/>
        </w:tabs>
        <w:ind w:left="5760" w:hanging="360"/>
      </w:pPr>
      <w:rPr>
        <w:rFonts w:ascii="Arial" w:hAnsi="Arial" w:hint="default"/>
      </w:rPr>
    </w:lvl>
    <w:lvl w:ilvl="8" w:tplc="F8347C0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DD03560"/>
    <w:multiLevelType w:val="hybridMultilevel"/>
    <w:tmpl w:val="59AED6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F8D7782"/>
    <w:multiLevelType w:val="multilevel"/>
    <w:tmpl w:val="3274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4100C66"/>
    <w:multiLevelType w:val="hybridMultilevel"/>
    <w:tmpl w:val="B5C6FDBE"/>
    <w:lvl w:ilvl="0" w:tplc="5B9E5884">
      <w:start w:val="1"/>
      <w:numFmt w:val="bullet"/>
      <w:lvlText w:val="-"/>
      <w:lvlJc w:val="left"/>
      <w:pPr>
        <w:ind w:left="2487" w:hanging="360"/>
      </w:pPr>
      <w:rPr>
        <w:rFonts w:ascii="Arial" w:eastAsia="Times New Roman" w:hAnsi="Arial" w:cs="Aria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4" w15:restartNumberingAfterBreak="0">
    <w:nsid w:val="648E6BF1"/>
    <w:multiLevelType w:val="hybridMultilevel"/>
    <w:tmpl w:val="AC8E62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7C54A12"/>
    <w:multiLevelType w:val="hybridMultilevel"/>
    <w:tmpl w:val="B622B4D8"/>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6" w15:restartNumberingAfterBreak="0">
    <w:nsid w:val="6A686BD2"/>
    <w:multiLevelType w:val="hybridMultilevel"/>
    <w:tmpl w:val="7084FE5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DAD2F25"/>
    <w:multiLevelType w:val="multilevel"/>
    <w:tmpl w:val="0C0A001D"/>
    <w:numStyleLink w:val="Estilo1"/>
  </w:abstractNum>
  <w:num w:numId="1">
    <w:abstractNumId w:val="2"/>
  </w:num>
  <w:num w:numId="2">
    <w:abstractNumId w:val="9"/>
  </w:num>
  <w:num w:numId="3">
    <w:abstractNumId w:val="3"/>
  </w:num>
  <w:num w:numId="4">
    <w:abstractNumId w:val="15"/>
  </w:num>
  <w:num w:numId="5">
    <w:abstractNumId w:val="1"/>
  </w:num>
  <w:num w:numId="6">
    <w:abstractNumId w:val="19"/>
  </w:num>
  <w:num w:numId="7">
    <w:abstractNumId w:val="8"/>
  </w:num>
  <w:num w:numId="8">
    <w:abstractNumId w:val="12"/>
  </w:num>
  <w:num w:numId="9">
    <w:abstractNumId w:val="5"/>
  </w:num>
  <w:num w:numId="10">
    <w:abstractNumId w:val="0"/>
  </w:num>
  <w:num w:numId="11">
    <w:abstractNumId w:val="17"/>
  </w:num>
  <w:num w:numId="12">
    <w:abstractNumId w:val="23"/>
  </w:num>
  <w:num w:numId="13">
    <w:abstractNumId w:val="14"/>
  </w:num>
  <w:num w:numId="14">
    <w:abstractNumId w:val="13"/>
  </w:num>
  <w:num w:numId="15">
    <w:abstractNumId w:val="22"/>
  </w:num>
  <w:num w:numId="16">
    <w:abstractNumId w:val="2"/>
  </w:num>
  <w:num w:numId="17">
    <w:abstractNumId w:val="2"/>
  </w:num>
  <w:num w:numId="18">
    <w:abstractNumId w:val="11"/>
  </w:num>
  <w:num w:numId="19">
    <w:abstractNumId w:val="27"/>
  </w:num>
  <w:num w:numId="20">
    <w:abstractNumId w:val="10"/>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0"/>
  </w:num>
  <w:num w:numId="30">
    <w:abstractNumId w:val="2"/>
  </w:num>
  <w:num w:numId="31">
    <w:abstractNumId w:val="24"/>
  </w:num>
  <w:num w:numId="32">
    <w:abstractNumId w:val="26"/>
  </w:num>
  <w:num w:numId="33">
    <w:abstractNumId w:val="21"/>
  </w:num>
  <w:num w:numId="34">
    <w:abstractNumId w:val="18"/>
  </w:num>
  <w:num w:numId="35">
    <w:abstractNumId w:val="7"/>
  </w:num>
  <w:num w:numId="36">
    <w:abstractNumId w:val="16"/>
  </w:num>
  <w:num w:numId="37">
    <w:abstractNumId w:val="2"/>
  </w:num>
  <w:num w:numId="38">
    <w:abstractNumId w:val="2"/>
  </w:num>
  <w:num w:numId="39">
    <w:abstractNumId w:val="4"/>
  </w:num>
  <w:num w:numId="40">
    <w:abstractNumId w:val="6"/>
  </w:num>
  <w:num w:numId="41">
    <w:abstractNumId w:val="25"/>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D98"/>
    <w:rsid w:val="000010E0"/>
    <w:rsid w:val="00002712"/>
    <w:rsid w:val="00005A66"/>
    <w:rsid w:val="00020CF1"/>
    <w:rsid w:val="00027FDD"/>
    <w:rsid w:val="000321AC"/>
    <w:rsid w:val="00033CBE"/>
    <w:rsid w:val="00036048"/>
    <w:rsid w:val="00037E31"/>
    <w:rsid w:val="0004478A"/>
    <w:rsid w:val="00044B92"/>
    <w:rsid w:val="00045B8C"/>
    <w:rsid w:val="00047C3D"/>
    <w:rsid w:val="00052D8E"/>
    <w:rsid w:val="000547E2"/>
    <w:rsid w:val="00057F86"/>
    <w:rsid w:val="00063D1A"/>
    <w:rsid w:val="00067DD1"/>
    <w:rsid w:val="000718D2"/>
    <w:rsid w:val="00071D98"/>
    <w:rsid w:val="000758A7"/>
    <w:rsid w:val="00075CE7"/>
    <w:rsid w:val="000776C0"/>
    <w:rsid w:val="0008132A"/>
    <w:rsid w:val="000818DD"/>
    <w:rsid w:val="00090B56"/>
    <w:rsid w:val="000932D8"/>
    <w:rsid w:val="000A3AEF"/>
    <w:rsid w:val="000A55F0"/>
    <w:rsid w:val="000B22E8"/>
    <w:rsid w:val="000B281F"/>
    <w:rsid w:val="000B4132"/>
    <w:rsid w:val="000B7A16"/>
    <w:rsid w:val="000C5691"/>
    <w:rsid w:val="000D257C"/>
    <w:rsid w:val="000D3F44"/>
    <w:rsid w:val="000D4212"/>
    <w:rsid w:val="000D62F9"/>
    <w:rsid w:val="000D654F"/>
    <w:rsid w:val="000E0028"/>
    <w:rsid w:val="000E0A20"/>
    <w:rsid w:val="000E7188"/>
    <w:rsid w:val="000E73E2"/>
    <w:rsid w:val="00107D01"/>
    <w:rsid w:val="00116EBA"/>
    <w:rsid w:val="00123088"/>
    <w:rsid w:val="00131F5A"/>
    <w:rsid w:val="00134A02"/>
    <w:rsid w:val="00143347"/>
    <w:rsid w:val="00145B45"/>
    <w:rsid w:val="00152637"/>
    <w:rsid w:val="001543D5"/>
    <w:rsid w:val="00162990"/>
    <w:rsid w:val="001645BD"/>
    <w:rsid w:val="0016796B"/>
    <w:rsid w:val="0018163B"/>
    <w:rsid w:val="0018234E"/>
    <w:rsid w:val="00196CF3"/>
    <w:rsid w:val="00196D2A"/>
    <w:rsid w:val="001A07D0"/>
    <w:rsid w:val="001A0AA3"/>
    <w:rsid w:val="001A6C37"/>
    <w:rsid w:val="001A6C84"/>
    <w:rsid w:val="001B2554"/>
    <w:rsid w:val="001B77F1"/>
    <w:rsid w:val="001C35B7"/>
    <w:rsid w:val="001C4837"/>
    <w:rsid w:val="001D2866"/>
    <w:rsid w:val="001D4911"/>
    <w:rsid w:val="001E68AF"/>
    <w:rsid w:val="001F300E"/>
    <w:rsid w:val="00213566"/>
    <w:rsid w:val="002218D8"/>
    <w:rsid w:val="00221CAF"/>
    <w:rsid w:val="00226E94"/>
    <w:rsid w:val="0022734D"/>
    <w:rsid w:val="002279BB"/>
    <w:rsid w:val="002312C6"/>
    <w:rsid w:val="00233D23"/>
    <w:rsid w:val="00242A05"/>
    <w:rsid w:val="002431C3"/>
    <w:rsid w:val="00262D55"/>
    <w:rsid w:val="00264795"/>
    <w:rsid w:val="0026490A"/>
    <w:rsid w:val="00270F69"/>
    <w:rsid w:val="00272F19"/>
    <w:rsid w:val="00276012"/>
    <w:rsid w:val="002864DE"/>
    <w:rsid w:val="00290932"/>
    <w:rsid w:val="0029357C"/>
    <w:rsid w:val="00295C00"/>
    <w:rsid w:val="00296B06"/>
    <w:rsid w:val="002A0F46"/>
    <w:rsid w:val="002A1880"/>
    <w:rsid w:val="002A38C0"/>
    <w:rsid w:val="002A69A3"/>
    <w:rsid w:val="002A7A9E"/>
    <w:rsid w:val="002B0E3B"/>
    <w:rsid w:val="002B3227"/>
    <w:rsid w:val="002C01A1"/>
    <w:rsid w:val="002C36FD"/>
    <w:rsid w:val="002C5FC8"/>
    <w:rsid w:val="002E7F24"/>
    <w:rsid w:val="002F7585"/>
    <w:rsid w:val="00300258"/>
    <w:rsid w:val="00313F11"/>
    <w:rsid w:val="00320AB3"/>
    <w:rsid w:val="00330645"/>
    <w:rsid w:val="00331D4D"/>
    <w:rsid w:val="00333707"/>
    <w:rsid w:val="00335FC4"/>
    <w:rsid w:val="00337840"/>
    <w:rsid w:val="00340FA9"/>
    <w:rsid w:val="00341470"/>
    <w:rsid w:val="00341A52"/>
    <w:rsid w:val="00352145"/>
    <w:rsid w:val="00360999"/>
    <w:rsid w:val="0036354A"/>
    <w:rsid w:val="003667D3"/>
    <w:rsid w:val="00371D66"/>
    <w:rsid w:val="0037553C"/>
    <w:rsid w:val="00375D11"/>
    <w:rsid w:val="00390847"/>
    <w:rsid w:val="00391588"/>
    <w:rsid w:val="00394C2A"/>
    <w:rsid w:val="003A307F"/>
    <w:rsid w:val="003A35C4"/>
    <w:rsid w:val="003A41F4"/>
    <w:rsid w:val="003A44C7"/>
    <w:rsid w:val="003A5701"/>
    <w:rsid w:val="003A63C9"/>
    <w:rsid w:val="003B3DE6"/>
    <w:rsid w:val="003C00E2"/>
    <w:rsid w:val="003C1BE4"/>
    <w:rsid w:val="003D020B"/>
    <w:rsid w:val="003E0AB1"/>
    <w:rsid w:val="003E2A2D"/>
    <w:rsid w:val="003E3E67"/>
    <w:rsid w:val="003F418D"/>
    <w:rsid w:val="003F4B81"/>
    <w:rsid w:val="00410A6B"/>
    <w:rsid w:val="00413EB3"/>
    <w:rsid w:val="00416BAD"/>
    <w:rsid w:val="004170E9"/>
    <w:rsid w:val="00417BC8"/>
    <w:rsid w:val="00423333"/>
    <w:rsid w:val="0042459A"/>
    <w:rsid w:val="0043691A"/>
    <w:rsid w:val="00441FBD"/>
    <w:rsid w:val="004426D0"/>
    <w:rsid w:val="004443D7"/>
    <w:rsid w:val="00445BEB"/>
    <w:rsid w:val="0044760A"/>
    <w:rsid w:val="00460D7C"/>
    <w:rsid w:val="00474331"/>
    <w:rsid w:val="00482C3C"/>
    <w:rsid w:val="00485EF2"/>
    <w:rsid w:val="00492754"/>
    <w:rsid w:val="00493323"/>
    <w:rsid w:val="004A11B3"/>
    <w:rsid w:val="004A21A3"/>
    <w:rsid w:val="004B3502"/>
    <w:rsid w:val="004B3CA0"/>
    <w:rsid w:val="004B79F9"/>
    <w:rsid w:val="004C1B7D"/>
    <w:rsid w:val="004D0345"/>
    <w:rsid w:val="004D06A1"/>
    <w:rsid w:val="004D7902"/>
    <w:rsid w:val="004E0D7B"/>
    <w:rsid w:val="004E3009"/>
    <w:rsid w:val="004E31A3"/>
    <w:rsid w:val="004F5435"/>
    <w:rsid w:val="00500C40"/>
    <w:rsid w:val="0050649E"/>
    <w:rsid w:val="00506CD6"/>
    <w:rsid w:val="00524713"/>
    <w:rsid w:val="00525B19"/>
    <w:rsid w:val="005314EB"/>
    <w:rsid w:val="00536042"/>
    <w:rsid w:val="00540FAF"/>
    <w:rsid w:val="00542E3E"/>
    <w:rsid w:val="005545B8"/>
    <w:rsid w:val="0055560B"/>
    <w:rsid w:val="00555A31"/>
    <w:rsid w:val="00557426"/>
    <w:rsid w:val="00560167"/>
    <w:rsid w:val="00561642"/>
    <w:rsid w:val="00567494"/>
    <w:rsid w:val="00572BDC"/>
    <w:rsid w:val="00574087"/>
    <w:rsid w:val="00575CB4"/>
    <w:rsid w:val="00576CC2"/>
    <w:rsid w:val="005808B8"/>
    <w:rsid w:val="00581F28"/>
    <w:rsid w:val="005938E2"/>
    <w:rsid w:val="005B388C"/>
    <w:rsid w:val="005B6A8D"/>
    <w:rsid w:val="005C042C"/>
    <w:rsid w:val="005C1469"/>
    <w:rsid w:val="005C558D"/>
    <w:rsid w:val="005D29FD"/>
    <w:rsid w:val="005D68E4"/>
    <w:rsid w:val="005E0175"/>
    <w:rsid w:val="005E35FC"/>
    <w:rsid w:val="005E3A63"/>
    <w:rsid w:val="005F0DFC"/>
    <w:rsid w:val="005F5DE3"/>
    <w:rsid w:val="00600051"/>
    <w:rsid w:val="00601651"/>
    <w:rsid w:val="00601BA3"/>
    <w:rsid w:val="0060332F"/>
    <w:rsid w:val="006258B0"/>
    <w:rsid w:val="00636FE0"/>
    <w:rsid w:val="006412AF"/>
    <w:rsid w:val="0064286B"/>
    <w:rsid w:val="00645563"/>
    <w:rsid w:val="00645B03"/>
    <w:rsid w:val="006519A1"/>
    <w:rsid w:val="0065499E"/>
    <w:rsid w:val="00656A34"/>
    <w:rsid w:val="00657E30"/>
    <w:rsid w:val="006674CA"/>
    <w:rsid w:val="006768BB"/>
    <w:rsid w:val="006870E8"/>
    <w:rsid w:val="00692AE5"/>
    <w:rsid w:val="00696B51"/>
    <w:rsid w:val="006A1BC6"/>
    <w:rsid w:val="006A23D8"/>
    <w:rsid w:val="006A7EC5"/>
    <w:rsid w:val="006C1271"/>
    <w:rsid w:val="006C209E"/>
    <w:rsid w:val="006C6E02"/>
    <w:rsid w:val="006E4D15"/>
    <w:rsid w:val="006E7B9D"/>
    <w:rsid w:val="006F03BF"/>
    <w:rsid w:val="006F054B"/>
    <w:rsid w:val="006F1579"/>
    <w:rsid w:val="006F1C01"/>
    <w:rsid w:val="006F3F57"/>
    <w:rsid w:val="006F714A"/>
    <w:rsid w:val="00704A42"/>
    <w:rsid w:val="007064FB"/>
    <w:rsid w:val="00706CC5"/>
    <w:rsid w:val="00707127"/>
    <w:rsid w:val="00711BCE"/>
    <w:rsid w:val="00712B9F"/>
    <w:rsid w:val="00715F32"/>
    <w:rsid w:val="00720344"/>
    <w:rsid w:val="007229C4"/>
    <w:rsid w:val="00730E02"/>
    <w:rsid w:val="00736090"/>
    <w:rsid w:val="00740AAC"/>
    <w:rsid w:val="00740F1F"/>
    <w:rsid w:val="00745470"/>
    <w:rsid w:val="00747818"/>
    <w:rsid w:val="00747CC2"/>
    <w:rsid w:val="0075240F"/>
    <w:rsid w:val="0076040A"/>
    <w:rsid w:val="007666F1"/>
    <w:rsid w:val="00767392"/>
    <w:rsid w:val="0077041C"/>
    <w:rsid w:val="00777B74"/>
    <w:rsid w:val="0078159E"/>
    <w:rsid w:val="00781A26"/>
    <w:rsid w:val="007952BC"/>
    <w:rsid w:val="007A6AB3"/>
    <w:rsid w:val="007B69B6"/>
    <w:rsid w:val="007C03C8"/>
    <w:rsid w:val="007C126C"/>
    <w:rsid w:val="007D321E"/>
    <w:rsid w:val="007E26C4"/>
    <w:rsid w:val="007E46B7"/>
    <w:rsid w:val="007F04E1"/>
    <w:rsid w:val="0080500D"/>
    <w:rsid w:val="008066F4"/>
    <w:rsid w:val="00810543"/>
    <w:rsid w:val="00810F23"/>
    <w:rsid w:val="008123A9"/>
    <w:rsid w:val="00812CD8"/>
    <w:rsid w:val="008131D0"/>
    <w:rsid w:val="00821427"/>
    <w:rsid w:val="00821774"/>
    <w:rsid w:val="00822B7F"/>
    <w:rsid w:val="00823948"/>
    <w:rsid w:val="00833156"/>
    <w:rsid w:val="00833BFD"/>
    <w:rsid w:val="008345D5"/>
    <w:rsid w:val="008379D0"/>
    <w:rsid w:val="00837CD7"/>
    <w:rsid w:val="008407CC"/>
    <w:rsid w:val="00841346"/>
    <w:rsid w:val="00846C30"/>
    <w:rsid w:val="00847F49"/>
    <w:rsid w:val="00853524"/>
    <w:rsid w:val="00874DBE"/>
    <w:rsid w:val="00875669"/>
    <w:rsid w:val="008843A2"/>
    <w:rsid w:val="008A0425"/>
    <w:rsid w:val="008A38A8"/>
    <w:rsid w:val="008A40FF"/>
    <w:rsid w:val="008A45E8"/>
    <w:rsid w:val="008B0E8F"/>
    <w:rsid w:val="008B5F3F"/>
    <w:rsid w:val="008D0AF2"/>
    <w:rsid w:val="008D1926"/>
    <w:rsid w:val="008D1AB0"/>
    <w:rsid w:val="008D3BD4"/>
    <w:rsid w:val="008E098B"/>
    <w:rsid w:val="008E2E66"/>
    <w:rsid w:val="008E640E"/>
    <w:rsid w:val="008E786F"/>
    <w:rsid w:val="008E7D97"/>
    <w:rsid w:val="008F7B2E"/>
    <w:rsid w:val="00903433"/>
    <w:rsid w:val="00904525"/>
    <w:rsid w:val="00906338"/>
    <w:rsid w:val="00906EFF"/>
    <w:rsid w:val="00916F3F"/>
    <w:rsid w:val="009212DC"/>
    <w:rsid w:val="0092350D"/>
    <w:rsid w:val="00924C1A"/>
    <w:rsid w:val="00926F3B"/>
    <w:rsid w:val="009336EF"/>
    <w:rsid w:val="00942AE6"/>
    <w:rsid w:val="00945E62"/>
    <w:rsid w:val="00955E98"/>
    <w:rsid w:val="00960126"/>
    <w:rsid w:val="00960810"/>
    <w:rsid w:val="00962D44"/>
    <w:rsid w:val="00971334"/>
    <w:rsid w:val="009715EC"/>
    <w:rsid w:val="0097377D"/>
    <w:rsid w:val="00976211"/>
    <w:rsid w:val="00977423"/>
    <w:rsid w:val="00986730"/>
    <w:rsid w:val="00991F20"/>
    <w:rsid w:val="009926F4"/>
    <w:rsid w:val="00992B6B"/>
    <w:rsid w:val="00992FD0"/>
    <w:rsid w:val="0099585A"/>
    <w:rsid w:val="00996CF5"/>
    <w:rsid w:val="009A02BB"/>
    <w:rsid w:val="009A2880"/>
    <w:rsid w:val="009B5E42"/>
    <w:rsid w:val="009C0FF4"/>
    <w:rsid w:val="009C26D5"/>
    <w:rsid w:val="009C487B"/>
    <w:rsid w:val="009D20B6"/>
    <w:rsid w:val="009E1848"/>
    <w:rsid w:val="009E191A"/>
    <w:rsid w:val="009E363A"/>
    <w:rsid w:val="009E6DBE"/>
    <w:rsid w:val="009F019E"/>
    <w:rsid w:val="009F1906"/>
    <w:rsid w:val="009F2719"/>
    <w:rsid w:val="009F325F"/>
    <w:rsid w:val="009F612D"/>
    <w:rsid w:val="00A213CA"/>
    <w:rsid w:val="00A31BCC"/>
    <w:rsid w:val="00A3235C"/>
    <w:rsid w:val="00A446F8"/>
    <w:rsid w:val="00A50B25"/>
    <w:rsid w:val="00A5272B"/>
    <w:rsid w:val="00A55793"/>
    <w:rsid w:val="00A74D97"/>
    <w:rsid w:val="00A80B4B"/>
    <w:rsid w:val="00A851DD"/>
    <w:rsid w:val="00A86102"/>
    <w:rsid w:val="00A97E71"/>
    <w:rsid w:val="00AA16E0"/>
    <w:rsid w:val="00AA41B8"/>
    <w:rsid w:val="00AA4674"/>
    <w:rsid w:val="00AA472A"/>
    <w:rsid w:val="00AC4849"/>
    <w:rsid w:val="00AC5020"/>
    <w:rsid w:val="00AC71B4"/>
    <w:rsid w:val="00AC7C8E"/>
    <w:rsid w:val="00AD4CE8"/>
    <w:rsid w:val="00AE29AC"/>
    <w:rsid w:val="00AE3066"/>
    <w:rsid w:val="00AE51B4"/>
    <w:rsid w:val="00AF65F8"/>
    <w:rsid w:val="00AF6EF5"/>
    <w:rsid w:val="00B03F7D"/>
    <w:rsid w:val="00B04493"/>
    <w:rsid w:val="00B10439"/>
    <w:rsid w:val="00B10A05"/>
    <w:rsid w:val="00B11E3D"/>
    <w:rsid w:val="00B1296B"/>
    <w:rsid w:val="00B272A3"/>
    <w:rsid w:val="00B365F8"/>
    <w:rsid w:val="00B404BC"/>
    <w:rsid w:val="00B52965"/>
    <w:rsid w:val="00B54B70"/>
    <w:rsid w:val="00B60D85"/>
    <w:rsid w:val="00B663CA"/>
    <w:rsid w:val="00B67655"/>
    <w:rsid w:val="00B67897"/>
    <w:rsid w:val="00B72ABA"/>
    <w:rsid w:val="00B72F65"/>
    <w:rsid w:val="00B739A9"/>
    <w:rsid w:val="00B76BA8"/>
    <w:rsid w:val="00B818F9"/>
    <w:rsid w:val="00B91FCA"/>
    <w:rsid w:val="00B94C3E"/>
    <w:rsid w:val="00B96DFB"/>
    <w:rsid w:val="00BA180D"/>
    <w:rsid w:val="00BA4B0E"/>
    <w:rsid w:val="00BA7E9C"/>
    <w:rsid w:val="00BB2DB8"/>
    <w:rsid w:val="00BB356A"/>
    <w:rsid w:val="00BB3B15"/>
    <w:rsid w:val="00BB5153"/>
    <w:rsid w:val="00BC5690"/>
    <w:rsid w:val="00BD1EBF"/>
    <w:rsid w:val="00BD7CC8"/>
    <w:rsid w:val="00BE0086"/>
    <w:rsid w:val="00BE0AE3"/>
    <w:rsid w:val="00BE4450"/>
    <w:rsid w:val="00BE5F0E"/>
    <w:rsid w:val="00BF20EC"/>
    <w:rsid w:val="00BF3F99"/>
    <w:rsid w:val="00BF7F17"/>
    <w:rsid w:val="00C0081A"/>
    <w:rsid w:val="00C03805"/>
    <w:rsid w:val="00C0488F"/>
    <w:rsid w:val="00C056BA"/>
    <w:rsid w:val="00C05F5B"/>
    <w:rsid w:val="00C22445"/>
    <w:rsid w:val="00C26F0E"/>
    <w:rsid w:val="00C33B9E"/>
    <w:rsid w:val="00C37C56"/>
    <w:rsid w:val="00C4337F"/>
    <w:rsid w:val="00C451B8"/>
    <w:rsid w:val="00C466BD"/>
    <w:rsid w:val="00C477C3"/>
    <w:rsid w:val="00C76322"/>
    <w:rsid w:val="00C8325A"/>
    <w:rsid w:val="00C862AB"/>
    <w:rsid w:val="00C86A2F"/>
    <w:rsid w:val="00C90623"/>
    <w:rsid w:val="00C953DE"/>
    <w:rsid w:val="00CA1389"/>
    <w:rsid w:val="00CA4913"/>
    <w:rsid w:val="00CA4AE5"/>
    <w:rsid w:val="00CA7C7E"/>
    <w:rsid w:val="00CB2B21"/>
    <w:rsid w:val="00CB3F92"/>
    <w:rsid w:val="00CC1743"/>
    <w:rsid w:val="00CC1B68"/>
    <w:rsid w:val="00CD19BE"/>
    <w:rsid w:val="00CD4DC4"/>
    <w:rsid w:val="00CE052D"/>
    <w:rsid w:val="00CE07BA"/>
    <w:rsid w:val="00CE0C09"/>
    <w:rsid w:val="00CE340C"/>
    <w:rsid w:val="00CE4EE4"/>
    <w:rsid w:val="00CF101D"/>
    <w:rsid w:val="00CF1526"/>
    <w:rsid w:val="00CF2232"/>
    <w:rsid w:val="00CF43C3"/>
    <w:rsid w:val="00D05724"/>
    <w:rsid w:val="00D067A9"/>
    <w:rsid w:val="00D10AB4"/>
    <w:rsid w:val="00D14DC1"/>
    <w:rsid w:val="00D23326"/>
    <w:rsid w:val="00D26F5A"/>
    <w:rsid w:val="00D43620"/>
    <w:rsid w:val="00D44006"/>
    <w:rsid w:val="00D46271"/>
    <w:rsid w:val="00D4635E"/>
    <w:rsid w:val="00D46F26"/>
    <w:rsid w:val="00D57EB8"/>
    <w:rsid w:val="00D6073D"/>
    <w:rsid w:val="00D72B8A"/>
    <w:rsid w:val="00D82E3D"/>
    <w:rsid w:val="00D84F30"/>
    <w:rsid w:val="00D86171"/>
    <w:rsid w:val="00D91616"/>
    <w:rsid w:val="00DA1667"/>
    <w:rsid w:val="00DA2532"/>
    <w:rsid w:val="00DA2DC6"/>
    <w:rsid w:val="00DA4844"/>
    <w:rsid w:val="00DB5427"/>
    <w:rsid w:val="00DC10E3"/>
    <w:rsid w:val="00DC56EF"/>
    <w:rsid w:val="00DD504C"/>
    <w:rsid w:val="00DD5AF3"/>
    <w:rsid w:val="00DE7983"/>
    <w:rsid w:val="00DF6E55"/>
    <w:rsid w:val="00DF7BC3"/>
    <w:rsid w:val="00E01201"/>
    <w:rsid w:val="00E037ED"/>
    <w:rsid w:val="00E04C8E"/>
    <w:rsid w:val="00E114FE"/>
    <w:rsid w:val="00E16F7B"/>
    <w:rsid w:val="00E24889"/>
    <w:rsid w:val="00E30764"/>
    <w:rsid w:val="00E31DCE"/>
    <w:rsid w:val="00E32C9C"/>
    <w:rsid w:val="00E3730A"/>
    <w:rsid w:val="00E375C2"/>
    <w:rsid w:val="00E470E8"/>
    <w:rsid w:val="00E536D4"/>
    <w:rsid w:val="00E6571C"/>
    <w:rsid w:val="00E7035C"/>
    <w:rsid w:val="00E73D5C"/>
    <w:rsid w:val="00E74C57"/>
    <w:rsid w:val="00E83F6D"/>
    <w:rsid w:val="00E86090"/>
    <w:rsid w:val="00E864A4"/>
    <w:rsid w:val="00EA0D0D"/>
    <w:rsid w:val="00EA44E4"/>
    <w:rsid w:val="00EA6DCF"/>
    <w:rsid w:val="00EA7FF6"/>
    <w:rsid w:val="00EB28E0"/>
    <w:rsid w:val="00EB476A"/>
    <w:rsid w:val="00EC1656"/>
    <w:rsid w:val="00EC31A1"/>
    <w:rsid w:val="00EC4AB6"/>
    <w:rsid w:val="00ED2934"/>
    <w:rsid w:val="00ED7F26"/>
    <w:rsid w:val="00EE7710"/>
    <w:rsid w:val="00EF0BA1"/>
    <w:rsid w:val="00EF335B"/>
    <w:rsid w:val="00EF6ED0"/>
    <w:rsid w:val="00EF7F57"/>
    <w:rsid w:val="00F00ED2"/>
    <w:rsid w:val="00F1584C"/>
    <w:rsid w:val="00F23D4F"/>
    <w:rsid w:val="00F24579"/>
    <w:rsid w:val="00F25ABD"/>
    <w:rsid w:val="00F309FD"/>
    <w:rsid w:val="00F339EB"/>
    <w:rsid w:val="00F41436"/>
    <w:rsid w:val="00F42017"/>
    <w:rsid w:val="00F52311"/>
    <w:rsid w:val="00F52C4C"/>
    <w:rsid w:val="00F55385"/>
    <w:rsid w:val="00F6050A"/>
    <w:rsid w:val="00F60E3B"/>
    <w:rsid w:val="00F61147"/>
    <w:rsid w:val="00F61851"/>
    <w:rsid w:val="00F61A9F"/>
    <w:rsid w:val="00F72153"/>
    <w:rsid w:val="00F74596"/>
    <w:rsid w:val="00F77C18"/>
    <w:rsid w:val="00F80E5D"/>
    <w:rsid w:val="00F81FEC"/>
    <w:rsid w:val="00F8261A"/>
    <w:rsid w:val="00F84CA9"/>
    <w:rsid w:val="00F86C6C"/>
    <w:rsid w:val="00F92CAF"/>
    <w:rsid w:val="00F950D4"/>
    <w:rsid w:val="00F9710C"/>
    <w:rsid w:val="00FA0D4D"/>
    <w:rsid w:val="00FA218D"/>
    <w:rsid w:val="00FA5B21"/>
    <w:rsid w:val="00FA72AE"/>
    <w:rsid w:val="00FA7A43"/>
    <w:rsid w:val="00FB319F"/>
    <w:rsid w:val="00FB369B"/>
    <w:rsid w:val="00FB6D62"/>
    <w:rsid w:val="00FC43F2"/>
    <w:rsid w:val="00FC5E58"/>
    <w:rsid w:val="00FD0352"/>
    <w:rsid w:val="00FD16C0"/>
    <w:rsid w:val="00FD1EE6"/>
    <w:rsid w:val="00FE04D0"/>
    <w:rsid w:val="00FE61F8"/>
    <w:rsid w:val="00FE69C3"/>
    <w:rsid w:val="00FF5B9E"/>
    <w:rsid w:val="3BB6712E"/>
    <w:rsid w:val="4412C98D"/>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11914"/>
  <w15:docId w15:val="{27C992B6-DD30-4806-A6D6-949D0454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69"/>
    <w:pPr>
      <w:spacing w:before="120" w:after="0" w:line="360" w:lineRule="auto"/>
      <w:ind w:firstLine="709"/>
      <w:jc w:val="both"/>
    </w:pPr>
    <w:rPr>
      <w:rFonts w:ascii="Arial" w:hAnsi="Arial"/>
      <w:sz w:val="20"/>
    </w:rPr>
  </w:style>
  <w:style w:type="paragraph" w:styleId="Ttulo1">
    <w:name w:val="heading 1"/>
    <w:basedOn w:val="Normal"/>
    <w:next w:val="Normal"/>
    <w:link w:val="Ttulo1Car"/>
    <w:uiPriority w:val="9"/>
    <w:qFormat/>
    <w:rsid w:val="00F309FD"/>
    <w:pPr>
      <w:keepNext/>
      <w:keepLines/>
      <w:spacing w:after="120"/>
      <w:jc w:val="center"/>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875669"/>
    <w:pPr>
      <w:keepNext/>
      <w:keepLines/>
      <w:numPr>
        <w:ilvl w:val="1"/>
        <w:numId w:val="1"/>
      </w:numPr>
      <w:spacing w:after="120"/>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D3F44"/>
    <w:pPr>
      <w:keepNext/>
      <w:keepLines/>
      <w:numPr>
        <w:ilvl w:val="2"/>
        <w:numId w:val="1"/>
      </w:numPr>
      <w:spacing w:after="120"/>
      <w:outlineLvl w:val="2"/>
    </w:pPr>
    <w:rPr>
      <w:rFonts w:eastAsiaTheme="majorEastAsia" w:cstheme="majorBidi"/>
      <w:b/>
      <w:bCs/>
    </w:rPr>
  </w:style>
  <w:style w:type="paragraph" w:styleId="Ttulo4">
    <w:name w:val="heading 4"/>
    <w:basedOn w:val="Normal"/>
    <w:next w:val="Normal"/>
    <w:link w:val="Ttulo4Car"/>
    <w:uiPriority w:val="9"/>
    <w:unhideWhenUsed/>
    <w:qFormat/>
    <w:rsid w:val="000D3F44"/>
    <w:pPr>
      <w:keepNext/>
      <w:keepLines/>
      <w:numPr>
        <w:ilvl w:val="3"/>
        <w:numId w:val="1"/>
      </w:numPr>
      <w:spacing w:after="120"/>
      <w:ind w:left="2269" w:hanging="851"/>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4E3009"/>
    <w:pPr>
      <w:keepNext/>
      <w:keepLines/>
      <w:numPr>
        <w:ilvl w:val="4"/>
        <w:numId w:val="1"/>
      </w:numPr>
      <w:spacing w:before="20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DE798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E798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E7983"/>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E7983"/>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B404BC"/>
    <w:pPr>
      <w:jc w:val="center"/>
    </w:pPr>
    <w:rPr>
      <w:rFonts w:eastAsia="Calibri" w:cs="Times New Roman"/>
      <w:b/>
      <w:sz w:val="24"/>
      <w:szCs w:val="24"/>
      <w:lang w:val="es-ES" w:eastAsia="es-ES"/>
    </w:rPr>
  </w:style>
  <w:style w:type="character" w:customStyle="1" w:styleId="TtuloCar">
    <w:name w:val="Título Car"/>
    <w:basedOn w:val="Fuentedeprrafopredeter"/>
    <w:link w:val="Ttulo"/>
    <w:rsid w:val="00B404BC"/>
    <w:rPr>
      <w:rFonts w:ascii="Arial" w:eastAsia="Calibri" w:hAnsi="Arial" w:cs="Times New Roman"/>
      <w:b/>
      <w:sz w:val="24"/>
      <w:szCs w:val="24"/>
      <w:lang w:val="es-ES" w:eastAsia="es-ES"/>
    </w:rPr>
  </w:style>
  <w:style w:type="table" w:styleId="Tablaconcuadrcula">
    <w:name w:val="Table Grid"/>
    <w:basedOn w:val="Tablanormal"/>
    <w:uiPriority w:val="39"/>
    <w:rsid w:val="00162990"/>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162990"/>
    <w:pPr>
      <w:tabs>
        <w:tab w:val="center" w:pos="4419"/>
        <w:tab w:val="right" w:pos="8838"/>
      </w:tabs>
    </w:pPr>
  </w:style>
  <w:style w:type="character" w:customStyle="1" w:styleId="EncabezadoCar">
    <w:name w:val="Encabezado Car"/>
    <w:basedOn w:val="Fuentedeprrafopredeter"/>
    <w:link w:val="Encabezado"/>
    <w:uiPriority w:val="99"/>
    <w:rsid w:val="00162990"/>
    <w:rPr>
      <w:rFonts w:ascii="Arial" w:hAnsi="Arial"/>
      <w:sz w:val="20"/>
    </w:rPr>
  </w:style>
  <w:style w:type="paragraph" w:styleId="Piedepgina">
    <w:name w:val="footer"/>
    <w:basedOn w:val="Normal"/>
    <w:link w:val="PiedepginaCar"/>
    <w:uiPriority w:val="99"/>
    <w:unhideWhenUsed/>
    <w:rsid w:val="00162990"/>
    <w:pPr>
      <w:tabs>
        <w:tab w:val="center" w:pos="4419"/>
        <w:tab w:val="right" w:pos="8838"/>
      </w:tabs>
    </w:pPr>
  </w:style>
  <w:style w:type="character" w:customStyle="1" w:styleId="PiedepginaCar">
    <w:name w:val="Pie de página Car"/>
    <w:basedOn w:val="Fuentedeprrafopredeter"/>
    <w:link w:val="Piedepgina"/>
    <w:uiPriority w:val="99"/>
    <w:rsid w:val="00162990"/>
    <w:rPr>
      <w:rFonts w:ascii="Arial" w:hAnsi="Arial"/>
      <w:sz w:val="20"/>
    </w:rPr>
  </w:style>
  <w:style w:type="paragraph" w:styleId="Textodeglobo">
    <w:name w:val="Balloon Text"/>
    <w:basedOn w:val="Normal"/>
    <w:link w:val="TextodegloboCar"/>
    <w:uiPriority w:val="99"/>
    <w:semiHidden/>
    <w:unhideWhenUsed/>
    <w:rsid w:val="00162990"/>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990"/>
    <w:rPr>
      <w:rFonts w:ascii="Tahoma" w:hAnsi="Tahoma" w:cs="Tahoma"/>
      <w:sz w:val="16"/>
      <w:szCs w:val="16"/>
    </w:rPr>
  </w:style>
  <w:style w:type="character" w:customStyle="1" w:styleId="Ttulo1Car">
    <w:name w:val="Título 1 Car"/>
    <w:basedOn w:val="Fuentedeprrafopredeter"/>
    <w:link w:val="Ttulo1"/>
    <w:uiPriority w:val="9"/>
    <w:rsid w:val="00F309FD"/>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875669"/>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D3F44"/>
    <w:rPr>
      <w:rFonts w:ascii="Arial" w:eastAsiaTheme="majorEastAsia" w:hAnsi="Arial" w:cstheme="majorBidi"/>
      <w:b/>
      <w:bCs/>
      <w:sz w:val="20"/>
    </w:rPr>
  </w:style>
  <w:style w:type="character" w:customStyle="1" w:styleId="Ttulo4Car">
    <w:name w:val="Título 4 Car"/>
    <w:basedOn w:val="Fuentedeprrafopredeter"/>
    <w:link w:val="Ttulo4"/>
    <w:uiPriority w:val="9"/>
    <w:rsid w:val="000D3F44"/>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4E3009"/>
    <w:rPr>
      <w:rFonts w:asciiTheme="majorHAnsi" w:eastAsiaTheme="majorEastAsia" w:hAnsiTheme="majorHAnsi" w:cstheme="majorBidi"/>
      <w:sz w:val="20"/>
    </w:rPr>
  </w:style>
  <w:style w:type="character" w:customStyle="1" w:styleId="Ttulo6Car">
    <w:name w:val="Título 6 Car"/>
    <w:basedOn w:val="Fuentedeprrafopredeter"/>
    <w:link w:val="Ttulo6"/>
    <w:uiPriority w:val="9"/>
    <w:semiHidden/>
    <w:rsid w:val="00DE7983"/>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E7983"/>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E79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7983"/>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DE7983"/>
    <w:pPr>
      <w:numPr>
        <w:numId w:val="2"/>
      </w:numPr>
    </w:pPr>
  </w:style>
  <w:style w:type="paragraph" w:styleId="Prrafodelista">
    <w:name w:val="List Paragraph"/>
    <w:basedOn w:val="Normal"/>
    <w:uiPriority w:val="34"/>
    <w:qFormat/>
    <w:rsid w:val="00340FA9"/>
    <w:pPr>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8E640E"/>
    <w:pPr>
      <w:numPr>
        <w:numId w:val="4"/>
      </w:numPr>
    </w:pPr>
  </w:style>
  <w:style w:type="character" w:styleId="Hipervnculo">
    <w:name w:val="Hyperlink"/>
    <w:basedOn w:val="Fuentedeprrafopredeter"/>
    <w:uiPriority w:val="99"/>
    <w:unhideWhenUsed/>
    <w:rsid w:val="00BC5690"/>
    <w:rPr>
      <w:color w:val="0000FF" w:themeColor="hyperlink"/>
      <w:u w:val="single"/>
    </w:rPr>
  </w:style>
  <w:style w:type="paragraph" w:styleId="TDC1">
    <w:name w:val="toc 1"/>
    <w:basedOn w:val="Normal"/>
    <w:next w:val="Normal"/>
    <w:autoRedefine/>
    <w:uiPriority w:val="39"/>
    <w:unhideWhenUsed/>
    <w:rsid w:val="006870E8"/>
    <w:pPr>
      <w:tabs>
        <w:tab w:val="right" w:pos="8778"/>
      </w:tabs>
      <w:spacing w:before="0" w:line="480" w:lineRule="auto"/>
      <w:ind w:firstLine="0"/>
      <w:jc w:val="left"/>
    </w:pPr>
    <w:rPr>
      <w:rFonts w:ascii="Times New Roman" w:eastAsia="Calibri" w:hAnsi="Times New Roman" w:cs="Times New Roman"/>
      <w:bCs/>
      <w:caps/>
      <w:noProof/>
      <w:sz w:val="24"/>
      <w:szCs w:val="24"/>
      <w:lang w:val="es-ES" w:eastAsia="es-ES"/>
    </w:rPr>
  </w:style>
  <w:style w:type="paragraph" w:styleId="TDC2">
    <w:name w:val="toc 2"/>
    <w:basedOn w:val="Normal"/>
    <w:next w:val="Normal"/>
    <w:autoRedefine/>
    <w:uiPriority w:val="39"/>
    <w:unhideWhenUsed/>
    <w:rsid w:val="005C1469"/>
    <w:pPr>
      <w:tabs>
        <w:tab w:val="left" w:pos="1400"/>
        <w:tab w:val="right" w:pos="8778"/>
      </w:tabs>
      <w:spacing w:before="240" w:after="240"/>
      <w:jc w:val="left"/>
    </w:pPr>
    <w:rPr>
      <w:b/>
      <w:bCs/>
      <w:szCs w:val="20"/>
    </w:rPr>
  </w:style>
  <w:style w:type="paragraph" w:styleId="TDC3">
    <w:name w:val="toc 3"/>
    <w:basedOn w:val="Normal"/>
    <w:next w:val="Normal"/>
    <w:autoRedefine/>
    <w:uiPriority w:val="39"/>
    <w:unhideWhenUsed/>
    <w:rsid w:val="00EB476A"/>
    <w:pPr>
      <w:spacing w:before="0"/>
      <w:ind w:left="200"/>
      <w:jc w:val="left"/>
    </w:pPr>
    <w:rPr>
      <w:rFonts w:asciiTheme="minorHAnsi" w:hAnsiTheme="minorHAnsi"/>
      <w:szCs w:val="20"/>
    </w:rPr>
  </w:style>
  <w:style w:type="paragraph" w:styleId="TDC4">
    <w:name w:val="toc 4"/>
    <w:basedOn w:val="Normal"/>
    <w:next w:val="Normal"/>
    <w:autoRedefine/>
    <w:uiPriority w:val="39"/>
    <w:unhideWhenUsed/>
    <w:rsid w:val="00740AAC"/>
    <w:pPr>
      <w:spacing w:before="0"/>
      <w:ind w:left="400"/>
      <w:jc w:val="left"/>
    </w:pPr>
    <w:rPr>
      <w:rFonts w:asciiTheme="minorHAnsi" w:hAnsiTheme="minorHAnsi"/>
      <w:szCs w:val="20"/>
    </w:rPr>
  </w:style>
  <w:style w:type="paragraph" w:styleId="NormalWeb">
    <w:name w:val="Normal (Web)"/>
    <w:basedOn w:val="Normal"/>
    <w:uiPriority w:val="99"/>
    <w:semiHidden/>
    <w:unhideWhenUsed/>
    <w:rsid w:val="0036354A"/>
    <w:pPr>
      <w:spacing w:before="100" w:beforeAutospacing="1" w:after="100" w:afterAutospacing="1"/>
      <w:jc w:val="left"/>
    </w:pPr>
    <w:rPr>
      <w:rFonts w:ascii="Times New Roman" w:eastAsiaTheme="minorEastAsia" w:hAnsi="Times New Roman" w:cs="Times New Roman"/>
      <w:sz w:val="24"/>
      <w:szCs w:val="24"/>
      <w:lang w:eastAsia="es-PE"/>
    </w:rPr>
  </w:style>
  <w:style w:type="paragraph" w:styleId="TtuloTDC">
    <w:name w:val="TOC Heading"/>
    <w:basedOn w:val="Ttulo1"/>
    <w:next w:val="Normal"/>
    <w:uiPriority w:val="39"/>
    <w:unhideWhenUsed/>
    <w:rsid w:val="002B3227"/>
    <w:pPr>
      <w:spacing w:before="480" w:after="0" w:line="276" w:lineRule="auto"/>
      <w:jc w:val="left"/>
      <w:outlineLvl w:val="9"/>
    </w:pPr>
    <w:rPr>
      <w:rFonts w:asciiTheme="majorHAnsi" w:hAnsiTheme="majorHAnsi"/>
      <w:color w:val="365F91" w:themeColor="accent1" w:themeShade="BF"/>
      <w:lang w:eastAsia="es-PE"/>
    </w:rPr>
  </w:style>
  <w:style w:type="character" w:styleId="Refdecomentario">
    <w:name w:val="annotation reference"/>
    <w:basedOn w:val="Fuentedeprrafopredeter"/>
    <w:uiPriority w:val="99"/>
    <w:semiHidden/>
    <w:unhideWhenUsed/>
    <w:rsid w:val="004A11B3"/>
    <w:rPr>
      <w:sz w:val="16"/>
      <w:szCs w:val="16"/>
    </w:rPr>
  </w:style>
  <w:style w:type="paragraph" w:styleId="Textocomentario">
    <w:name w:val="annotation text"/>
    <w:basedOn w:val="Normal"/>
    <w:link w:val="TextocomentarioCar"/>
    <w:uiPriority w:val="99"/>
    <w:unhideWhenUsed/>
    <w:rsid w:val="004A11B3"/>
    <w:rPr>
      <w:szCs w:val="20"/>
    </w:rPr>
  </w:style>
  <w:style w:type="character" w:customStyle="1" w:styleId="TextocomentarioCar">
    <w:name w:val="Texto comentario Car"/>
    <w:basedOn w:val="Fuentedeprrafopredeter"/>
    <w:link w:val="Textocomentario"/>
    <w:uiPriority w:val="99"/>
    <w:rsid w:val="004A11B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4A11B3"/>
    <w:rPr>
      <w:b/>
      <w:bCs/>
    </w:rPr>
  </w:style>
  <w:style w:type="character" w:customStyle="1" w:styleId="AsuntodelcomentarioCar">
    <w:name w:val="Asunto del comentario Car"/>
    <w:basedOn w:val="TextocomentarioCar"/>
    <w:link w:val="Asuntodelcomentario"/>
    <w:uiPriority w:val="99"/>
    <w:semiHidden/>
    <w:rsid w:val="004A11B3"/>
    <w:rPr>
      <w:rFonts w:ascii="Arial" w:hAnsi="Arial"/>
      <w:b/>
      <w:bCs/>
      <w:sz w:val="20"/>
      <w:szCs w:val="20"/>
    </w:rPr>
  </w:style>
  <w:style w:type="character" w:styleId="Hipervnculovisitado">
    <w:name w:val="FollowedHyperlink"/>
    <w:basedOn w:val="Fuentedeprrafopredeter"/>
    <w:uiPriority w:val="99"/>
    <w:semiHidden/>
    <w:unhideWhenUsed/>
    <w:rsid w:val="007A6AB3"/>
    <w:rPr>
      <w:color w:val="800080" w:themeColor="followedHyperlink"/>
      <w:u w:val="single"/>
    </w:rPr>
  </w:style>
  <w:style w:type="paragraph" w:styleId="Textonotapie">
    <w:name w:val="footnote text"/>
    <w:basedOn w:val="Normal"/>
    <w:link w:val="TextonotapieCar"/>
    <w:uiPriority w:val="99"/>
    <w:semiHidden/>
    <w:unhideWhenUsed/>
    <w:rsid w:val="00506CD6"/>
    <w:pPr>
      <w:jc w:val="left"/>
    </w:pPr>
    <w:rPr>
      <w:rFonts w:asciiTheme="minorHAnsi" w:hAnsiTheme="minorHAnsi"/>
      <w:szCs w:val="20"/>
    </w:rPr>
  </w:style>
  <w:style w:type="character" w:customStyle="1" w:styleId="TextonotapieCar">
    <w:name w:val="Texto nota pie Car"/>
    <w:basedOn w:val="Fuentedeprrafopredeter"/>
    <w:link w:val="Textonotapie"/>
    <w:uiPriority w:val="99"/>
    <w:semiHidden/>
    <w:rsid w:val="00506CD6"/>
    <w:rPr>
      <w:sz w:val="20"/>
      <w:szCs w:val="20"/>
    </w:rPr>
  </w:style>
  <w:style w:type="character" w:styleId="Refdenotaalpie">
    <w:name w:val="footnote reference"/>
    <w:basedOn w:val="Fuentedeprrafopredeter"/>
    <w:uiPriority w:val="99"/>
    <w:semiHidden/>
    <w:unhideWhenUsed/>
    <w:rsid w:val="00506CD6"/>
    <w:rPr>
      <w:vertAlign w:val="superscript"/>
    </w:rPr>
  </w:style>
  <w:style w:type="character" w:customStyle="1" w:styleId="apple-converted-space">
    <w:name w:val="apple-converted-space"/>
    <w:basedOn w:val="Fuentedeprrafopredeter"/>
    <w:rsid w:val="00B739A9"/>
  </w:style>
  <w:style w:type="character" w:customStyle="1" w:styleId="Mencionar1">
    <w:name w:val="Mencionar1"/>
    <w:basedOn w:val="Fuentedeprrafopredeter"/>
    <w:uiPriority w:val="99"/>
    <w:semiHidden/>
    <w:unhideWhenUsed/>
    <w:rsid w:val="00B739A9"/>
    <w:rPr>
      <w:color w:val="2B579A"/>
      <w:shd w:val="clear" w:color="auto" w:fill="E6E6E6"/>
    </w:rPr>
  </w:style>
  <w:style w:type="paragraph" w:customStyle="1" w:styleId="NombredelaFacultad">
    <w:name w:val="Nombre de la Facultad"/>
    <w:basedOn w:val="Ttulo"/>
    <w:link w:val="NombredelaFacultadCar"/>
    <w:qFormat/>
    <w:rsid w:val="00F61851"/>
    <w:pPr>
      <w:spacing w:line="312" w:lineRule="auto"/>
      <w:ind w:firstLine="0"/>
      <w:jc w:val="left"/>
    </w:pPr>
    <w:rPr>
      <w:b w:val="0"/>
      <w:caps/>
      <w:noProof/>
      <w:color w:val="404040" w:themeColor="text1" w:themeTint="BF"/>
      <w:sz w:val="60"/>
      <w:szCs w:val="31"/>
      <w:u w:val="single"/>
      <w:lang w:eastAsia="es-PE"/>
    </w:rPr>
  </w:style>
  <w:style w:type="paragraph" w:customStyle="1" w:styleId="Nombredecarrera">
    <w:name w:val="Nombre de carrera"/>
    <w:basedOn w:val="Normal"/>
    <w:link w:val="NombredecarreraCar"/>
    <w:qFormat/>
    <w:rsid w:val="00B04493"/>
    <w:pPr>
      <w:ind w:firstLine="0"/>
    </w:pPr>
    <w:rPr>
      <w:caps/>
      <w:color w:val="404040" w:themeColor="text1" w:themeTint="BF"/>
      <w:sz w:val="31"/>
      <w:szCs w:val="31"/>
    </w:rPr>
  </w:style>
  <w:style w:type="character" w:customStyle="1" w:styleId="NombredelaFacultadCar">
    <w:name w:val="Nombre de la Facultad Car"/>
    <w:basedOn w:val="TtuloCar"/>
    <w:link w:val="NombredelaFacultad"/>
    <w:rsid w:val="00F61851"/>
    <w:rPr>
      <w:rFonts w:ascii="Arial" w:eastAsia="Calibri" w:hAnsi="Arial" w:cs="Times New Roman"/>
      <w:b w:val="0"/>
      <w:caps/>
      <w:noProof/>
      <w:color w:val="404040" w:themeColor="text1" w:themeTint="BF"/>
      <w:sz w:val="60"/>
      <w:szCs w:val="31"/>
      <w:u w:val="single"/>
      <w:lang w:val="es-ES" w:eastAsia="es-PE"/>
    </w:rPr>
  </w:style>
  <w:style w:type="paragraph" w:customStyle="1" w:styleId="TtulodeInvestigacin">
    <w:name w:val="Título de Investigación"/>
    <w:basedOn w:val="Normal"/>
    <w:link w:val="TtulodeInvestigacinCar"/>
    <w:qFormat/>
    <w:rsid w:val="00AE51B4"/>
    <w:pPr>
      <w:spacing w:line="276" w:lineRule="auto"/>
      <w:ind w:firstLine="0"/>
      <w:jc w:val="left"/>
    </w:pPr>
    <w:rPr>
      <w:caps/>
      <w:color w:val="404040" w:themeColor="text1" w:themeTint="BF"/>
      <w:sz w:val="38"/>
      <w:szCs w:val="34"/>
    </w:rPr>
  </w:style>
  <w:style w:type="character" w:customStyle="1" w:styleId="NombredecarreraCar">
    <w:name w:val="Nombre de carrera Car"/>
    <w:basedOn w:val="Fuentedeprrafopredeter"/>
    <w:link w:val="Nombredecarrera"/>
    <w:rsid w:val="00B04493"/>
    <w:rPr>
      <w:rFonts w:ascii="Arial" w:hAnsi="Arial"/>
      <w:caps/>
      <w:color w:val="404040" w:themeColor="text1" w:themeTint="BF"/>
      <w:sz w:val="31"/>
      <w:szCs w:val="31"/>
    </w:rPr>
  </w:style>
  <w:style w:type="paragraph" w:customStyle="1" w:styleId="Trabajoparaoptar">
    <w:name w:val="Trabajo para optar"/>
    <w:basedOn w:val="Normal"/>
    <w:link w:val="TrabajoparaoptarCar"/>
    <w:qFormat/>
    <w:rsid w:val="00AE51B4"/>
    <w:pPr>
      <w:ind w:firstLine="0"/>
      <w:jc w:val="left"/>
    </w:pPr>
    <w:rPr>
      <w:color w:val="404040" w:themeColor="text1" w:themeTint="BF"/>
      <w:sz w:val="32"/>
      <w:szCs w:val="32"/>
    </w:rPr>
  </w:style>
  <w:style w:type="character" w:customStyle="1" w:styleId="TtulodeInvestigacinCar">
    <w:name w:val="Título de Investigación Car"/>
    <w:basedOn w:val="Fuentedeprrafopredeter"/>
    <w:link w:val="TtulodeInvestigacin"/>
    <w:rsid w:val="00AE51B4"/>
    <w:rPr>
      <w:rFonts w:ascii="Arial" w:hAnsi="Arial"/>
      <w:caps/>
      <w:color w:val="404040" w:themeColor="text1" w:themeTint="BF"/>
      <w:sz w:val="38"/>
      <w:szCs w:val="34"/>
    </w:rPr>
  </w:style>
  <w:style w:type="paragraph" w:customStyle="1" w:styleId="Gradoen">
    <w:name w:val="Grado en"/>
    <w:basedOn w:val="Normal"/>
    <w:link w:val="GradoenCar"/>
    <w:qFormat/>
    <w:rsid w:val="00AE51B4"/>
    <w:pPr>
      <w:ind w:firstLine="0"/>
      <w:jc w:val="left"/>
    </w:pPr>
    <w:rPr>
      <w:b/>
      <w:color w:val="404040" w:themeColor="text1" w:themeTint="BF"/>
      <w:sz w:val="31"/>
      <w:szCs w:val="31"/>
    </w:rPr>
  </w:style>
  <w:style w:type="character" w:customStyle="1" w:styleId="TrabajoparaoptarCar">
    <w:name w:val="Trabajo para optar Car"/>
    <w:basedOn w:val="Fuentedeprrafopredeter"/>
    <w:link w:val="Trabajoparaoptar"/>
    <w:rsid w:val="00AE51B4"/>
    <w:rPr>
      <w:rFonts w:ascii="Arial" w:hAnsi="Arial"/>
      <w:color w:val="404040" w:themeColor="text1" w:themeTint="BF"/>
      <w:sz w:val="32"/>
      <w:szCs w:val="32"/>
    </w:rPr>
  </w:style>
  <w:style w:type="paragraph" w:customStyle="1" w:styleId="autoresasesores">
    <w:name w:val="autores asesores"/>
    <w:basedOn w:val="Normal"/>
    <w:link w:val="autoresasesoresCar"/>
    <w:qFormat/>
    <w:rsid w:val="00D46271"/>
    <w:pPr>
      <w:ind w:firstLine="0"/>
      <w:jc w:val="right"/>
    </w:pPr>
    <w:rPr>
      <w:b/>
      <w:color w:val="404040" w:themeColor="text1" w:themeTint="BF"/>
      <w:sz w:val="31"/>
      <w:szCs w:val="31"/>
    </w:rPr>
  </w:style>
  <w:style w:type="character" w:customStyle="1" w:styleId="GradoenCar">
    <w:name w:val="Grado en Car"/>
    <w:basedOn w:val="Fuentedeprrafopredeter"/>
    <w:link w:val="Gradoen"/>
    <w:rsid w:val="00AE51B4"/>
    <w:rPr>
      <w:rFonts w:ascii="Arial" w:hAnsi="Arial"/>
      <w:b/>
      <w:color w:val="404040" w:themeColor="text1" w:themeTint="BF"/>
      <w:sz w:val="31"/>
      <w:szCs w:val="31"/>
    </w:rPr>
  </w:style>
  <w:style w:type="paragraph" w:customStyle="1" w:styleId="Nombresyapellidos">
    <w:name w:val="Nombres y apellidos"/>
    <w:basedOn w:val="Normal"/>
    <w:link w:val="NombresyapellidosCar"/>
    <w:qFormat/>
    <w:rsid w:val="009F019E"/>
    <w:pPr>
      <w:jc w:val="right"/>
    </w:pPr>
    <w:rPr>
      <w:color w:val="404040" w:themeColor="text1" w:themeTint="BF"/>
      <w:sz w:val="32"/>
      <w:szCs w:val="32"/>
    </w:rPr>
  </w:style>
  <w:style w:type="character" w:customStyle="1" w:styleId="autoresasesoresCar">
    <w:name w:val="autores asesores Car"/>
    <w:basedOn w:val="Fuentedeprrafopredeter"/>
    <w:link w:val="autoresasesores"/>
    <w:rsid w:val="00D46271"/>
    <w:rPr>
      <w:rFonts w:ascii="Arial" w:hAnsi="Arial"/>
      <w:b/>
      <w:color w:val="404040" w:themeColor="text1" w:themeTint="BF"/>
      <w:sz w:val="31"/>
      <w:szCs w:val="31"/>
    </w:rPr>
  </w:style>
  <w:style w:type="paragraph" w:customStyle="1" w:styleId="ciudadyao">
    <w:name w:val="ciudad y año"/>
    <w:basedOn w:val="Normal"/>
    <w:link w:val="ciudadyaoCar"/>
    <w:qFormat/>
    <w:rsid w:val="00DA2532"/>
    <w:pPr>
      <w:jc w:val="right"/>
    </w:pPr>
    <w:rPr>
      <w:color w:val="404040" w:themeColor="text1" w:themeTint="BF"/>
      <w:sz w:val="31"/>
      <w:szCs w:val="31"/>
    </w:rPr>
  </w:style>
  <w:style w:type="character" w:customStyle="1" w:styleId="NombresyapellidosCar">
    <w:name w:val="Nombres y apellidos Car"/>
    <w:basedOn w:val="Fuentedeprrafopredeter"/>
    <w:link w:val="Nombresyapellidos"/>
    <w:rsid w:val="009F019E"/>
    <w:rPr>
      <w:rFonts w:ascii="Arial" w:hAnsi="Arial"/>
      <w:color w:val="404040" w:themeColor="text1" w:themeTint="BF"/>
      <w:sz w:val="32"/>
      <w:szCs w:val="32"/>
    </w:rPr>
  </w:style>
  <w:style w:type="character" w:styleId="Textodelmarcadordeposicin">
    <w:name w:val="Placeholder Text"/>
    <w:basedOn w:val="Fuentedeprrafopredeter"/>
    <w:uiPriority w:val="99"/>
    <w:semiHidden/>
    <w:rsid w:val="001A0AA3"/>
    <w:rPr>
      <w:color w:val="808080"/>
    </w:rPr>
  </w:style>
  <w:style w:type="character" w:customStyle="1" w:styleId="ciudadyaoCar">
    <w:name w:val="ciudad y año Car"/>
    <w:basedOn w:val="Fuentedeprrafopredeter"/>
    <w:link w:val="ciudadyao"/>
    <w:rsid w:val="00DA2532"/>
    <w:rPr>
      <w:rFonts w:ascii="Arial" w:hAnsi="Arial"/>
      <w:color w:val="404040" w:themeColor="text1" w:themeTint="BF"/>
      <w:sz w:val="31"/>
      <w:szCs w:val="31"/>
    </w:rPr>
  </w:style>
  <w:style w:type="paragraph" w:styleId="TDC5">
    <w:name w:val="toc 5"/>
    <w:basedOn w:val="Normal"/>
    <w:next w:val="Normal"/>
    <w:autoRedefine/>
    <w:uiPriority w:val="39"/>
    <w:unhideWhenUsed/>
    <w:rsid w:val="0055560B"/>
    <w:pPr>
      <w:spacing w:before="0"/>
      <w:ind w:left="600"/>
      <w:jc w:val="left"/>
    </w:pPr>
    <w:rPr>
      <w:rFonts w:asciiTheme="minorHAnsi" w:hAnsiTheme="minorHAnsi"/>
      <w:szCs w:val="20"/>
    </w:rPr>
  </w:style>
  <w:style w:type="paragraph" w:styleId="TDC6">
    <w:name w:val="toc 6"/>
    <w:basedOn w:val="Normal"/>
    <w:next w:val="Normal"/>
    <w:autoRedefine/>
    <w:uiPriority w:val="39"/>
    <w:unhideWhenUsed/>
    <w:rsid w:val="0055560B"/>
    <w:pPr>
      <w:spacing w:before="0"/>
      <w:ind w:left="800"/>
      <w:jc w:val="left"/>
    </w:pPr>
    <w:rPr>
      <w:rFonts w:asciiTheme="minorHAnsi" w:hAnsiTheme="minorHAnsi"/>
      <w:szCs w:val="20"/>
    </w:rPr>
  </w:style>
  <w:style w:type="paragraph" w:styleId="TDC7">
    <w:name w:val="toc 7"/>
    <w:basedOn w:val="Normal"/>
    <w:next w:val="Normal"/>
    <w:autoRedefine/>
    <w:uiPriority w:val="39"/>
    <w:unhideWhenUsed/>
    <w:rsid w:val="0055560B"/>
    <w:pPr>
      <w:spacing w:before="0"/>
      <w:ind w:left="1000"/>
      <w:jc w:val="left"/>
    </w:pPr>
    <w:rPr>
      <w:rFonts w:asciiTheme="minorHAnsi" w:hAnsiTheme="minorHAnsi"/>
      <w:szCs w:val="20"/>
    </w:rPr>
  </w:style>
  <w:style w:type="paragraph" w:styleId="TDC8">
    <w:name w:val="toc 8"/>
    <w:basedOn w:val="Normal"/>
    <w:next w:val="Normal"/>
    <w:autoRedefine/>
    <w:uiPriority w:val="39"/>
    <w:unhideWhenUsed/>
    <w:rsid w:val="0055560B"/>
    <w:pPr>
      <w:spacing w:before="0"/>
      <w:ind w:left="1200"/>
      <w:jc w:val="left"/>
    </w:pPr>
    <w:rPr>
      <w:rFonts w:asciiTheme="minorHAnsi" w:hAnsiTheme="minorHAnsi"/>
      <w:szCs w:val="20"/>
    </w:rPr>
  </w:style>
  <w:style w:type="paragraph" w:styleId="TDC9">
    <w:name w:val="toc 9"/>
    <w:basedOn w:val="Normal"/>
    <w:next w:val="Normal"/>
    <w:autoRedefine/>
    <w:uiPriority w:val="39"/>
    <w:unhideWhenUsed/>
    <w:rsid w:val="0055560B"/>
    <w:pPr>
      <w:spacing w:before="0"/>
      <w:ind w:left="1400"/>
      <w:jc w:val="left"/>
    </w:pPr>
    <w:rPr>
      <w:rFonts w:asciiTheme="minorHAnsi" w:hAnsiTheme="minorHAnsi"/>
      <w:szCs w:val="20"/>
    </w:rPr>
  </w:style>
  <w:style w:type="character" w:styleId="nfasis">
    <w:name w:val="Emphasis"/>
    <w:basedOn w:val="Fuentedeprrafopredeter"/>
    <w:uiPriority w:val="20"/>
    <w:rsid w:val="00002712"/>
    <w:rPr>
      <w:i/>
      <w:iCs/>
    </w:rPr>
  </w:style>
  <w:style w:type="table" w:customStyle="1" w:styleId="Cuadrculadetablaclara1">
    <w:name w:val="Cuadrícula de tabla clara1"/>
    <w:basedOn w:val="Tablanormal"/>
    <w:uiPriority w:val="40"/>
    <w:rsid w:val="00320A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DF6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386">
      <w:bodyDiv w:val="1"/>
      <w:marLeft w:val="0"/>
      <w:marRight w:val="0"/>
      <w:marTop w:val="0"/>
      <w:marBottom w:val="0"/>
      <w:divBdr>
        <w:top w:val="none" w:sz="0" w:space="0" w:color="auto"/>
        <w:left w:val="none" w:sz="0" w:space="0" w:color="auto"/>
        <w:bottom w:val="none" w:sz="0" w:space="0" w:color="auto"/>
        <w:right w:val="none" w:sz="0" w:space="0" w:color="auto"/>
      </w:divBdr>
    </w:div>
    <w:div w:id="78329564">
      <w:bodyDiv w:val="1"/>
      <w:marLeft w:val="0"/>
      <w:marRight w:val="0"/>
      <w:marTop w:val="0"/>
      <w:marBottom w:val="0"/>
      <w:divBdr>
        <w:top w:val="none" w:sz="0" w:space="0" w:color="auto"/>
        <w:left w:val="none" w:sz="0" w:space="0" w:color="auto"/>
        <w:bottom w:val="none" w:sz="0" w:space="0" w:color="auto"/>
        <w:right w:val="none" w:sz="0" w:space="0" w:color="auto"/>
      </w:divBdr>
    </w:div>
    <w:div w:id="218594911">
      <w:bodyDiv w:val="1"/>
      <w:marLeft w:val="0"/>
      <w:marRight w:val="0"/>
      <w:marTop w:val="0"/>
      <w:marBottom w:val="0"/>
      <w:divBdr>
        <w:top w:val="none" w:sz="0" w:space="0" w:color="auto"/>
        <w:left w:val="none" w:sz="0" w:space="0" w:color="auto"/>
        <w:bottom w:val="none" w:sz="0" w:space="0" w:color="auto"/>
        <w:right w:val="none" w:sz="0" w:space="0" w:color="auto"/>
      </w:divBdr>
    </w:div>
    <w:div w:id="324864006">
      <w:bodyDiv w:val="1"/>
      <w:marLeft w:val="0"/>
      <w:marRight w:val="0"/>
      <w:marTop w:val="0"/>
      <w:marBottom w:val="0"/>
      <w:divBdr>
        <w:top w:val="none" w:sz="0" w:space="0" w:color="auto"/>
        <w:left w:val="none" w:sz="0" w:space="0" w:color="auto"/>
        <w:bottom w:val="none" w:sz="0" w:space="0" w:color="auto"/>
        <w:right w:val="none" w:sz="0" w:space="0" w:color="auto"/>
      </w:divBdr>
    </w:div>
    <w:div w:id="449668677">
      <w:bodyDiv w:val="1"/>
      <w:marLeft w:val="0"/>
      <w:marRight w:val="0"/>
      <w:marTop w:val="0"/>
      <w:marBottom w:val="0"/>
      <w:divBdr>
        <w:top w:val="none" w:sz="0" w:space="0" w:color="auto"/>
        <w:left w:val="none" w:sz="0" w:space="0" w:color="auto"/>
        <w:bottom w:val="none" w:sz="0" w:space="0" w:color="auto"/>
        <w:right w:val="none" w:sz="0" w:space="0" w:color="auto"/>
      </w:divBdr>
    </w:div>
    <w:div w:id="472915422">
      <w:bodyDiv w:val="1"/>
      <w:marLeft w:val="0"/>
      <w:marRight w:val="0"/>
      <w:marTop w:val="0"/>
      <w:marBottom w:val="0"/>
      <w:divBdr>
        <w:top w:val="none" w:sz="0" w:space="0" w:color="auto"/>
        <w:left w:val="none" w:sz="0" w:space="0" w:color="auto"/>
        <w:bottom w:val="none" w:sz="0" w:space="0" w:color="auto"/>
        <w:right w:val="none" w:sz="0" w:space="0" w:color="auto"/>
      </w:divBdr>
      <w:divsChild>
        <w:div w:id="148720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25785">
          <w:blockQuote w:val="1"/>
          <w:marLeft w:val="720"/>
          <w:marRight w:val="720"/>
          <w:marTop w:val="100"/>
          <w:marBottom w:val="100"/>
          <w:divBdr>
            <w:top w:val="none" w:sz="0" w:space="0" w:color="auto"/>
            <w:left w:val="none" w:sz="0" w:space="0" w:color="auto"/>
            <w:bottom w:val="none" w:sz="0" w:space="0" w:color="auto"/>
            <w:right w:val="none" w:sz="0" w:space="0" w:color="auto"/>
          </w:divBdr>
        </w:div>
        <w:div w:id="37231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914128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0891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212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62978">
      <w:bodyDiv w:val="1"/>
      <w:marLeft w:val="0"/>
      <w:marRight w:val="0"/>
      <w:marTop w:val="0"/>
      <w:marBottom w:val="0"/>
      <w:divBdr>
        <w:top w:val="none" w:sz="0" w:space="0" w:color="auto"/>
        <w:left w:val="none" w:sz="0" w:space="0" w:color="auto"/>
        <w:bottom w:val="none" w:sz="0" w:space="0" w:color="auto"/>
        <w:right w:val="none" w:sz="0" w:space="0" w:color="auto"/>
      </w:divBdr>
      <w:divsChild>
        <w:div w:id="57868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6758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039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971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60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86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0241918">
      <w:bodyDiv w:val="1"/>
      <w:marLeft w:val="0"/>
      <w:marRight w:val="0"/>
      <w:marTop w:val="0"/>
      <w:marBottom w:val="0"/>
      <w:divBdr>
        <w:top w:val="none" w:sz="0" w:space="0" w:color="auto"/>
        <w:left w:val="none" w:sz="0" w:space="0" w:color="auto"/>
        <w:bottom w:val="none" w:sz="0" w:space="0" w:color="auto"/>
        <w:right w:val="none" w:sz="0" w:space="0" w:color="auto"/>
      </w:divBdr>
      <w:divsChild>
        <w:div w:id="111556553">
          <w:marLeft w:val="0"/>
          <w:marRight w:val="0"/>
          <w:marTop w:val="0"/>
          <w:marBottom w:val="0"/>
          <w:divBdr>
            <w:top w:val="none" w:sz="0" w:space="0" w:color="auto"/>
            <w:left w:val="none" w:sz="0" w:space="0" w:color="auto"/>
            <w:bottom w:val="none" w:sz="0" w:space="0" w:color="auto"/>
            <w:right w:val="none" w:sz="0" w:space="0" w:color="auto"/>
          </w:divBdr>
          <w:divsChild>
            <w:div w:id="19618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1325">
      <w:bodyDiv w:val="1"/>
      <w:marLeft w:val="0"/>
      <w:marRight w:val="0"/>
      <w:marTop w:val="0"/>
      <w:marBottom w:val="0"/>
      <w:divBdr>
        <w:top w:val="none" w:sz="0" w:space="0" w:color="auto"/>
        <w:left w:val="none" w:sz="0" w:space="0" w:color="auto"/>
        <w:bottom w:val="none" w:sz="0" w:space="0" w:color="auto"/>
        <w:right w:val="none" w:sz="0" w:space="0" w:color="auto"/>
      </w:divBdr>
      <w:divsChild>
        <w:div w:id="845053386">
          <w:marLeft w:val="0"/>
          <w:marRight w:val="0"/>
          <w:marTop w:val="0"/>
          <w:marBottom w:val="0"/>
          <w:divBdr>
            <w:top w:val="none" w:sz="0" w:space="0" w:color="auto"/>
            <w:left w:val="none" w:sz="0" w:space="0" w:color="auto"/>
            <w:bottom w:val="none" w:sz="0" w:space="0" w:color="auto"/>
            <w:right w:val="none" w:sz="0" w:space="0" w:color="auto"/>
          </w:divBdr>
          <w:divsChild>
            <w:div w:id="179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apastyle.org/learn/tutorials/index.aspx" TargetMode="External"/><Relationship Id="rId2" Type="http://schemas.openxmlformats.org/officeDocument/2006/relationships/customXml" Target="../customXml/item2.xml"/><Relationship Id="rId16" Type="http://schemas.openxmlformats.org/officeDocument/2006/relationships/hyperlink" Target="http://www.apastyle.org/learn/tutorials/index.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zotero.softonic.com/descargar"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endeley.com/?interaction_required=true"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qt\Desktop\2016%20Producto%20SGI_TESIS%20Informe%20de%20INVESTIGACI&#211;N%20bachiller%20(0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E4BE136C82A43BC9E0C206F71062BF8"/>
        <w:category>
          <w:name w:val="General"/>
          <w:gallery w:val="placeholder"/>
        </w:category>
        <w:types>
          <w:type w:val="bbPlcHdr"/>
        </w:types>
        <w:behaviors>
          <w:behavior w:val="content"/>
        </w:behaviors>
        <w:guid w:val="{6A0AD863-BFB7-400B-BCD3-E3435832A034}"/>
      </w:docPartPr>
      <w:docPartBody>
        <w:p w:rsidR="00942AE6" w:rsidRDefault="00E3730A" w:rsidP="00E3730A">
          <w:pPr>
            <w:pStyle w:val="FE4BE136C82A43BC9E0C206F71062BF842"/>
          </w:pPr>
          <w:r w:rsidRPr="00222333">
            <w:rPr>
              <w:rStyle w:val="Textodelmarcadordeposicin"/>
            </w:rPr>
            <w:t>Elija un elemento.</w:t>
          </w:r>
        </w:p>
      </w:docPartBody>
    </w:docPart>
    <w:docPart>
      <w:docPartPr>
        <w:name w:val="7EEE68E737AF44D4A8420922DCBF065E"/>
        <w:category>
          <w:name w:val="General"/>
          <w:gallery w:val="placeholder"/>
        </w:category>
        <w:types>
          <w:type w:val="bbPlcHdr"/>
        </w:types>
        <w:behaviors>
          <w:behavior w:val="content"/>
        </w:behaviors>
        <w:guid w:val="{B7962F78-C94B-4663-B2E1-FFBE8501F66D}"/>
      </w:docPartPr>
      <w:docPartBody>
        <w:p w:rsidR="00942AE6" w:rsidRDefault="00942AE6">
          <w:pPr>
            <w:pStyle w:val="7EEE68E737AF44D4A8420922DCBF065E"/>
          </w:pPr>
          <w:r w:rsidRPr="00222333">
            <w:rPr>
              <w:rStyle w:val="Textodelmarcadordeposicin"/>
            </w:rPr>
            <w:t>Haga clic o pulse aquí para escribir texto.</w:t>
          </w:r>
        </w:p>
      </w:docPartBody>
    </w:docPart>
    <w:docPart>
      <w:docPartPr>
        <w:name w:val="F79D8C5C586047F286283CEB9E43E84C"/>
        <w:category>
          <w:name w:val="General"/>
          <w:gallery w:val="placeholder"/>
        </w:category>
        <w:types>
          <w:type w:val="bbPlcHdr"/>
        </w:types>
        <w:behaviors>
          <w:behavior w:val="content"/>
        </w:behaviors>
        <w:guid w:val="{07AB1D2F-4906-41C6-A8F2-C507718732DB}"/>
      </w:docPartPr>
      <w:docPartBody>
        <w:p w:rsidR="00942AE6" w:rsidRDefault="00942AE6">
          <w:pPr>
            <w:pStyle w:val="F79D8C5C586047F286283CEB9E43E84C"/>
          </w:pPr>
          <w:r w:rsidRPr="00222333">
            <w:rPr>
              <w:rStyle w:val="Textodelmarcadordeposicin"/>
            </w:rPr>
            <w:t>Elija un elemento.</w:t>
          </w:r>
        </w:p>
      </w:docPartBody>
    </w:docPart>
    <w:docPart>
      <w:docPartPr>
        <w:name w:val="7A1E0544E4304FAC981E45C206221C53"/>
        <w:category>
          <w:name w:val="General"/>
          <w:gallery w:val="placeholder"/>
        </w:category>
        <w:types>
          <w:type w:val="bbPlcHdr"/>
        </w:types>
        <w:behaviors>
          <w:behavior w:val="content"/>
        </w:behaviors>
        <w:guid w:val="{8CCD490A-659C-42B9-A8CA-6C02D3C036A8}"/>
      </w:docPartPr>
      <w:docPartBody>
        <w:p w:rsidR="00942AE6" w:rsidRDefault="00FE61F8" w:rsidP="00FE61F8">
          <w:pPr>
            <w:pStyle w:val="7A1E0544E4304FAC981E45C206221C533"/>
          </w:pPr>
          <w:r w:rsidRPr="00C862AB">
            <w:rPr>
              <w:rStyle w:val="Textodelmarcadordeposicin"/>
              <w:rFonts w:ascii="Times New Roman" w:hAnsi="Times New Roman" w:cs="Times New Roman"/>
              <w:sz w:val="24"/>
              <w:szCs w:val="24"/>
            </w:rPr>
            <w:t>Haga clic o pulse aquí para escribir texto.</w:t>
          </w:r>
        </w:p>
      </w:docPartBody>
    </w:docPart>
    <w:docPart>
      <w:docPartPr>
        <w:name w:val="B9CDA39090A949A59F3303CAF26DF661"/>
        <w:category>
          <w:name w:val="General"/>
          <w:gallery w:val="placeholder"/>
        </w:category>
        <w:types>
          <w:type w:val="bbPlcHdr"/>
        </w:types>
        <w:behaviors>
          <w:behavior w:val="content"/>
        </w:behaviors>
        <w:guid w:val="{78607307-4530-4D11-88E8-DC3409B5801A}"/>
      </w:docPartPr>
      <w:docPartBody>
        <w:p w:rsidR="00942AE6" w:rsidRDefault="00FE61F8" w:rsidP="00FE61F8">
          <w:pPr>
            <w:pStyle w:val="B9CDA39090A949A59F3303CAF26DF6613"/>
          </w:pPr>
          <w:r w:rsidRPr="00C862AB">
            <w:rPr>
              <w:rStyle w:val="Textodelmarcadordeposicin"/>
              <w:rFonts w:ascii="Times New Roman" w:hAnsi="Times New Roman" w:cs="Times New Roman"/>
              <w:sz w:val="24"/>
              <w:szCs w:val="24"/>
            </w:rPr>
            <w:t>Haga clic o pulse aquí para escribir texto.</w:t>
          </w:r>
        </w:p>
      </w:docPartBody>
    </w:docPart>
    <w:docPart>
      <w:docPartPr>
        <w:name w:val="DefaultPlaceholder_-1854013437"/>
        <w:category>
          <w:name w:val="General"/>
          <w:gallery w:val="placeholder"/>
        </w:category>
        <w:types>
          <w:type w:val="bbPlcHdr"/>
        </w:types>
        <w:behaviors>
          <w:behavior w:val="content"/>
        </w:behaviors>
        <w:guid w:val="{8CB8362A-C31B-4ADE-B314-E7EF41775212}"/>
      </w:docPartPr>
      <w:docPartBody>
        <w:p w:rsidR="00037A61" w:rsidRDefault="00492754">
          <w:r w:rsidRPr="00C172C0">
            <w:rPr>
              <w:rStyle w:val="Textodelmarcadordeposicin"/>
            </w:rPr>
            <w:t>Haga clic aquí o pulse para escribir una fecha.</w:t>
          </w:r>
        </w:p>
      </w:docPartBody>
    </w:docPart>
    <w:docPart>
      <w:docPartPr>
        <w:name w:val="FBCB5AAD31FE43CAA148CD14ACF5B812"/>
        <w:category>
          <w:name w:val="General"/>
          <w:gallery w:val="placeholder"/>
        </w:category>
        <w:types>
          <w:type w:val="bbPlcHdr"/>
        </w:types>
        <w:behaviors>
          <w:behavior w:val="content"/>
        </w:behaviors>
        <w:guid w:val="{79E51ADC-0C3B-4B27-A65F-DC38DC9C52A9}"/>
      </w:docPartPr>
      <w:docPartBody>
        <w:p w:rsidR="00037A61" w:rsidRDefault="00FE61F8" w:rsidP="00FE61F8">
          <w:pPr>
            <w:pStyle w:val="FBCB5AAD31FE43CAA148CD14ACF5B8123"/>
          </w:pPr>
          <w:r w:rsidRPr="00222333">
            <w:rPr>
              <w:rStyle w:val="Textodelmarcadordeposicin"/>
            </w:rPr>
            <w:t>Elija un elemento.</w:t>
          </w:r>
        </w:p>
      </w:docPartBody>
    </w:docPart>
    <w:docPart>
      <w:docPartPr>
        <w:name w:val="16E9495E7F954200A63A9282CCA13F34"/>
        <w:category>
          <w:name w:val="General"/>
          <w:gallery w:val="placeholder"/>
        </w:category>
        <w:types>
          <w:type w:val="bbPlcHdr"/>
        </w:types>
        <w:behaviors>
          <w:behavior w:val="content"/>
        </w:behaviors>
        <w:guid w:val="{B9380A45-EA48-48F0-80B3-BE0BDB86D255}"/>
      </w:docPartPr>
      <w:docPartBody>
        <w:p w:rsidR="00037A61" w:rsidRDefault="00FE61F8" w:rsidP="00FE61F8">
          <w:pPr>
            <w:pStyle w:val="16E9495E7F954200A63A9282CCA13F343"/>
          </w:pPr>
          <w:r w:rsidRPr="00C172C0">
            <w:rPr>
              <w:rStyle w:val="Textodelmarcadordeposicin"/>
            </w:rPr>
            <w:t>Elija un elemento.</w:t>
          </w:r>
        </w:p>
      </w:docPartBody>
    </w:docPart>
    <w:docPart>
      <w:docPartPr>
        <w:name w:val="7732D395F4D44FAD9B9FA161A5EB090C"/>
        <w:category>
          <w:name w:val="General"/>
          <w:gallery w:val="placeholder"/>
        </w:category>
        <w:types>
          <w:type w:val="bbPlcHdr"/>
        </w:types>
        <w:behaviors>
          <w:behavior w:val="content"/>
        </w:behaviors>
        <w:guid w:val="{3B15B3BD-D019-481B-920C-5128B9446735}"/>
      </w:docPartPr>
      <w:docPartBody>
        <w:p w:rsidR="003E732E" w:rsidRDefault="00FE61F8" w:rsidP="00FE61F8">
          <w:pPr>
            <w:pStyle w:val="7732D395F4D44FAD9B9FA161A5EB090C3"/>
          </w:pPr>
          <w:r w:rsidRPr="00C172C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2AE6"/>
    <w:rsid w:val="000122C0"/>
    <w:rsid w:val="00023E71"/>
    <w:rsid w:val="00037A61"/>
    <w:rsid w:val="00047E3B"/>
    <w:rsid w:val="000678E0"/>
    <w:rsid w:val="00084326"/>
    <w:rsid w:val="000B2478"/>
    <w:rsid w:val="000B52B9"/>
    <w:rsid w:val="000E7EF9"/>
    <w:rsid w:val="000F24BF"/>
    <w:rsid w:val="000F744C"/>
    <w:rsid w:val="001B0AFE"/>
    <w:rsid w:val="001B46BF"/>
    <w:rsid w:val="001D4C39"/>
    <w:rsid w:val="002025DC"/>
    <w:rsid w:val="00224E36"/>
    <w:rsid w:val="00232065"/>
    <w:rsid w:val="00313016"/>
    <w:rsid w:val="003354D9"/>
    <w:rsid w:val="00347FD9"/>
    <w:rsid w:val="00393279"/>
    <w:rsid w:val="00397627"/>
    <w:rsid w:val="003E732E"/>
    <w:rsid w:val="0045667E"/>
    <w:rsid w:val="00492754"/>
    <w:rsid w:val="00494B87"/>
    <w:rsid w:val="004C4596"/>
    <w:rsid w:val="004F3D6F"/>
    <w:rsid w:val="00557C83"/>
    <w:rsid w:val="0060336A"/>
    <w:rsid w:val="00633865"/>
    <w:rsid w:val="00641098"/>
    <w:rsid w:val="00697046"/>
    <w:rsid w:val="006E59DD"/>
    <w:rsid w:val="00772517"/>
    <w:rsid w:val="007A0883"/>
    <w:rsid w:val="007B3CF2"/>
    <w:rsid w:val="0084591E"/>
    <w:rsid w:val="00866BEF"/>
    <w:rsid w:val="008D125C"/>
    <w:rsid w:val="008F50C9"/>
    <w:rsid w:val="00942AE6"/>
    <w:rsid w:val="00953E50"/>
    <w:rsid w:val="009C03FA"/>
    <w:rsid w:val="00A0028E"/>
    <w:rsid w:val="00A00ADE"/>
    <w:rsid w:val="00A228B6"/>
    <w:rsid w:val="00AA024D"/>
    <w:rsid w:val="00AA6063"/>
    <w:rsid w:val="00AC04EA"/>
    <w:rsid w:val="00B90D9F"/>
    <w:rsid w:val="00B90FA4"/>
    <w:rsid w:val="00B945E2"/>
    <w:rsid w:val="00BC2A65"/>
    <w:rsid w:val="00C10D03"/>
    <w:rsid w:val="00C14A7F"/>
    <w:rsid w:val="00C82D18"/>
    <w:rsid w:val="00C8591F"/>
    <w:rsid w:val="00C8625D"/>
    <w:rsid w:val="00CE1E9C"/>
    <w:rsid w:val="00CE38DA"/>
    <w:rsid w:val="00CE71EF"/>
    <w:rsid w:val="00D54643"/>
    <w:rsid w:val="00D7548C"/>
    <w:rsid w:val="00D95636"/>
    <w:rsid w:val="00DF3439"/>
    <w:rsid w:val="00E00C7A"/>
    <w:rsid w:val="00E01561"/>
    <w:rsid w:val="00E147B1"/>
    <w:rsid w:val="00E3730A"/>
    <w:rsid w:val="00E53C47"/>
    <w:rsid w:val="00EB3EE1"/>
    <w:rsid w:val="00F17FB0"/>
    <w:rsid w:val="00F61A87"/>
    <w:rsid w:val="00F75D87"/>
    <w:rsid w:val="00F91E6A"/>
    <w:rsid w:val="00FE61F8"/>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61F8"/>
    <w:rPr>
      <w:color w:val="808080"/>
    </w:rPr>
  </w:style>
  <w:style w:type="paragraph" w:customStyle="1" w:styleId="7EEE68E737AF44D4A8420922DCBF065E">
    <w:name w:val="7EEE68E737AF44D4A8420922DCBF065E"/>
  </w:style>
  <w:style w:type="paragraph" w:customStyle="1" w:styleId="F79D8C5C586047F286283CEB9E43E84C">
    <w:name w:val="F79D8C5C586047F286283CEB9E43E84C"/>
  </w:style>
  <w:style w:type="paragraph" w:styleId="Textodeglobo">
    <w:name w:val="Balloon Text"/>
    <w:basedOn w:val="Normal"/>
    <w:link w:val="TextodegloboCar"/>
    <w:uiPriority w:val="99"/>
    <w:semiHidden/>
    <w:unhideWhenUsed/>
    <w:rsid w:val="004F3D6F"/>
    <w:pPr>
      <w:spacing w:before="120" w:after="0" w:line="360" w:lineRule="auto"/>
      <w:ind w:firstLine="709"/>
      <w:jc w:val="both"/>
    </w:pPr>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4F3D6F"/>
    <w:rPr>
      <w:rFonts w:ascii="Tahoma" w:eastAsiaTheme="minorHAnsi" w:hAnsi="Tahoma" w:cs="Tahoma"/>
      <w:sz w:val="16"/>
      <w:szCs w:val="16"/>
      <w:lang w:eastAsia="en-US"/>
    </w:rPr>
  </w:style>
  <w:style w:type="paragraph" w:styleId="Prrafodelista">
    <w:name w:val="List Paragraph"/>
    <w:basedOn w:val="Normal"/>
    <w:uiPriority w:val="34"/>
    <w:qFormat/>
    <w:rsid w:val="00347FD9"/>
    <w:pPr>
      <w:spacing w:before="120" w:after="0" w:line="360" w:lineRule="auto"/>
      <w:ind w:left="720" w:firstLine="709"/>
      <w:contextualSpacing/>
      <w:jc w:val="both"/>
    </w:pPr>
    <w:rPr>
      <w:rFonts w:ascii="Times New Roman" w:eastAsia="SimSun" w:hAnsi="Times New Roman" w:cs="Times New Roman"/>
      <w:sz w:val="24"/>
      <w:szCs w:val="24"/>
      <w:lang w:eastAsia="zh-CN"/>
    </w:rPr>
  </w:style>
  <w:style w:type="paragraph" w:styleId="NormalWeb">
    <w:name w:val="Normal (Web)"/>
    <w:basedOn w:val="Normal"/>
    <w:uiPriority w:val="99"/>
    <w:semiHidden/>
    <w:unhideWhenUsed/>
    <w:rsid w:val="0060336A"/>
    <w:pPr>
      <w:spacing w:before="100" w:beforeAutospacing="1" w:after="100" w:afterAutospacing="1" w:line="360" w:lineRule="auto"/>
      <w:ind w:firstLine="709"/>
    </w:pPr>
    <w:rPr>
      <w:rFonts w:ascii="Times New Roman" w:hAnsi="Times New Roman" w:cs="Times New Roman"/>
      <w:sz w:val="24"/>
      <w:szCs w:val="24"/>
    </w:rPr>
  </w:style>
  <w:style w:type="character" w:styleId="nfasis">
    <w:name w:val="Emphasis"/>
    <w:basedOn w:val="Fuentedeprrafopredeter"/>
    <w:uiPriority w:val="20"/>
    <w:qFormat/>
    <w:rsid w:val="00393279"/>
    <w:rPr>
      <w:i/>
      <w:iCs/>
    </w:rPr>
  </w:style>
  <w:style w:type="paragraph" w:styleId="Textonotapie">
    <w:name w:val="footnote text"/>
    <w:basedOn w:val="Normal"/>
    <w:link w:val="TextonotapieCar"/>
    <w:uiPriority w:val="99"/>
    <w:semiHidden/>
    <w:unhideWhenUsed/>
    <w:rsid w:val="0060336A"/>
    <w:pPr>
      <w:spacing w:before="120" w:after="0" w:line="360" w:lineRule="auto"/>
      <w:ind w:firstLine="709"/>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60336A"/>
    <w:rPr>
      <w:rFonts w:eastAsiaTheme="minorHAnsi"/>
      <w:sz w:val="20"/>
      <w:szCs w:val="20"/>
      <w:lang w:eastAsia="en-US"/>
    </w:rPr>
  </w:style>
  <w:style w:type="paragraph" w:customStyle="1" w:styleId="FE4BE136C82A43BC9E0C206F71062BF842">
    <w:name w:val="FE4BE136C82A43BC9E0C206F71062BF842"/>
    <w:rsid w:val="00E3730A"/>
    <w:pPr>
      <w:spacing w:before="120" w:after="0" w:line="312" w:lineRule="auto"/>
    </w:pPr>
    <w:rPr>
      <w:rFonts w:ascii="Arial" w:eastAsia="Calibri" w:hAnsi="Arial" w:cs="Times New Roman"/>
      <w:caps/>
      <w:noProof/>
      <w:color w:val="404040" w:themeColor="text1" w:themeTint="BF"/>
      <w:sz w:val="60"/>
      <w:szCs w:val="31"/>
      <w:u w:val="single"/>
      <w:lang w:val="es-ES"/>
    </w:rPr>
  </w:style>
  <w:style w:type="paragraph" w:customStyle="1" w:styleId="FBCB5AAD31FE43CAA148CD14ACF5B8123">
    <w:name w:val="FBCB5AAD31FE43CAA148CD14ACF5B8123"/>
    <w:rsid w:val="00FE61F8"/>
    <w:pPr>
      <w:spacing w:before="120" w:after="0" w:line="360" w:lineRule="auto"/>
      <w:jc w:val="both"/>
    </w:pPr>
    <w:rPr>
      <w:rFonts w:ascii="Arial" w:eastAsiaTheme="minorHAnsi" w:hAnsi="Arial"/>
      <w:caps/>
      <w:color w:val="404040" w:themeColor="text1" w:themeTint="BF"/>
      <w:sz w:val="31"/>
      <w:szCs w:val="31"/>
      <w:lang w:eastAsia="en-US"/>
    </w:rPr>
  </w:style>
  <w:style w:type="paragraph" w:customStyle="1" w:styleId="7732D395F4D44FAD9B9FA161A5EB090C3">
    <w:name w:val="7732D395F4D44FAD9B9FA161A5EB090C3"/>
    <w:rsid w:val="00FE61F8"/>
    <w:pPr>
      <w:spacing w:before="120" w:after="0" w:line="360" w:lineRule="auto"/>
    </w:pPr>
    <w:rPr>
      <w:rFonts w:ascii="Arial" w:eastAsiaTheme="minorHAnsi" w:hAnsi="Arial"/>
      <w:b/>
      <w:color w:val="404040" w:themeColor="text1" w:themeTint="BF"/>
      <w:sz w:val="31"/>
      <w:szCs w:val="31"/>
      <w:lang w:eastAsia="en-US"/>
    </w:rPr>
  </w:style>
  <w:style w:type="paragraph" w:customStyle="1" w:styleId="16E9495E7F954200A63A9282CCA13F343">
    <w:name w:val="16E9495E7F954200A63A9282CCA13F343"/>
    <w:rsid w:val="00FE61F8"/>
    <w:pPr>
      <w:spacing w:before="120" w:after="0" w:line="360" w:lineRule="auto"/>
      <w:jc w:val="right"/>
    </w:pPr>
    <w:rPr>
      <w:rFonts w:ascii="Arial" w:eastAsiaTheme="minorHAnsi" w:hAnsi="Arial"/>
      <w:b/>
      <w:color w:val="404040" w:themeColor="text1" w:themeTint="BF"/>
      <w:sz w:val="31"/>
      <w:szCs w:val="31"/>
      <w:lang w:eastAsia="en-US"/>
    </w:rPr>
  </w:style>
  <w:style w:type="paragraph" w:customStyle="1" w:styleId="7A1E0544E4304FAC981E45C206221C533">
    <w:name w:val="7A1E0544E4304FAC981E45C206221C533"/>
    <w:rsid w:val="00FE61F8"/>
    <w:pPr>
      <w:spacing w:before="120" w:after="0" w:line="360" w:lineRule="auto"/>
      <w:ind w:firstLine="709"/>
      <w:jc w:val="both"/>
    </w:pPr>
    <w:rPr>
      <w:rFonts w:ascii="Arial" w:eastAsiaTheme="minorHAnsi" w:hAnsi="Arial"/>
      <w:sz w:val="20"/>
      <w:lang w:eastAsia="en-US"/>
    </w:rPr>
  </w:style>
  <w:style w:type="paragraph" w:customStyle="1" w:styleId="B9CDA39090A949A59F3303CAF26DF6613">
    <w:name w:val="B9CDA39090A949A59F3303CAF26DF6613"/>
    <w:rsid w:val="00FE61F8"/>
    <w:pPr>
      <w:spacing w:before="120" w:after="0" w:line="360" w:lineRule="auto"/>
      <w:ind w:firstLine="709"/>
      <w:jc w:val="both"/>
    </w:pPr>
    <w:rPr>
      <w:rFonts w:ascii="Arial" w:eastAsiaTheme="minorHAnsi" w:hAnsi="Arial"/>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is Procesos" ma:contentTypeID="0x010100480D7A2893F2004A8EC647D5F9EBF00800A2851CFE6AF60442BB1143DE21B977B5" ma:contentTypeVersion="80" ma:contentTypeDescription="" ma:contentTypeScope="" ma:versionID="b6d4256d041a8fca78af15cb147dac64">
  <xsd:schema xmlns:xsd="http://www.w3.org/2001/XMLSchema" xmlns:xs="http://www.w3.org/2001/XMLSchema" xmlns:p="http://schemas.microsoft.com/office/2006/metadata/properties" xmlns:ns2="326e9f66-6c94-4a1f-9693-eca0f69d5c1e" xmlns:ns3="995b1cfb-57f8-48f2-8d94-2b6e594e5502" targetNamespace="http://schemas.microsoft.com/office/2006/metadata/properties" ma:root="true" ma:fieldsID="c29e8cdbe13a9d263d0a1ba1ffdc239d" ns2:_="" ns3:_="">
    <xsd:import namespace="326e9f66-6c94-4a1f-9693-eca0f69d5c1e"/>
    <xsd:import namespace="995b1cfb-57f8-48f2-8d94-2b6e594e5502"/>
    <xsd:element name="properties">
      <xsd:complexType>
        <xsd:sequence>
          <xsd:element name="documentManagement">
            <xsd:complexType>
              <xsd:all>
                <xsd:element ref="ns2:CodDocumento" minOccurs="0"/>
                <xsd:element ref="ns2:Version_" minOccurs="0"/>
                <xsd:element ref="ns2:IdSolicitudAux" minOccurs="0"/>
                <xsd:element ref="ns2:FechaCarga" minOccurs="0"/>
                <xsd:element ref="ns2:UsuarioSolicitante" minOccurs="0"/>
                <xsd:element ref="ns2:TipoProceso" minOccurs="0"/>
                <xsd:element ref="ns2:MacroProc" minOccurs="0"/>
                <xsd:element ref="ns2:SubProc" minOccurs="0"/>
                <xsd:element ref="ns2:AreaSolicitante" minOccurs="0"/>
                <xsd:element ref="ns2:Elaborador" minOccurs="0"/>
                <xsd:element ref="ns2:DocumentosRelacionados" minOccurs="0"/>
                <xsd:element ref="ns2:LiderProc" minOccurs="0"/>
                <xsd:element ref="ns2:FechaVigencia" minOccurs="0"/>
                <xsd:element ref="ns2:TipoDoc" minOccurs="0"/>
                <xsd:element ref="ns2:FechaPublicacion" minOccurs="0"/>
                <xsd:element ref="ns2:AreaProceso" minOccurs="0"/>
                <xsd:element ref="ns2:CriteriodeRevision" minOccurs="0"/>
                <xsd:element ref="ns2:Analista" minOccurs="0"/>
                <xsd:element ref="ns2:Clasificacion" minOccurs="0"/>
                <xsd:element ref="ns2:CodSolicitud" minOccurs="0"/>
                <xsd:element ref="ns2:EnUso" minOccurs="0"/>
                <xsd:element ref="ns2:Revisor" minOccurs="0"/>
                <xsd:element ref="ns2:Ubicacion" minOccurs="0"/>
                <xsd:element ref="ns2:GruposDistribucion" minOccurs="0"/>
                <xsd:element ref="ns2:UsuarioEnUso" minOccurs="0"/>
                <xsd:element ref="ns2:CodificacionDocumento" minOccurs="0"/>
                <xsd:element ref="ns2:Responsable" minOccurs="0"/>
                <xsd:element ref="ns2:TiempoAlmacenamiento" minOccurs="0"/>
                <xsd:element ref="ns2:DptoLiderProceso" minOccurs="0"/>
                <xsd:element ref="ns2:DocumentoPrincipalCod" minOccurs="0"/>
                <xsd:element ref="ns2:DocumentoPrincipalFechaPub" minOccurs="0"/>
                <xsd:element ref="ns2:NombreAplicativoBD" minOccurs="0"/>
                <xsd:element ref="ns2:Sponsor" minOccurs="0"/>
                <xsd:element ref="ns2:SolicitudCreador" minOccurs="0"/>
                <xsd:element ref="ns2:Revisor2" minOccurs="0"/>
                <xsd:element ref="ns2:DocumentoPrincipalTitulo" minOccurs="0"/>
                <xsd:element ref="ns2:DocumentoPrincipalVersion" minOccurs="0"/>
                <xsd:element ref="ns2:FlagTipoDoc" minOccurs="0"/>
                <xsd:element ref="ns2:ControlSOX" minOccurs="0"/>
                <xsd:element ref="ns2:CodigoSOX" minOccurs="0"/>
                <xsd:element ref="ns2:GrupoDistribucion" minOccurs="0"/>
                <xsd:element ref="ns2:FlagVigente" minOccurs="0"/>
                <xsd:element ref="ns2:EstadoDocPublicado" minOccurs="0"/>
                <xsd:element ref="ns2:Conservacion" minOccurs="0"/>
                <xsd:element ref="ns2:Capacitador" minOccurs="0"/>
                <xsd:element ref="ns2:Autorizador" minOccurs="0"/>
                <xsd:element ref="ns3:MediaServiceMetadata" minOccurs="0"/>
                <xsd:element ref="ns3:MediaServiceFastMetadata" minOccurs="0"/>
                <xsd:element ref="ns2:SharedWithUsers" minOccurs="0"/>
                <xsd:element ref="ns2:SharedWithDetails" minOccurs="0"/>
                <xsd:element ref="ns3:Transformado" minOccurs="0"/>
                <xsd:element ref="ns3:Tipo_" minOccurs="0"/>
                <xsd:element ref="ns3:Calificar" minOccurs="0"/>
                <xsd:element ref="ns3:CC_Comentarios" minOccurs="0"/>
                <xsd:element ref="ns3:CC_ControlCambios" minOccurs="0"/>
                <xsd:element ref="ns3:CC_DocRelacionados" minOccurs="0"/>
                <xsd:element ref="ns3:CC_EstructuraDoc" minOccurs="0"/>
                <xsd:element ref="ns3:CC_Notificado" minOccurs="0"/>
                <xsd:element ref="ns3:CC_OtroLabel" minOccurs="0"/>
                <xsd:element ref="ns3:CC_OtrosValor" minOccurs="0"/>
                <xsd:element ref="ns3:CC_Redaccion" minOccurs="0"/>
                <xsd:element ref="ns3:ControlCalidad" minOccurs="0"/>
                <xsd:element ref="ns2:Revisor1" minOccurs="0"/>
                <xsd:element ref="ns3:lcf76f155ced4ddcb4097134ff3c332f" minOccurs="0"/>
                <xsd:element ref="ns2:TaxCatchAll" minOccurs="0"/>
                <xsd:element ref="ns3:MediaServiceGenerationTime" minOccurs="0"/>
                <xsd:element ref="ns3:MediaServiceEventHashCode" minOccurs="0"/>
                <xsd:element ref="ns3:MetadataActualizada" minOccurs="0"/>
                <xsd:element ref="ns3:Consorci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6e9f66-6c94-4a1f-9693-eca0f69d5c1e" elementFormDefault="qualified">
    <xsd:import namespace="http://schemas.microsoft.com/office/2006/documentManagement/types"/>
    <xsd:import namespace="http://schemas.microsoft.com/office/infopath/2007/PartnerControls"/>
    <xsd:element name="CodDocumento" ma:index="2" nillable="true" ma:displayName="Cod. documento" ma:internalName="CodDocumento" ma:readOnly="false">
      <xsd:simpleType>
        <xsd:restriction base="dms:Text"/>
      </xsd:simpleType>
    </xsd:element>
    <xsd:element name="Version_" ma:index="3" nillable="true" ma:displayName="Version" ma:internalName="Version_" ma:readOnly="false" ma:percentage="FALSE">
      <xsd:simpleType>
        <xsd:restriction base="dms:Number"/>
      </xsd:simpleType>
    </xsd:element>
    <xsd:element name="IdSolicitudAux" ma:index="4" nillable="true" ma:displayName="IdSolicitudAux" ma:internalName="IdSolicitudAux" ma:readOnly="false">
      <xsd:simpleType>
        <xsd:restriction base="dms:Text"/>
      </xsd:simpleType>
    </xsd:element>
    <xsd:element name="FechaCarga" ma:index="5" nillable="true" ma:displayName="Fecha de carga" ma:format="DateTime" ma:internalName="FechaCarga" ma:readOnly="false">
      <xsd:simpleType>
        <xsd:restriction base="dms:DateTime"/>
      </xsd:simpleType>
    </xsd:element>
    <xsd:element name="UsuarioSolicitante" ma:index="6" nillable="true" ma:displayName="Usuario solicitante" ma:SearchPeopleOnly="false" ma:SharePointGroup="0" ma:internalName="UsuarioSolicitant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ipoProceso" ma:index="7" nillable="true" ma:displayName="Tipo de Proceso" ma:list="{b00edbdf-fc79-4f77-b126-5fdc0353e2d9}" ma:internalName="TipoProceso" ma:readOnly="false" ma:showField="Title" ma:web="326e9f66-6c94-4a1f-9693-eca0f69d5c1e">
      <xsd:simpleType>
        <xsd:restriction base="dms:Lookup"/>
      </xsd:simpleType>
    </xsd:element>
    <xsd:element name="MacroProc" ma:index="8" nillable="true" ma:displayName="Macroproceso" ma:list="{31a09f41-68b1-4cf3-8c14-5775a8b259a9}" ma:internalName="MacroProc" ma:readOnly="false" ma:showField="Title" ma:web="326e9f66-6c94-4a1f-9693-eca0f69d5c1e">
      <xsd:simpleType>
        <xsd:restriction base="dms:Lookup"/>
      </xsd:simpleType>
    </xsd:element>
    <xsd:element name="SubProc" ma:index="9" nillable="true" ma:displayName="Proceso" ma:list="{be8cd404-2d2b-4b25-a155-bdc14c009f31}" ma:internalName="SubProc" ma:readOnly="false" ma:showField="Title" ma:web="326e9f66-6c94-4a1f-9693-eca0f69d5c1e">
      <xsd:simpleType>
        <xsd:restriction base="dms:Lookup"/>
      </xsd:simpleType>
    </xsd:element>
    <xsd:element name="AreaSolicitante" ma:index="10" nillable="true" ma:displayName="Area solicitante" ma:internalName="AreaSolicitante" ma:readOnly="false">
      <xsd:simpleType>
        <xsd:restriction base="dms:Text"/>
      </xsd:simpleType>
    </xsd:element>
    <xsd:element name="Elaborador" ma:index="11" nillable="true" ma:displayName="Elaborador funcional" ma:SearchPeopleOnly="false" ma:SharePointGroup="0" ma:internalName="Elabor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osRelacionados" ma:index="12" nillable="true" ma:displayName="Documentos relacionados" ma:default="0" ma:internalName="DocumentosRelacionados" ma:readOnly="false">
      <xsd:simpleType>
        <xsd:restriction base="dms:Boolean"/>
      </xsd:simpleType>
    </xsd:element>
    <xsd:element name="LiderProc" ma:index="13" nillable="true" ma:displayName="Lider de proceso" ma:SearchPeopleOnly="false" ma:SharePointGroup="0" ma:internalName="LiderProc"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Vigencia" ma:index="14" nillable="true" ma:displayName="Fecha de vigencia" ma:format="DateTime" ma:internalName="FechaVigencia" ma:readOnly="false">
      <xsd:simpleType>
        <xsd:restriction base="dms:DateTime"/>
      </xsd:simpleType>
    </xsd:element>
    <xsd:element name="TipoDoc" ma:index="15" nillable="true" ma:displayName="Tipo de documento" ma:list="{35f7354f-1fbc-459b-8f5e-aed04ff0b5d9}" ma:internalName="TipoDoc" ma:readOnly="false" ma:showField="Title" ma:web="326e9f66-6c94-4a1f-9693-eca0f69d5c1e">
      <xsd:simpleType>
        <xsd:restriction base="dms:Lookup"/>
      </xsd:simpleType>
    </xsd:element>
    <xsd:element name="FechaPublicacion" ma:index="16" nillable="true" ma:displayName="Fecha de publicación" ma:format="DateTime" ma:internalName="FechaPublicacion" ma:readOnly="false">
      <xsd:simpleType>
        <xsd:restriction base="dms:DateTime"/>
      </xsd:simpleType>
    </xsd:element>
    <xsd:element name="AreaProceso" ma:index="17" nillable="true" ma:displayName="Area de Proceso" ma:list="{1f7bf216-0a7f-4a86-b62e-26108ec1b282}" ma:internalName="AreaProceso" ma:readOnly="false" ma:showField="Title" ma:web="326e9f66-6c94-4a1f-9693-eca0f69d5c1e">
      <xsd:simpleType>
        <xsd:restriction base="dms:Lookup"/>
      </xsd:simpleType>
    </xsd:element>
    <xsd:element name="CriteriodeRevision" ma:index="18" nillable="true" ma:displayName="CriteriodeRevision" ma:format="Dropdown" ma:internalName="CriteriodeRevision" ma:readOnly="false">
      <xsd:simpleType>
        <xsd:restriction base="dms:Choice">
          <xsd:enumeration value="A"/>
          <xsd:enumeration value="B"/>
          <xsd:enumeration value="C"/>
        </xsd:restriction>
      </xsd:simpleType>
    </xsd:element>
    <xsd:element name="Analista" ma:index="19" nillable="true" ma:displayName="Elaborador – Área de Procesos" ma:SearchPeopleOnly="false" ma:SharePointGroup="0" ma:internalName="Analist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asificacion" ma:index="20" nillable="true" ma:displayName="Clasificación" ma:list="{23ab24e1-2273-4f81-82a8-8969e27852ad}" ma:internalName="Clasificacion" ma:readOnly="false" ma:showField="Title" ma:web="326e9f66-6c94-4a1f-9693-eca0f69d5c1e">
      <xsd:simpleType>
        <xsd:restriction base="dms:Lookup"/>
      </xsd:simpleType>
    </xsd:element>
    <xsd:element name="CodSolicitud" ma:index="21" nillable="true" ma:displayName="Cod. Solicitud" ma:internalName="CodSolicitud" ma:readOnly="false">
      <xsd:simpleType>
        <xsd:restriction base="dms:Text"/>
      </xsd:simpleType>
    </xsd:element>
    <xsd:element name="EnUso" ma:index="22" nillable="true" ma:displayName="En uso" ma:default="1" ma:internalName="EnUso" ma:readOnly="false">
      <xsd:simpleType>
        <xsd:restriction base="dms:Boolean"/>
      </xsd:simpleType>
    </xsd:element>
    <xsd:element name="Revisor" ma:index="23" nillable="true" ma:displayName="Revisor(es)" ma:SearchPeopleOnly="false" ma:SharePointGroup="0" ma:internalName="Reviso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bicacion" ma:index="24" nillable="true" ma:displayName="Ubicación" ma:internalName="Ubicacion">
      <xsd:simpleType>
        <xsd:restriction base="dms:Note">
          <xsd:maxLength value="255"/>
        </xsd:restriction>
      </xsd:simpleType>
    </xsd:element>
    <xsd:element name="GruposDistribucion" ma:index="25" nillable="true" ma:displayName="Grupos Distribución" ma:SearchPeopleOnly="false" ma:SharePointGroup="0" ma:internalName="GruposDistribucion"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suarioEnUso" ma:index="26" nillable="true" ma:displayName="UsuarioEnUso" ma:SearchPeopleOnly="false" ma:SharePointGroup="0" ma:internalName="UsuarioEnUs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ficacionDocumento" ma:index="27" nillable="true" ma:displayName="Documento asignado creador" ma:internalName="CodificacionDocumento" ma:readOnly="false">
      <xsd:simpleType>
        <xsd:restriction base="dms:Text">
          <xsd:maxLength value="255"/>
        </xsd:restriction>
      </xsd:simpleType>
    </xsd:element>
    <xsd:element name="Responsable" ma:index="28" nillable="true" ma:displayName="Responsable" ma:internalName="Responsable" ma:readOnly="false">
      <xsd:simpleType>
        <xsd:restriction base="dms:Text"/>
      </xsd:simpleType>
    </xsd:element>
    <xsd:element name="TiempoAlmacenamiento" ma:index="29" nillable="true" ma:displayName="Tiempo de almacenamiento" ma:list="{265bcfa8-95db-4381-9c44-05ad24cb66ff}" ma:internalName="TiempoAlmacenamiento" ma:readOnly="false" ma:showField="Title" ma:web="326e9f66-6c94-4a1f-9693-eca0f69d5c1e">
      <xsd:simpleType>
        <xsd:restriction base="dms:Lookup"/>
      </xsd:simpleType>
    </xsd:element>
    <xsd:element name="DptoLiderProceso" ma:index="30" nillable="true" ma:displayName="Área de procesos" ma:internalName="DptoLiderProceso" ma:readOnly="false">
      <xsd:simpleType>
        <xsd:restriction base="dms:Text"/>
      </xsd:simpleType>
    </xsd:element>
    <xsd:element name="DocumentoPrincipalCod" ma:index="31" nillable="true" ma:displayName="DocumentoPrincipal Cod" ma:internalName="DocumentoPrincipalCod" ma:readOnly="false">
      <xsd:simpleType>
        <xsd:restriction base="dms:Text"/>
      </xsd:simpleType>
    </xsd:element>
    <xsd:element name="DocumentoPrincipalFechaPub" ma:index="32" nillable="true" ma:displayName="DocumentoPrincipal FechaPub" ma:format="DateTime" ma:internalName="DocumentoPrincipalFechaPub" ma:readOnly="false">
      <xsd:simpleType>
        <xsd:restriction base="dms:DateTime"/>
      </xsd:simpleType>
    </xsd:element>
    <xsd:element name="NombreAplicativoBD" ma:index="33" nillable="true" ma:displayName="Nombre de aplicativo" ma:internalName="NombreAplicativoBD" ma:readOnly="false">
      <xsd:simpleType>
        <xsd:restriction base="dms:Text"/>
      </xsd:simpleType>
    </xsd:element>
    <xsd:element name="Sponsor" ma:index="34" nillable="true" ma:displayName="Sponsor/Champion" ma:internalName="Sponsor" ma:readOnly="false">
      <xsd:simpleType>
        <xsd:restriction base="dms:Text"/>
      </xsd:simpleType>
    </xsd:element>
    <xsd:element name="SolicitudCreador" ma:index="35" nillable="true" ma:displayName="Solicitud creadora" ma:internalName="SolicitudCreador" ma:readOnly="false">
      <xsd:simpleType>
        <xsd:restriction base="dms:Text"/>
      </xsd:simpleType>
    </xsd:element>
    <xsd:element name="Revisor2" ma:index="36" nillable="true" ma:displayName="Revisor2" ma:hidden="true" ma:SearchPeopleOnly="false" ma:SharePointGroup="0" ma:internalName="Revisor2"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oPrincipalTitulo" ma:index="37" nillable="true" ma:displayName="DocumentoPrincipal Titulo" ma:hidden="true" ma:internalName="DocumentoPrincipalTitulo" ma:readOnly="false">
      <xsd:simpleType>
        <xsd:restriction base="dms:Text"/>
      </xsd:simpleType>
    </xsd:element>
    <xsd:element name="DocumentoPrincipalVersion" ma:index="38" nillable="true" ma:displayName="DocumentoPrincipal Version" ma:hidden="true" ma:internalName="DocumentoPrincipalVersion" ma:readOnly="false">
      <xsd:simpleType>
        <xsd:restriction base="dms:Text"/>
      </xsd:simpleType>
    </xsd:element>
    <xsd:element name="FlagTipoDoc" ma:index="39" nillable="true" ma:displayName="FlagTipoDoc" ma:hidden="true" ma:internalName="FlagTipoDoc" ma:readOnly="false">
      <xsd:simpleType>
        <xsd:restriction base="dms:Text"/>
      </xsd:simpleType>
    </xsd:element>
    <xsd:element name="ControlSOX" ma:index="40" nillable="true" ma:displayName="ControlSOX" ma:default="0" ma:hidden="true" ma:internalName="ControlSOX" ma:readOnly="false">
      <xsd:simpleType>
        <xsd:restriction base="dms:Boolean"/>
      </xsd:simpleType>
    </xsd:element>
    <xsd:element name="CodigoSOX" ma:index="41" nillable="true" ma:displayName="CodigoSOX" ma:hidden="true" ma:list="{40f2847a-cd91-4373-870a-9b61174e97c8}" ma:internalName="CodigoSOX" ma:readOnly="false" ma:showField="Title" ma:web="326e9f66-6c94-4a1f-9693-eca0f69d5c1e">
      <xsd:complexType>
        <xsd:complexContent>
          <xsd:extension base="dms:MultiChoiceLookup">
            <xsd:sequence>
              <xsd:element name="Value" type="dms:Lookup" maxOccurs="unbounded" minOccurs="0" nillable="true"/>
            </xsd:sequence>
          </xsd:extension>
        </xsd:complexContent>
      </xsd:complexType>
    </xsd:element>
    <xsd:element name="GrupoDistribucion" ma:index="42" nillable="true" ma:displayName="Grupos de distribución" ma:hidden="true" ma:internalName="GrupoDistribucion" ma:readOnly="false">
      <xsd:simpleType>
        <xsd:restriction base="dms:Text"/>
      </xsd:simpleType>
    </xsd:element>
    <xsd:element name="FlagVigente" ma:index="43" nillable="true" ma:displayName="FlagVigente" ma:default="0" ma:hidden="true" ma:internalName="FlagVigente" ma:readOnly="false">
      <xsd:simpleType>
        <xsd:restriction base="dms:Boolean"/>
      </xsd:simpleType>
    </xsd:element>
    <xsd:element name="EstadoDocPublicado" ma:index="44" nillable="true" ma:displayName="Estado documento publicado" ma:default="Vigente" ma:format="Dropdown" ma:hidden="true" ma:internalName="EstadoDocPublicado" ma:readOnly="false">
      <xsd:simpleType>
        <xsd:restriction base="dms:Choice">
          <xsd:enumeration value="Vigente"/>
          <xsd:enumeration value="Dado de baja"/>
          <xsd:enumeration value="Obsoleto"/>
        </xsd:restriction>
      </xsd:simpleType>
    </xsd:element>
    <xsd:element name="Conservacion" ma:index="45" nillable="true" ma:displayName="Conservacion" ma:hidden="true" ma:list="{c883e5c4-334b-44ad-ad66-afca3b356fab}" ma:internalName="Conservacion" ma:readOnly="false" ma:showField="Title" ma:web="326e9f66-6c94-4a1f-9693-eca0f69d5c1e">
      <xsd:simpleType>
        <xsd:restriction base="dms:Lookup"/>
      </xsd:simpleType>
    </xsd:element>
    <xsd:element name="Capacitador" ma:index="46" nillable="true" ma:displayName="Capacitador" ma:hidden="true" ma:SearchPeopleOnly="false" ma:SharePointGroup="0" ma:internalName="Capacit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orizador" ma:index="47" nillable="true" ma:displayName="Autorizador" ma:hidden="true" ma:SearchPeopleOnly="false" ma:SharePointGroup="0" ma:internalName="Autoriz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56" nillable="true" ma:displayName="Compartido con" ma:hidden="true"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7" nillable="true" ma:displayName="Detalles de uso compartido" ma:hidden="true" ma:internalName="SharedWithDetails" ma:readOnly="true">
      <xsd:simpleType>
        <xsd:restriction base="dms:Note"/>
      </xsd:simpleType>
    </xsd:element>
    <xsd:element name="Revisor1" ma:index="70" nillable="true" ma:displayName="Revisor1" ma:hidden="true" ma:SearchPeopleOnly="false" ma:SharePointGroup="0" ma:internalName="Revisor1"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74" nillable="true" ma:displayName="Taxonomy Catch All Column" ma:hidden="true" ma:list="{8d119618-66c6-49b3-a6cd-74d13d96621f}" ma:internalName="TaxCatchAll" ma:showField="CatchAllData" ma:web="326e9f66-6c94-4a1f-9693-eca0f69d5c1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95b1cfb-57f8-48f2-8d94-2b6e594e5502" elementFormDefault="qualified">
    <xsd:import namespace="http://schemas.microsoft.com/office/2006/documentManagement/types"/>
    <xsd:import namespace="http://schemas.microsoft.com/office/infopath/2007/PartnerControls"/>
    <xsd:element name="MediaServiceMetadata" ma:index="54" nillable="true" ma:displayName="MediaServiceMetadata" ma:hidden="true" ma:internalName="MediaServiceMetadata" ma:readOnly="true">
      <xsd:simpleType>
        <xsd:restriction base="dms:Note"/>
      </xsd:simpleType>
    </xsd:element>
    <xsd:element name="MediaServiceFastMetadata" ma:index="55" nillable="true" ma:displayName="MediaServiceFastMetadata" ma:hidden="true" ma:internalName="MediaServiceFastMetadata" ma:readOnly="true">
      <xsd:simpleType>
        <xsd:restriction base="dms:Note"/>
      </xsd:simpleType>
    </xsd:element>
    <xsd:element name="Transformado" ma:index="58" nillable="true" ma:displayName="Transformado" ma:hidden="true" ma:internalName="Transformado" ma:readOnly="false">
      <xsd:simpleType>
        <xsd:restriction base="dms:Text">
          <xsd:maxLength value="255"/>
        </xsd:restriction>
      </xsd:simpleType>
    </xsd:element>
    <xsd:element name="Tipo_" ma:index="59" nillable="true" ma:displayName="Tipo_" ma:hidden="true" ma:internalName="Tipo_" ma:readOnly="false">
      <xsd:simpleType>
        <xsd:restriction base="dms:Text">
          <xsd:maxLength value="255"/>
        </xsd:restriction>
      </xsd:simpleType>
    </xsd:element>
    <xsd:element name="Calificar" ma:index="60" nillable="true" ma:displayName="Calificar" ma:format="Hyperlink" ma:internalName="Calificar">
      <xsd:complexType>
        <xsd:complexContent>
          <xsd:extension base="dms:URL">
            <xsd:sequence>
              <xsd:element name="Url" type="dms:ValidUrl" minOccurs="0" nillable="true"/>
              <xsd:element name="Description" type="xsd:string" nillable="true"/>
            </xsd:sequence>
          </xsd:extension>
        </xsd:complexContent>
      </xsd:complexType>
    </xsd:element>
    <xsd:element name="CC_Comentarios" ma:index="61" nillable="true" ma:displayName="CC_Comentarios" ma:hidden="true" ma:internalName="CC_Comentarios" ma:readOnly="false">
      <xsd:simpleType>
        <xsd:restriction base="dms:Note"/>
      </xsd:simpleType>
    </xsd:element>
    <xsd:element name="CC_ControlCambios" ma:index="62" nillable="true" ma:displayName="CC_ControlCambios" ma:hidden="true" ma:internalName="CC_ControlCambios" ma:readOnly="false">
      <xsd:simpleType>
        <xsd:restriction base="dms:Text">
          <xsd:maxLength value="255"/>
        </xsd:restriction>
      </xsd:simpleType>
    </xsd:element>
    <xsd:element name="CC_DocRelacionados" ma:index="63" nillable="true" ma:displayName="CC_DocRelacionados" ma:hidden="true" ma:internalName="CC_DocRelacionados" ma:readOnly="false">
      <xsd:simpleType>
        <xsd:restriction base="dms:Text">
          <xsd:maxLength value="255"/>
        </xsd:restriction>
      </xsd:simpleType>
    </xsd:element>
    <xsd:element name="CC_EstructuraDoc" ma:index="64" nillable="true" ma:displayName="CC_EstructuraDoc" ma:hidden="true" ma:internalName="CC_EstructuraDoc" ma:readOnly="false">
      <xsd:simpleType>
        <xsd:restriction base="dms:Text">
          <xsd:maxLength value="255"/>
        </xsd:restriction>
      </xsd:simpleType>
    </xsd:element>
    <xsd:element name="CC_Notificado" ma:index="65" nillable="true" ma:displayName="CC_Notificado" ma:default="0" ma:hidden="true" ma:internalName="CC_Notificado" ma:readOnly="false">
      <xsd:simpleType>
        <xsd:restriction base="dms:Boolean"/>
      </xsd:simpleType>
    </xsd:element>
    <xsd:element name="CC_OtroLabel" ma:index="66" nillable="true" ma:displayName="CC_OtroLabel" ma:hidden="true" ma:internalName="CC_OtroLabel" ma:readOnly="false">
      <xsd:simpleType>
        <xsd:restriction base="dms:Text">
          <xsd:maxLength value="255"/>
        </xsd:restriction>
      </xsd:simpleType>
    </xsd:element>
    <xsd:element name="CC_OtrosValor" ma:index="67" nillable="true" ma:displayName="CC_OtrosValor" ma:hidden="true" ma:internalName="CC_OtrosValor" ma:readOnly="false">
      <xsd:simpleType>
        <xsd:restriction base="dms:Text">
          <xsd:maxLength value="255"/>
        </xsd:restriction>
      </xsd:simpleType>
    </xsd:element>
    <xsd:element name="CC_Redaccion" ma:index="68" nillable="true" ma:displayName="CC_Redaccion" ma:hidden="true" ma:internalName="CC_Redaccion" ma:readOnly="false">
      <xsd:simpleType>
        <xsd:restriction base="dms:Text">
          <xsd:maxLength value="255"/>
        </xsd:restriction>
      </xsd:simpleType>
    </xsd:element>
    <xsd:element name="ControlCalidad" ma:index="69" nillable="true" ma:displayName="ControlCalidad" ma:hidden="true" ma:internalName="ControlCalidad" ma:readOnly="false">
      <xsd:simpleType>
        <xsd:restriction base="dms:Text">
          <xsd:maxLength value="255"/>
        </xsd:restriction>
      </xsd:simpleType>
    </xsd:element>
    <xsd:element name="lcf76f155ced4ddcb4097134ff3c332f" ma:index="73" nillable="true" ma:taxonomy="true" ma:internalName="lcf76f155ced4ddcb4097134ff3c332f" ma:taxonomyFieldName="MediaServiceImageTags" ma:displayName="Etiquetas de imagen" ma:readOnly="false" ma:fieldId="{5cf76f15-5ced-4ddc-b409-7134ff3c332f}" ma:taxonomyMulti="true" ma:sspId="76a0f718-64e7-4125-a6af-7a61992d9c45" ma:termSetId="09814cd3-568e-fe90-9814-8d621ff8fb84" ma:anchorId="fba54fb3-c3e1-fe81-a776-ca4b69148c4d" ma:open="true" ma:isKeyword="false">
      <xsd:complexType>
        <xsd:sequence>
          <xsd:element ref="pc:Terms" minOccurs="0" maxOccurs="1"/>
        </xsd:sequence>
      </xsd:complexType>
    </xsd:element>
    <xsd:element name="MediaServiceGenerationTime" ma:index="75" nillable="true" ma:displayName="MediaServiceGenerationTime" ma:hidden="true" ma:internalName="MediaServiceGenerationTime" ma:readOnly="true">
      <xsd:simpleType>
        <xsd:restriction base="dms:Text"/>
      </xsd:simpleType>
    </xsd:element>
    <xsd:element name="MediaServiceEventHashCode" ma:index="76" nillable="true" ma:displayName="MediaServiceEventHashCode" ma:hidden="true" ma:internalName="MediaServiceEventHashCode" ma:readOnly="true">
      <xsd:simpleType>
        <xsd:restriction base="dms:Text"/>
      </xsd:simpleType>
    </xsd:element>
    <xsd:element name="MetadataActualizada" ma:index="77" nillable="true" ma:displayName="MetadataActualizada" ma:internalName="MetadataActualizada">
      <xsd:simpleType>
        <xsd:restriction base="dms:Text">
          <xsd:maxLength value="255"/>
        </xsd:restriction>
      </xsd:simpleType>
    </xsd:element>
    <xsd:element name="Consorcio" ma:index="78" nillable="true" ma:displayName="Consorcio" ma:default="1" ma:internalName="Consorcio">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dDocumento xmlns="326e9f66-6c94-4a1f-9693-eca0f69d5c1e">COR-F-REC-VAC-05.15</CodDocumento>
    <SharedWithUsers xmlns="326e9f66-6c94-4a1f-9693-eca0f69d5c1e">
      <UserInfo>
        <DisplayName>Rosa C. Garboza Gonzalo</DisplayName>
        <AccountId>4456</AccountId>
        <AccountType/>
      </UserInfo>
      <UserInfo>
        <DisplayName>Lupe Y. Gallardo Pastor</DisplayName>
        <AccountId>1417</AccountId>
        <AccountType/>
      </UserInfo>
      <UserInfo>
        <DisplayName>Christian J. Mesia Montenegro</DisplayName>
        <AccountId>3067</AccountId>
        <AccountType/>
      </UserInfo>
      <UserInfo>
        <DisplayName>Rocio D. Quiliano Terreros</DisplayName>
        <AccountId>453</AccountId>
        <AccountType/>
      </UserInfo>
      <UserInfo>
        <DisplayName>Yenny Y. Pajuelo Ramirez</DisplayName>
        <AccountId>627</AccountId>
        <AccountType/>
      </UserInfo>
      <UserInfo>
        <DisplayName>Lucia M. Bautista Zuñiga</DisplayName>
        <AccountId>560</AccountId>
        <AccountType/>
      </UserInfo>
    </SharedWithUsers>
    <UsuarioEnUso xmlns="326e9f66-6c94-4a1f-9693-eca0f69d5c1e">
      <UserInfo>
        <DisplayName>Rosa C. Garboza Gonzalo</DisplayName>
        <AccountId>4456</AccountId>
        <AccountType/>
      </UserInfo>
    </UsuarioEnUso>
    <TiempoAlmacenamiento xmlns="326e9f66-6c94-4a1f-9693-eca0f69d5c1e">16</TiempoAlmacenamiento>
    <DptoLiderProceso xmlns="326e9f66-6c94-4a1f-9693-eca0f69d5c1e">Rector/Academic Managemnt</DptoLiderProceso>
    <Revisor xmlns="326e9f66-6c94-4a1f-9693-eca0f69d5c1e">
      <UserInfo>
        <DisplayName>453</DisplayName>
        <AccountId>453</AccountId>
        <AccountType/>
      </UserInfo>
      <UserInfo>
        <DisplayName>627</DisplayName>
        <AccountId>627</AccountId>
        <AccountType/>
      </UserInfo>
      <UserInfo>
        <DisplayName>560</DisplayName>
        <AccountId>560</AccountId>
        <AccountType/>
      </UserInfo>
    </Revisor>
    <Sponsor xmlns="326e9f66-6c94-4a1f-9693-eca0f69d5c1e" xsi:nil="true"/>
    <FlagVigente xmlns="326e9f66-6c94-4a1f-9693-eca0f69d5c1e">false</FlagVigente>
    <Revisor1 xmlns="326e9f66-6c94-4a1f-9693-eca0f69d5c1e">
      <UserInfo>
        <DisplayName/>
        <AccountId xsi:nil="true"/>
        <AccountType/>
      </UserInfo>
    </Revisor1>
    <Transformado xmlns="995b1cfb-57f8-48f2-8d94-2b6e594e5502" xsi:nil="true"/>
    <Version_ xmlns="326e9f66-6c94-4a1f-9693-eca0f69d5c1e">7</Version_>
    <LiderProc xmlns="326e9f66-6c94-4a1f-9693-eca0f69d5c1e">
      <UserInfo>
        <DisplayName>Christian J. Mesia Montenegro</DisplayName>
        <AccountId>3067</AccountId>
        <AccountType/>
      </UserInfo>
    </LiderProc>
    <NombreAplicativoBD xmlns="326e9f66-6c94-4a1f-9693-eca0f69d5c1e" xsi:nil="true"/>
    <DocumentoPrincipalTitulo xmlns="326e9f66-6c94-4a1f-9693-eca0f69d5c1e">Modalidades para Obtención del Título Profesional</DocumentoPrincipalTitulo>
    <SubProc xmlns="326e9f66-6c94-4a1f-9693-eca0f69d5c1e" xsi:nil="true"/>
    <SolicitudCreador xmlns="326e9f66-6c94-4a1f-9693-eca0f69d5c1e">SOL-A-2022-0464</SolicitudCreador>
    <FlagTipoDoc xmlns="326e9f66-6c94-4a1f-9693-eca0f69d5c1e" xsi:nil="true"/>
    <ControlCalidad xmlns="995b1cfb-57f8-48f2-8d94-2b6e594e5502" xsi:nil="true"/>
    <CodSolicitud xmlns="326e9f66-6c94-4a1f-9693-eca0f69d5c1e">SOL-A-2022-0464</CodSolicitud>
    <Revisor2 xmlns="326e9f66-6c94-4a1f-9693-eca0f69d5c1e">
      <UserInfo>
        <DisplayName/>
        <AccountId xsi:nil="true"/>
        <AccountType/>
      </UserInfo>
    </Revisor2>
    <CC_DocRelacionados xmlns="995b1cfb-57f8-48f2-8d94-2b6e594e5502" xsi:nil="true"/>
    <FechaPublicacion xmlns="326e9f66-6c94-4a1f-9693-eca0f69d5c1e">2023-01-10T11:48:14+00:00</FechaPublicacion>
    <CriteriodeRevision xmlns="326e9f66-6c94-4a1f-9693-eca0f69d5c1e" xsi:nil="true"/>
    <DocumentoPrincipalFechaPub xmlns="326e9f66-6c94-4a1f-9693-eca0f69d5c1e">2021-04-19T00:00:00+00:00</DocumentoPrincipalFechaPub>
    <Conservacion xmlns="326e9f66-6c94-4a1f-9693-eca0f69d5c1e" xsi:nil="true"/>
    <MetadataActualizada xmlns="995b1cfb-57f8-48f2-8d94-2b6e594e5502">Se actualizó en la fecha de 01/02/2023 10:32 AM</MetadataActualizada>
    <TipoDoc xmlns="326e9f66-6c94-4a1f-9693-eca0f69d5c1e">2</TipoDoc>
    <CodigoSOX xmlns="326e9f66-6c94-4a1f-9693-eca0f69d5c1e" xsi:nil="true"/>
    <TaxCatchAll xmlns="326e9f66-6c94-4a1f-9693-eca0f69d5c1e" xsi:nil="true"/>
    <MacroProc xmlns="326e9f66-6c94-4a1f-9693-eca0f69d5c1e">7</MacroProc>
    <DocumentoPrincipalCod xmlns="326e9f66-6c94-4a1f-9693-eca0f69d5c1e">PR-P11-COD2-0002</DocumentoPrincipalCod>
    <DocumentoPrincipalVersion xmlns="326e9f66-6c94-4a1f-9693-eca0f69d5c1e">4</DocumentoPrincipalVersion>
    <Elaborador xmlns="326e9f66-6c94-4a1f-9693-eca0f69d5c1e">
      <UserInfo>
        <DisplayName>Lupe Y. Gallardo Pastor</DisplayName>
        <AccountId>1417</AccountId>
        <AccountType/>
      </UserInfo>
    </Elaborador>
    <FechaCarga xmlns="326e9f66-6c94-4a1f-9693-eca0f69d5c1e" xsi:nil="true"/>
    <Ubicacion xmlns="326e9f66-6c94-4a1f-9693-eca0f69d5c1e">Sistema de Gestión de Tesis</Ubicacion>
    <GruposDistribucion xmlns="326e9f66-6c94-4a1f-9693-eca0f69d5c1e">
      <UserInfo>
        <DisplayName>37</DisplayName>
        <AccountId>37</AccountId>
        <AccountType/>
      </UserInfo>
      <UserInfo>
        <DisplayName>85</DisplayName>
        <AccountId>85</AccountId>
        <AccountType/>
      </UserInfo>
      <UserInfo>
        <DisplayName>2322</DisplayName>
        <AccountId>2322</AccountId>
        <AccountType/>
      </UserInfo>
    </GruposDistribucion>
    <AreaSolicitante xmlns="326e9f66-6c94-4a1f-9693-eca0f69d5c1e" xsi:nil="true"/>
    <DocumentosRelacionados xmlns="326e9f66-6c94-4a1f-9693-eca0f69d5c1e">false</DocumentosRelacionados>
    <EnUso xmlns="326e9f66-6c94-4a1f-9693-eca0f69d5c1e">false</EnUso>
    <CC_Notificado xmlns="995b1cfb-57f8-48f2-8d94-2b6e594e5502">false</CC_Notificado>
    <IdSolicitudAux xmlns="326e9f66-6c94-4a1f-9693-eca0f69d5c1e" xsi:nil="true"/>
    <Clasificacion xmlns="326e9f66-6c94-4a1f-9693-eca0f69d5c1e" xsi:nil="true"/>
    <ControlSOX xmlns="326e9f66-6c94-4a1f-9693-eca0f69d5c1e">false</ControlSOX>
    <EstadoDocPublicado xmlns="326e9f66-6c94-4a1f-9693-eca0f69d5c1e">Vigente</EstadoDocPublicado>
    <AreaProceso xmlns="326e9f66-6c94-4a1f-9693-eca0f69d5c1e" xsi:nil="true"/>
    <Analista xmlns="326e9f66-6c94-4a1f-9693-eca0f69d5c1e">
      <UserInfo>
        <DisplayName>Rosa C. Garboza Gonzalo</DisplayName>
        <AccountId>4456</AccountId>
        <AccountType/>
      </UserInfo>
    </Analista>
    <Tipo_ xmlns="995b1cfb-57f8-48f2-8d94-2b6e594e5502" xsi:nil="true"/>
    <CC_Comentarios xmlns="995b1cfb-57f8-48f2-8d94-2b6e594e5502" xsi:nil="true"/>
    <CC_OtroLabel xmlns="995b1cfb-57f8-48f2-8d94-2b6e594e5502" xsi:nil="true"/>
    <CC_OtrosValor xmlns="995b1cfb-57f8-48f2-8d94-2b6e594e5502" xsi:nil="true"/>
    <FechaVigencia xmlns="326e9f66-6c94-4a1f-9693-eca0f69d5c1e">2023-01-10T05:00:00+00:00</FechaVigencia>
    <Calificar xmlns="995b1cfb-57f8-48f2-8d94-2b6e594e5502">
      <Url xsi:nil="true"/>
      <Description xsi:nil="true"/>
    </Calificar>
    <CC_ControlCambios xmlns="995b1cfb-57f8-48f2-8d94-2b6e594e5502" xsi:nil="true"/>
    <CC_Redaccion xmlns="995b1cfb-57f8-48f2-8d94-2b6e594e5502" xsi:nil="true"/>
    <UsuarioSolicitante xmlns="326e9f66-6c94-4a1f-9693-eca0f69d5c1e">
      <UserInfo>
        <DisplayName>Lupe Y. Gallardo Pastor</DisplayName>
        <AccountId>1417</AccountId>
        <AccountType/>
      </UserInfo>
    </UsuarioSolicitante>
    <GrupoDistribucion xmlns="326e9f66-6c94-4a1f-9693-eca0f69d5c1e" xsi:nil="true"/>
    <CC_EstructuraDoc xmlns="995b1cfb-57f8-48f2-8d94-2b6e594e5502" xsi:nil="true"/>
    <TipoProceso xmlns="326e9f66-6c94-4a1f-9693-eca0f69d5c1e">3</TipoProceso>
    <CodificacionDocumento xmlns="326e9f66-6c94-4a1f-9693-eca0f69d5c1e">COD-ASIG-1652</CodificacionDocumento>
    <lcf76f155ced4ddcb4097134ff3c332f xmlns="995b1cfb-57f8-48f2-8d94-2b6e594e5502">
      <Terms xmlns="http://schemas.microsoft.com/office/infopath/2007/PartnerControls"/>
    </lcf76f155ced4ddcb4097134ff3c332f>
    <Responsable xmlns="326e9f66-6c94-4a1f-9693-eca0f69d5c1e">Docente / Asesor</Responsable>
    <Capacitador xmlns="326e9f66-6c94-4a1f-9693-eca0f69d5c1e">
      <UserInfo>
        <DisplayName>Christian J. Mesia Montenegro</DisplayName>
        <AccountId>3067</AccountId>
        <AccountType/>
      </UserInfo>
    </Capacitador>
    <Autorizador xmlns="326e9f66-6c94-4a1f-9693-eca0f69d5c1e">
      <UserInfo>
        <DisplayName/>
        <AccountId xsi:nil="true"/>
        <AccountType/>
      </UserInfo>
    </Autorizador>
    <Consorcio xmlns="995b1cfb-57f8-48f2-8d94-2b6e594e5502">true</Consorcio>
  </documentManagement>
</p:properties>
</file>

<file path=customXml/itemProps1.xml><?xml version="1.0" encoding="utf-8"?>
<ds:datastoreItem xmlns:ds="http://schemas.openxmlformats.org/officeDocument/2006/customXml" ds:itemID="{8614666F-E582-4FBA-8A4E-3831EAFC25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6e9f66-6c94-4a1f-9693-eca0f69d5c1e"/>
    <ds:schemaRef ds:uri="995b1cfb-57f8-48f2-8d94-2b6e594e5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DBDB1-67D5-45FE-B168-74C7C69E832A}">
  <ds:schemaRefs>
    <ds:schemaRef ds:uri="http://schemas.openxmlformats.org/officeDocument/2006/bibliography"/>
  </ds:schemaRefs>
</ds:datastoreItem>
</file>

<file path=customXml/itemProps3.xml><?xml version="1.0" encoding="utf-8"?>
<ds:datastoreItem xmlns:ds="http://schemas.openxmlformats.org/officeDocument/2006/customXml" ds:itemID="{28526D9A-8BE1-4AD3-B653-99C3AC499EDA}">
  <ds:schemaRefs>
    <ds:schemaRef ds:uri="http://schemas.microsoft.com/sharepoint/v3/contenttype/forms"/>
  </ds:schemaRefs>
</ds:datastoreItem>
</file>

<file path=customXml/itemProps4.xml><?xml version="1.0" encoding="utf-8"?>
<ds:datastoreItem xmlns:ds="http://schemas.openxmlformats.org/officeDocument/2006/customXml" ds:itemID="{2D3DFF78-ADEC-4A0B-AE76-576A57A2C31E}">
  <ds:schemaRefs>
    <ds:schemaRef ds:uri="http://schemas.microsoft.com/office/2006/metadata/properties"/>
    <ds:schemaRef ds:uri="http://schemas.microsoft.com/office/infopath/2007/PartnerControls"/>
    <ds:schemaRef ds:uri="326e9f66-6c94-4a1f-9693-eca0f69d5c1e"/>
    <ds:schemaRef ds:uri="995b1cfb-57f8-48f2-8d94-2b6e594e5502"/>
  </ds:schemaRefs>
</ds:datastoreItem>
</file>

<file path=docProps/app.xml><?xml version="1.0" encoding="utf-8"?>
<Properties xmlns="http://schemas.openxmlformats.org/officeDocument/2006/extended-properties" xmlns:vt="http://schemas.openxmlformats.org/officeDocument/2006/docPropsVTypes">
  <Template>2016 Producto SGI_TESIS Informe de INVESTIGACIÓN bachiller (003).dotx</Template>
  <TotalTime>375</TotalTime>
  <Pages>19</Pages>
  <Words>1536</Words>
  <Characters>8449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Formato para tesis</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para tesis</dc:title>
  <dc:subject/>
  <dc:creator>Lupe Yovani Gallardo Pastor</dc:creator>
  <cp:keywords/>
  <cp:lastModifiedBy>Elmer Elias</cp:lastModifiedBy>
  <cp:revision>6</cp:revision>
  <cp:lastPrinted>2018-06-08T19:05:00Z</cp:lastPrinted>
  <dcterms:created xsi:type="dcterms:W3CDTF">2023-03-22T14:38:00Z</dcterms:created>
  <dcterms:modified xsi:type="dcterms:W3CDTF">2024-04-18T13:53:00Z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0x010100480D7A2893F2004A8EC647D5F9EBF00800A2851CFE6AF60442BB1143DE21B977B5</vt:lpwstr>
  </property>
  <property fmtid="{D5CDD505-2E9C-101B-9397-08002B2CF9AE}" pid="3" name="_ExtendedDescription">
    <vt:lpwstr/>
  </property>
  <property fmtid="{D5CDD505-2E9C-101B-9397-08002B2CF9AE}" pid="4" name="MediaServiceImageTags">
    <vt:lpwstr/>
  </property>
</Properties>
</file>