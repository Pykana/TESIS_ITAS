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sidR="00213566" w:rsidP="002C6C90" w14:paraId="2BDFCDDD" w14:textId="5E5FDFE5">
      <w:pPr>
        <w:tabs>
          <w:tab w:val="left" w:pos="4052"/>
        </w:tabs>
        <w:ind w:firstLine="0"/>
      </w:pPr>
      <w:r>
        <w:rPr>
          <w:noProof/>
        </w:rPr>
        <w:drawing>
          <wp:anchor distT="0" distB="0" distL="114300" distR="114300" simplePos="0" relativeHeight="251660288" behindDoc="1" locked="0" layoutInCell="1" allowOverlap="1">
            <wp:simplePos x="0" y="0"/>
            <wp:positionH relativeFrom="column">
              <wp:posOffset>-1047750</wp:posOffset>
            </wp:positionH>
            <wp:positionV relativeFrom="paragraph">
              <wp:posOffset>0</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rsidR="00213566" w:rsidP="00525B19" w14:paraId="43E96775" w14:textId="2E176B39">
      <w:pPr>
        <w:ind w:right="-858"/>
      </w:pPr>
    </w:p>
    <w:p w:rsidR="00213566" w:rsidP="00213566" w14:paraId="6C32DAFA" w14:textId="2AC52F76"/>
    <w:p w:rsidR="00213566" w:rsidP="00213566" w14:paraId="7607A31A" w14:textId="1796FB13"/>
    <w:p w:rsidR="002C6C90" w:rsidP="00213566" w14:paraId="162AB516" w14:textId="7F71D4C5"/>
    <w:p w:rsidR="002C6C90" w:rsidP="00213566" w14:paraId="727784C3" w14:textId="6E2D1F8D"/>
    <w:sdt>
      <w:sdtPr>
        <w:rPr>
          <w:rStyle w:val="NombredelaFacultadCar"/>
        </w:rPr>
        <w:alias w:val="Nombre de Facultad"/>
        <w:tag w:val="Nombre de Facultad"/>
        <w:id w:val="-1667701956"/>
        <w:lock w:val="sdtLocked"/>
        <w:placeholder>
          <w:docPart w:val="FE4BE136C82A43BC9E0C206F71062BF8"/>
        </w:placeholder>
        <w:showingPlcHdr/>
        <w:dropDownList>
          <w:listItem w:value="Elija un elemento."/>
          <w:listItem w:value="FACULTAD DE ARQUITECTURA Y DISEÑO" w:displayText="FACULTAD DE ARQUITECTURA Y DISEÑO"/>
          <w:listItem w:value="FACULTAD DE CIENCIAS DE LA SALUD" w:displayText="FACULTAD DE CIENCIAS DE LA SALUD"/>
          <w:listItem w:value="FACULTAD DE COMUNICACIONES" w:displayText="FACULTAD DE COMUNICACIONES"/>
          <w:listItem w:value="FACULTAD DE DERECHO Y CIENCIAS POLÍTICAS" w:displayText="FACULTAD DE DERECHO Y CIENCIAS POLÍTICAS"/>
          <w:listItem w:value="FACULTAD DE INGENIERÍA" w:displayText="FACULTAD DE INGENIERÍA"/>
          <w:listItem w:value="FACULTAD DE NEGOCIOS" w:displayText="FACULTAD DE NEGOCIOS"/>
        </w:dropDownList>
      </w:sdtPr>
      <w:sdtEndPr>
        <w:rPr>
          <w:rStyle w:val="NombredelaFacultadCar"/>
        </w:rPr>
      </w:sdtEndPr>
      <w:sdtContent>
        <w:p w:rsidR="00213566" w:rsidRPr="00C0488F" w:rsidP="002C6C90" w14:paraId="1E090712" w14:textId="77777777">
          <w:pPr>
            <w:pStyle w:val="NombredelaFacultad"/>
            <w:jc w:val="center"/>
          </w:pPr>
          <w:r w:rsidRPr="00222333">
            <w:rPr>
              <w:rStyle w:val="PlaceholderText"/>
            </w:rPr>
            <w:t>Elija un elemento.</w:t>
          </w:r>
        </w:p>
      </w:sdtContent>
    </w:sdt>
    <w:p w:rsidR="00213566" w:rsidRPr="009C2F5D" w:rsidP="002C6C90" w14:paraId="5B61034C" w14:textId="77777777">
      <w:pPr>
        <w:pStyle w:val="Nombredecarrera"/>
        <w:jc w:val="center"/>
      </w:pPr>
      <w:sdt>
        <w:sdtPr>
          <w:rPr>
            <w:rStyle w:val="NombredecarreraCar"/>
          </w:rPr>
          <w:alias w:val="Carrera de"/>
          <w:tag w:val="Carrera de"/>
          <w:id w:val="-804774297"/>
          <w:lock w:val="sdtContentLocked"/>
          <w:placeholder>
            <w:docPart w:val="7EEE68E737AF44D4A8420922DCBF065E"/>
          </w:placeholder>
          <w:richText/>
        </w:sdtPr>
        <w:sdtEndPr>
          <w:rPr>
            <w:rStyle w:val="NombredecarreraCar"/>
          </w:rPr>
        </w:sdtEndPr>
        <w:sdtContent>
          <w:r w:rsidR="00C0488F">
            <w:rPr>
              <w:rStyle w:val="NombredecarreraCar"/>
            </w:rPr>
            <w:t>Carrera de</w:t>
          </w:r>
        </w:sdtContent>
      </w:sdt>
      <w:r w:rsidR="00C0488F">
        <w:rPr>
          <w:rStyle w:val="NombredecarreraCar"/>
        </w:rPr>
        <w:t xml:space="preserve"> </w:t>
      </w:r>
      <w:bookmarkStart w:id="0" w:name="_Hlk483557074"/>
      <w:sdt>
        <w:sdtPr>
          <w:rPr>
            <w:rStyle w:val="NombredecarreraCar"/>
          </w:rPr>
          <w:alias w:val="Nombre de carreras"/>
          <w:tag w:val="Nombre de carreras"/>
          <w:id w:val="-202257015"/>
          <w:lock w:val="sdtLocked"/>
          <w:placeholder>
            <w:docPart w:val="8CE939FBE1A5427096F8E4FB0AE7EC98"/>
          </w:placeholder>
          <w:showingPlcHdr/>
          <w:dropDownList>
            <w:listItem w:value="Elija un elemento."/>
            <w:listItem w:value="Arquitectura y Diseño de Interiores" w:displayText="Arquitectura y Diseño de Interiores"/>
            <w:listItem w:value="Arquitectura y Urbanismo" w:displayText="Arquitectura y Urbanismo"/>
            <w:listItem w:value="Diseño Industrial" w:displayText="Diseño Industrial"/>
            <w:listItem w:value="Enfermería" w:displayText="Enfermería"/>
            <w:listItem w:value="Nutrición y Dietética" w:displayText="Nutrición y Dietética"/>
            <w:listItem w:value="Obstetricia" w:displayText="Obstetricia"/>
            <w:listItem w:value="Psicología" w:displayText="Psicología"/>
            <w:listItem w:value="Terapia Física y Rehabilitación" w:displayText="Terapia Física y Rehabilitación"/>
            <w:listItem w:value="Comunicación" w:displayText="Comunicación"/>
            <w:listItem w:value="Comunicación Audiovisual en Medios Digitales" w:displayText="Comunicación Audiovisual en Medios Digitales"/>
            <w:listItem w:value="Comunicación Corporativa" w:displayText="Comunicación Corporativa"/>
            <w:listItem w:value="Comunicación y Periodismo" w:displayText="Comunicación y Periodismo"/>
            <w:listItem w:value="Comunicación y Publicidad" w:displayText="Comunicación y Publicidad"/>
            <w:listItem w:value="Derecho" w:displayText="Derecho"/>
            <w:listItem w:value="Ingeniería Agroindustrial" w:displayText="Ingeniería Agroindustrial"/>
            <w:listItem w:value="Ingeniería Ambiental" w:displayText="Ingeniería Ambiental"/>
            <w:listItem w:value="Ingeniería Civil" w:displayText="Ingeniería Civil"/>
            <w:listItem w:value="Ingeniería Electrónica" w:displayText="Ingeniería Electrónica"/>
            <w:listItem w:value="Ingeniería de Minas" w:displayText="Ingeniería de Minas"/>
            <w:listItem w:value="Ingeniería de Sistemas Computacionales" w:displayText="Ingeniería de Sistemas Computacionales"/>
            <w:listItem w:value="Ingeniería Empresarial" w:displayText="Ingeniería Empresarial"/>
            <w:listItem w:value="Ingeniería Geológica" w:displayText="Ingeniería Geológica"/>
            <w:listItem w:value="Ingeniería Industrial" w:displayText="Ingeniería Industrial"/>
            <w:listItem w:value="Ingeniería Mecatrónica" w:displayText="Ingeniería Mecatrónica"/>
            <w:listItem w:value="Ingeniería en Logística y Transportes" w:displayText="Ingeniería en Logística y Transportes"/>
            <w:listItem w:value="Administración" w:displayText="Administración"/>
            <w:listItem w:value="Administración Bancaria y Financiera" w:displayText="Administración Bancaria y Financiera"/>
            <w:listItem w:value="Administración y Gestión Comercial" w:displayText="Administración y Gestión Comercial"/>
            <w:listItem w:value="Administración y Marketing" w:displayText="Administración y Marketing"/>
            <w:listItem w:value="Administración y Negocios Internacionales" w:displayText="Administración y Negocios Internacionales"/>
            <w:listItem w:value="Administración y Servicios Turísticos" w:displayText="Administración y Servicios Turísticos"/>
            <w:listItem w:value="Contabilidad y Finanzas" w:displayText="Contabilidad y Finanzas"/>
            <w:listItem w:value="Economía" w:displayText="Economía"/>
            <w:listItem w:value="Economía y Negocios Internacionales" w:displayText="Economía y Negocios Internacionales"/>
            <w:listItem w:value="Gastronomía y Gestión de Restaurantes" w:displayText="Gastronomía y Gestión de Restaurantes"/>
          </w:dropDownList>
        </w:sdtPr>
        <w:sdtEndPr>
          <w:rPr>
            <w:rStyle w:val="NombredecarreraCar"/>
          </w:rPr>
        </w:sdtEndPr>
        <w:sdtContent>
          <w:r w:rsidRPr="00222333" w:rsidR="00645563">
            <w:rPr>
              <w:rStyle w:val="PlaceholderText"/>
            </w:rPr>
            <w:t>Elija un elemento.</w:t>
          </w:r>
        </w:sdtContent>
      </w:sdt>
      <w:bookmarkEnd w:id="0"/>
    </w:p>
    <w:sdt>
      <w:sdtPr>
        <w:rPr>
          <w:rStyle w:val="TtulodeInvestigacinCar"/>
        </w:rPr>
        <w:alias w:val="Título de la Investigación"/>
        <w:tag w:val="Título de la Investigación"/>
        <w:id w:val="869958975"/>
        <w:lock w:val="sdtLocked"/>
        <w:placeholder>
          <w:docPart w:val="7EEE68E737AF44D4A8420922DCBF065E"/>
        </w:placeholder>
        <w:richText/>
      </w:sdtPr>
      <w:sdtEndPr>
        <w:rPr>
          <w:rStyle w:val="TtulodeInvestigacinCar"/>
        </w:rPr>
      </w:sdtEndPr>
      <w:sdtContent>
        <w:p w:rsidR="00213566" w:rsidRPr="00CC783D" w:rsidP="002C6C90" w14:paraId="33C85892" w14:textId="77777777">
          <w:pPr>
            <w:pStyle w:val="TtulodeInvestigacin"/>
            <w:jc w:val="center"/>
          </w:pPr>
          <w:r w:rsidRPr="00C0488F">
            <w:rPr>
              <w:rStyle w:val="TtulodeInvestigacinCar"/>
            </w:rPr>
            <w:t>“</w:t>
          </w:r>
          <w:r w:rsidRPr="00C0488F" w:rsidR="00FB319F">
            <w:rPr>
              <w:rStyle w:val="TtulodeInvestigacinCar"/>
            </w:rPr>
            <w:t>TÍTULO DE LA INVESTIGACIÓN</w:t>
          </w:r>
          <w:r w:rsidRPr="00C0488F" w:rsidR="00AD4CE8">
            <w:rPr>
              <w:rStyle w:val="TtulodeInvestigacinCar"/>
            </w:rPr>
            <w:t>”</w:t>
          </w:r>
        </w:p>
      </w:sdtContent>
    </w:sdt>
    <w:p w:rsidR="00213566" w:rsidRPr="009C2F5D" w:rsidP="00213566" w14:paraId="27FAAA57" w14:textId="77777777">
      <w:pPr>
        <w:rPr>
          <w:color w:val="404040" w:themeColor="text1" w:themeTint="BF"/>
          <w:sz w:val="31"/>
          <w:szCs w:val="31"/>
        </w:rPr>
      </w:pPr>
    </w:p>
    <w:sdt>
      <w:sdtPr>
        <w:id w:val="-226772376"/>
        <w:placeholder>
          <w:docPart w:val="7EEE68E737AF44D4A8420922DCBF065E"/>
        </w:placeholder>
        <w:richText/>
      </w:sdtPr>
      <w:sdtContent>
        <w:sdt>
          <w:sdtPr>
            <w:rPr>
              <w:rStyle w:val="TrabajoparaoptarCar"/>
            </w:rPr>
            <w:alias w:val="Para optar al  grado de"/>
            <w:tag w:val="Para optar al  grado de"/>
            <w:id w:val="-1802457480"/>
            <w:lock w:val="sdtContentLocked"/>
            <w:placeholder>
              <w:docPart w:val="7EEE68E737AF44D4A8420922DCBF065E"/>
            </w:placeholder>
            <w:richText/>
          </w:sdtPr>
          <w:sdtEndPr>
            <w:rPr>
              <w:rStyle w:val="TrabajoparaoptarCar"/>
            </w:rPr>
          </w:sdtEndPr>
          <w:sdtContent>
            <w:p w:rsidR="00213566" w:rsidRPr="009C2F5D" w:rsidP="009F019E" w14:paraId="56658227" w14:textId="77777777">
              <w:pPr>
                <w:pStyle w:val="Trabajoparaoptar"/>
              </w:pPr>
              <w:r w:rsidRPr="00C0488F">
                <w:rPr>
                  <w:rStyle w:val="TrabajoparaoptarCar"/>
                </w:rPr>
                <w:t>T</w:t>
              </w:r>
              <w:r w:rsidRPr="00C0488F" w:rsidR="00AD4CE8">
                <w:rPr>
                  <w:rStyle w:val="TrabajoparaoptarCar"/>
                </w:rPr>
                <w:t>rabajo de investigación</w:t>
              </w:r>
              <w:r w:rsidRPr="00C0488F" w:rsidR="002C36FD">
                <w:rPr>
                  <w:rStyle w:val="TrabajoparaoptarCar"/>
                </w:rPr>
                <w:t xml:space="preserve"> para optar al grado de</w:t>
              </w:r>
              <w:r w:rsidRPr="00C0488F">
                <w:rPr>
                  <w:rStyle w:val="TrabajoparaoptarCar"/>
                </w:rPr>
                <w:t>:</w:t>
              </w:r>
            </w:p>
          </w:sdtContent>
        </w:sdt>
      </w:sdtContent>
    </w:sdt>
    <w:p w:rsidR="00213566" w:rsidP="002C6C90" w14:paraId="0F3EF500" w14:textId="001D6F40">
      <w:pPr>
        <w:pStyle w:val="Gradoen"/>
        <w:jc w:val="center"/>
        <w:rPr>
          <w:rStyle w:val="GradoenCar"/>
        </w:rPr>
      </w:pPr>
      <w:sdt>
        <w:sdtPr>
          <w:rPr>
            <w:rStyle w:val="GradoenCar"/>
          </w:rPr>
          <w:alias w:val="Bachiller en"/>
          <w:tag w:val="Bachiller en"/>
          <w:id w:val="-366452052"/>
          <w:lock w:val="sdtContentLocked"/>
          <w:placeholder>
            <w:docPart w:val="7EEE68E737AF44D4A8420922DCBF065E"/>
          </w:placeholder>
          <w:richText/>
        </w:sdtPr>
        <w:sdtEndPr>
          <w:rPr>
            <w:rStyle w:val="GradoenCar"/>
          </w:rPr>
        </w:sdtEndPr>
        <w:sdtContent>
          <w:sdt>
            <w:sdtPr>
              <w:rPr>
                <w:rStyle w:val="GradoenCar"/>
                <w:b/>
              </w:rPr>
              <w:id w:val="1919051474"/>
              <w:placeholder>
                <w:docPart w:val="DefaultPlaceholder_-1854013438"/>
              </w:placeholder>
              <w:comboBox w:lastValue="Bachiller en">
                <w:listItem w:value="Elija un elemento."/>
                <w:listItem w:value="Bachiller en" w:displayText="Bachiller en"/>
                <w:listItem w:value="Bachilleres en" w:displayText="Bachilleres en"/>
              </w:comboBox>
            </w:sdtPr>
            <w:sdtEndPr>
              <w:rPr>
                <w:rStyle w:val="GradoenCar"/>
              </w:rPr>
            </w:sdtEndPr>
            <w:sdtContent>
              <w:r>
                <w:rPr>
                  <w:rStyle w:val="GradoenCar"/>
                  <w:b/>
                </w:rPr>
                <w:t>Bachiller en</w:t>
              </w:r>
            </w:sdtContent>
          </w:sdt>
        </w:sdtContent>
      </w:sdt>
      <w:r w:rsidRPr="00EF7F57" w:rsidR="00EF7F57">
        <w:rPr>
          <w:b w:val="0"/>
          <w:caps/>
        </w:rPr>
        <w:t xml:space="preserve"> </w:t>
      </w:r>
      <w:sdt>
        <w:sdtPr>
          <w:rPr>
            <w:rStyle w:val="GradoenCar"/>
          </w:rPr>
          <w:alias w:val="Carreras"/>
          <w:tag w:val="Carreras"/>
          <w:id w:val="-314100053"/>
          <w:placeholder>
            <w:docPart w:val="3926D220B87C42B99E355AE649561D92"/>
          </w:placeholder>
          <w:showingPlcHdr/>
          <w:richText/>
        </w:sdtPr>
        <w:sdtEndPr>
          <w:rPr>
            <w:rStyle w:val="DefaultParagraphFont"/>
            <w:b/>
            <w:caps/>
          </w:rPr>
        </w:sdtEndPr>
        <w:sdtContent>
          <w:r w:rsidR="00381CF2">
            <w:rPr>
              <w:rStyle w:val="PlaceholderText"/>
            </w:rPr>
            <w:t>Digitar el nombre exacto de la o las carreras de ser el caso</w:t>
          </w:r>
        </w:sdtContent>
      </w:sdt>
    </w:p>
    <w:p w:rsidR="0068207D" w:rsidP="002C6C90" w14:paraId="044197BC" w14:textId="77777777">
      <w:pPr>
        <w:pStyle w:val="Gradoen"/>
        <w:jc w:val="center"/>
        <w:rPr>
          <w:rStyle w:val="GradoenCar"/>
        </w:rPr>
      </w:pPr>
    </w:p>
    <w:p w:rsidR="00213566" w:rsidRPr="009C2F5D" w:rsidP="002C6C90" w14:paraId="7D49CAE0" w14:textId="21438E5D">
      <w:pPr>
        <w:pStyle w:val="autoresasesores"/>
        <w:spacing w:line="240" w:lineRule="auto"/>
        <w:jc w:val="center"/>
      </w:pPr>
      <w:sdt>
        <w:sdtPr>
          <w:rPr>
            <w:rStyle w:val="autoresasesoresCar"/>
          </w:rPr>
          <w:alias w:val="Autores"/>
          <w:tag w:val="Autores"/>
          <w:id w:val="1356236253"/>
          <w:lock w:val="sdtContentLocked"/>
          <w:placeholder>
            <w:docPart w:val="7EEE68E737AF44D4A8420922DCBF065E"/>
          </w:placeholder>
          <w:richText/>
        </w:sdtPr>
        <w:sdtEndPr>
          <w:rPr>
            <w:rStyle w:val="autoresasesoresCar"/>
          </w:rPr>
        </w:sdtEndPr>
        <w:sdtContent>
          <w:sdt>
            <w:sdtPr>
              <w:rPr>
                <w:rStyle w:val="autoresasesoresCar"/>
                <w:b/>
              </w:rPr>
              <w:alias w:val="Autores"/>
              <w:tag w:val="Autores"/>
              <w:id w:val="463477773"/>
              <w:placeholder>
                <w:docPart w:val="AED50B8A99DB4F168A354628799873A2"/>
              </w:placeholder>
              <w:showingPlcHdr/>
              <w:dropDownList>
                <w:listItem w:value="Elija un elemento."/>
                <w:listItem w:value="Autor:" w:displayText="Autor:"/>
                <w:listItem w:value="Autores:" w:displayText="Autores:"/>
              </w:dropDownList>
            </w:sdtPr>
            <w:sdtEndPr>
              <w:rPr>
                <w:rStyle w:val="autoresasesoresCar"/>
              </w:rPr>
            </w:sdtEndPr>
            <w:sdtContent>
              <w:bookmarkStart w:id="1" w:name="Texto1"/>
              <w:bookmarkEnd w:id="1"/>
              <w:r w:rsidRPr="00D27BAC" w:rsidR="00F70F83">
                <w:rPr>
                  <w:rStyle w:val="PlaceholderText"/>
                </w:rPr>
                <w:t>Elija un elemento.</w:t>
              </w:r>
            </w:sdtContent>
          </w:sdt>
        </w:sdtContent>
      </w:sdt>
    </w:p>
    <w:sdt>
      <w:sdtPr>
        <w:rPr>
          <w:rStyle w:val="NombresyapellidosCar"/>
        </w:rPr>
        <w:alias w:val="Nombres y apellido de autores "/>
        <w:tag w:val="Nombres y apellido de autores "/>
        <w:id w:val="869807384"/>
        <w:lock w:val="sdtLocked"/>
        <w:placeholder>
          <w:docPart w:val="7EEE68E737AF44D4A8420922DCBF065E"/>
        </w:placeholder>
        <w:richText/>
      </w:sdtPr>
      <w:sdtEndPr>
        <w:rPr>
          <w:rStyle w:val="NombresyapellidosCar"/>
        </w:rPr>
      </w:sdtEndPr>
      <w:sdtContent>
        <w:p w:rsidR="00213566" w:rsidRPr="00313F11" w:rsidP="002C6C90" w14:paraId="12F8F754" w14:textId="37591BE0">
          <w:pPr>
            <w:pStyle w:val="Nombresyapellidos"/>
            <w:spacing w:line="240" w:lineRule="auto"/>
            <w:jc w:val="center"/>
            <w:rPr>
              <w:rStyle w:val="NombresyapellidosCar"/>
            </w:rPr>
          </w:pPr>
          <w:r w:rsidRPr="00313F11">
            <w:rPr>
              <w:rStyle w:val="NombresyapellidosCar"/>
            </w:rPr>
            <w:t>Nombre</w:t>
          </w:r>
          <w:r w:rsidR="00E64CEA">
            <w:rPr>
              <w:rStyle w:val="NombresyapellidosCar"/>
            </w:rPr>
            <w:t>s</w:t>
          </w:r>
          <w:r w:rsidRPr="00313F11">
            <w:rPr>
              <w:rStyle w:val="NombresyapellidosCar"/>
            </w:rPr>
            <w:t xml:space="preserve"> y </w:t>
          </w:r>
          <w:r w:rsidRPr="00313F11" w:rsidR="00FB319F">
            <w:rPr>
              <w:rStyle w:val="NombresyapellidosCar"/>
            </w:rPr>
            <w:t>A</w:t>
          </w:r>
          <w:r w:rsidRPr="00313F11">
            <w:rPr>
              <w:rStyle w:val="NombresyapellidosCar"/>
            </w:rPr>
            <w:t>pellidos</w:t>
          </w:r>
        </w:p>
        <w:p w:rsidR="004B3CA0" w:rsidP="002C6C90" w14:paraId="7435000B" w14:textId="77777777">
          <w:pPr>
            <w:pStyle w:val="Nombresyapellidos"/>
            <w:spacing w:line="240" w:lineRule="auto"/>
            <w:jc w:val="center"/>
            <w:rPr>
              <w:rStyle w:val="NombresyapellidosCar"/>
            </w:rPr>
          </w:pPr>
          <w:r w:rsidRPr="00313F11">
            <w:rPr>
              <w:rStyle w:val="NombresyapellidosCar"/>
            </w:rPr>
            <w:t>Nombre</w:t>
          </w:r>
          <w:r w:rsidR="00E64CEA">
            <w:rPr>
              <w:rStyle w:val="NombresyapellidosCar"/>
            </w:rPr>
            <w:t>s</w:t>
          </w:r>
          <w:r w:rsidRPr="00313F11">
            <w:rPr>
              <w:rStyle w:val="NombresyapellidosCar"/>
            </w:rPr>
            <w:t xml:space="preserve"> y A</w:t>
          </w:r>
          <w:r w:rsidRPr="00313F11" w:rsidR="002C36FD">
            <w:rPr>
              <w:rStyle w:val="NombresyapellidosCar"/>
            </w:rPr>
            <w:t>pellidos</w:t>
          </w:r>
        </w:p>
      </w:sdtContent>
    </w:sdt>
    <w:p w:rsidR="002C36FD" w:rsidRPr="009C2F5D" w:rsidP="00555A31" w14:paraId="304F9E7B" w14:textId="77777777">
      <w:pPr>
        <w:pStyle w:val="Nombresyapellidos"/>
        <w:spacing w:line="240" w:lineRule="auto"/>
      </w:pPr>
    </w:p>
    <w:sdt>
      <w:sdtPr>
        <w:rPr>
          <w:rStyle w:val="autoresasesoresCar"/>
        </w:rPr>
        <w:alias w:val="Asesores"/>
        <w:tag w:val="Asesores"/>
        <w:id w:val="-409000201"/>
        <w:lock w:val="sdtContentLocked"/>
        <w:placeholder>
          <w:docPart w:val="7EEE68E737AF44D4A8420922DCBF065E"/>
        </w:placeholder>
        <w:richText/>
      </w:sdtPr>
      <w:sdtEndPr>
        <w:rPr>
          <w:rStyle w:val="autoresasesoresCar"/>
          <w:b/>
        </w:rPr>
      </w:sdtEndPr>
      <w:sdtContent>
        <w:p w:rsidR="00213566" w:rsidRPr="00313F11" w:rsidP="00F70F83" w14:paraId="797FB184" w14:textId="77777777">
          <w:pPr>
            <w:pStyle w:val="autoresasesores"/>
            <w:spacing w:line="240" w:lineRule="auto"/>
            <w:jc w:val="center"/>
            <w:rPr>
              <w:b w:val="0"/>
            </w:rPr>
          </w:pPr>
          <w:r w:rsidRPr="00313F11">
            <w:rPr>
              <w:rStyle w:val="autoresasesoresCar"/>
              <w:b/>
            </w:rPr>
            <w:t>Asesor:</w:t>
          </w:r>
        </w:p>
      </w:sdtContent>
    </w:sdt>
    <w:sdt>
      <w:sdtPr>
        <w:id w:val="570470418"/>
        <w:placeholder>
          <w:docPart w:val="7EEE68E737AF44D4A8420922DCBF065E"/>
        </w:placeholder>
        <w:richText/>
      </w:sdtPr>
      <w:sdtContent>
        <w:sdt>
          <w:sdtPr>
            <w:rPr>
              <w:rStyle w:val="NombresyapellidosCar"/>
            </w:rPr>
            <w:alias w:val="Asesor"/>
            <w:tag w:val="Asesor"/>
            <w:id w:val="826486862"/>
            <w:lock w:val="sdtLocked"/>
            <w:placeholder>
              <w:docPart w:val="7EEE68E737AF44D4A8420922DCBF065E"/>
            </w:placeholder>
            <w:richText/>
          </w:sdtPr>
          <w:sdtEndPr>
            <w:rPr>
              <w:rStyle w:val="NombresyapellidosCar"/>
            </w:rPr>
          </w:sdtEndPr>
          <w:sdtContent>
            <w:p w:rsidR="00213566" w:rsidRPr="00213566" w:rsidP="002C6C90" w14:paraId="32CA172E" w14:textId="77777777">
              <w:pPr>
                <w:pStyle w:val="Nombresyapellidos"/>
                <w:spacing w:line="240" w:lineRule="auto"/>
                <w:jc w:val="center"/>
              </w:pPr>
              <w:r>
                <w:rPr>
                  <w:rStyle w:val="NombresyapellidosCar"/>
                </w:rPr>
                <w:t xml:space="preserve">Ing. Dr. </w:t>
              </w:r>
              <w:r w:rsidRPr="00313F11">
                <w:rPr>
                  <w:rStyle w:val="NombresyapellidosCar"/>
                </w:rPr>
                <w:t>Mg.</w:t>
              </w:r>
              <w:r w:rsidRPr="00313F11" w:rsidR="008A40FF">
                <w:rPr>
                  <w:rStyle w:val="NombresyapellidosCar"/>
                </w:rPr>
                <w:t xml:space="preserve"> L</w:t>
              </w:r>
              <w:r w:rsidRPr="00313F11">
                <w:rPr>
                  <w:rStyle w:val="NombresyapellidosCar"/>
                </w:rPr>
                <w:t>ic. Nombres y Apellidos</w:t>
              </w:r>
            </w:p>
          </w:sdtContent>
        </w:sdt>
      </w:sdtContent>
    </w:sdt>
    <w:p w:rsidR="00213566" w:rsidP="00213566" w14:paraId="0DE80DDD" w14:textId="1252DE00">
      <w:pPr>
        <w:jc w:val="right"/>
        <w:rPr>
          <w:color w:val="404040" w:themeColor="text1" w:themeTint="BF"/>
          <w:szCs w:val="20"/>
        </w:rPr>
      </w:pPr>
    </w:p>
    <w:p w:rsidR="004B7E28" w:rsidP="00213566" w14:paraId="101B69D0" w14:textId="06B712CE">
      <w:pPr>
        <w:jc w:val="right"/>
        <w:rPr>
          <w:color w:val="404040" w:themeColor="text1" w:themeTint="BF"/>
          <w:szCs w:val="20"/>
        </w:rPr>
      </w:pPr>
    </w:p>
    <w:p w:rsidR="004B7E28" w:rsidP="00213566" w14:paraId="38590BD4" w14:textId="4B279730">
      <w:pPr>
        <w:jc w:val="right"/>
        <w:rPr>
          <w:color w:val="404040" w:themeColor="text1" w:themeTint="BF"/>
          <w:szCs w:val="20"/>
        </w:rPr>
      </w:pPr>
    </w:p>
    <w:p w:rsidR="00213566" w:rsidRPr="009C2F5D" w:rsidP="002C6C90" w14:paraId="1A689C12" w14:textId="77777777">
      <w:pPr>
        <w:pStyle w:val="ciudadyao"/>
        <w:jc w:val="center"/>
      </w:pPr>
      <w:sdt>
        <w:sdtPr>
          <w:rPr>
            <w:rStyle w:val="ciudadyaoCar"/>
          </w:rPr>
          <w:alias w:val="Ciudad"/>
          <w:tag w:val="Ciudad"/>
          <w:id w:val="1919979187"/>
          <w:lock w:val="sdtLocked"/>
          <w:placeholder>
            <w:docPart w:val="F79D8C5C586047F286283CEB9E43E84C"/>
          </w:placeholder>
          <w:dropDownList w:lastValue="Lima">
            <w:listItem w:value="Elija un elemento."/>
            <w:listItem w:value="Lima" w:displayText="Lima"/>
            <w:listItem w:value="Trujillo" w:displayText="Trujillo"/>
            <w:listItem w:value="Cajamarca" w:displayText="Cajamarca"/>
          </w:dropDownList>
        </w:sdtPr>
        <w:sdtEndPr>
          <w:rPr>
            <w:rStyle w:val="ciudadyaoCar"/>
          </w:rPr>
        </w:sdtEndPr>
        <w:sdtContent>
          <w:r>
            <w:rPr>
              <w:rStyle w:val="ciudadyaoCar"/>
            </w:rPr>
            <w:t>Lima</w:t>
          </w:r>
        </w:sdtContent>
      </w:sdt>
      <w:sdt>
        <w:sdtPr>
          <w:rPr>
            <w:rStyle w:val="ciudadyaoCar"/>
          </w:rPr>
          <w:alias w:val="País"/>
          <w:tag w:val="País"/>
          <w:id w:val="1805426826"/>
          <w:lock w:val="sdtContentLocked"/>
          <w:placeholder>
            <w:docPart w:val="7EEE68E737AF44D4A8420922DCBF065E"/>
          </w:placeholder>
          <w:richText/>
        </w:sdtPr>
        <w:sdtEndPr>
          <w:rPr>
            <w:rStyle w:val="ciudadyaoCar"/>
          </w:rPr>
        </w:sdtEndPr>
        <w:sdtContent>
          <w:r w:rsidR="004B3CA0">
            <w:rPr>
              <w:rStyle w:val="ciudadyaoCar"/>
            </w:rPr>
            <w:t xml:space="preserve"> - </w:t>
          </w:r>
          <w:r w:rsidRPr="002E7F24">
            <w:rPr>
              <w:rStyle w:val="ciudadyaoCar"/>
            </w:rPr>
            <w:t>Perú</w:t>
          </w:r>
        </w:sdtContent>
      </w:sdt>
    </w:p>
    <w:p w:rsidR="003B24B6" w:rsidP="00DA2532" w14:paraId="1DC177F9" w14:textId="3F98CE9F">
      <w:pPr>
        <w:pStyle w:val="ciudadyao"/>
        <w:rPr>
          <w:sz w:val="6"/>
          <w:szCs w:val="6"/>
        </w:rPr>
      </w:pPr>
    </w:p>
    <w:p w:rsidR="00982F7A" w:rsidP="00DA2532" w14:paraId="643B773C" w14:textId="27C49110">
      <w:pPr>
        <w:pStyle w:val="ciudadyao"/>
        <w:rPr>
          <w:sz w:val="6"/>
          <w:szCs w:val="6"/>
        </w:rPr>
      </w:pPr>
    </w:p>
    <w:p w:rsidR="0068207D" w:rsidP="00DA2532" w14:paraId="67BC0EB0" w14:textId="4E645C8E">
      <w:pPr>
        <w:pStyle w:val="ciudadyao"/>
        <w:rPr>
          <w:sz w:val="6"/>
          <w:szCs w:val="6"/>
        </w:rPr>
      </w:pPr>
    </w:p>
    <w:p w:rsidR="004B7E28" w:rsidP="00DA2532" w14:paraId="7B3F86D4" w14:textId="4F246BA6">
      <w:pPr>
        <w:pStyle w:val="ciudadyao"/>
        <w:rPr>
          <w:sz w:val="6"/>
          <w:szCs w:val="6"/>
        </w:rPr>
      </w:pPr>
    </w:p>
    <w:p w:rsidR="0068207D" w:rsidP="00DA2532" w14:paraId="09BD0A5A" w14:textId="3442CF66">
      <w:pPr>
        <w:pStyle w:val="ciudadyao"/>
        <w:rPr>
          <w:sz w:val="6"/>
          <w:szCs w:val="6"/>
        </w:rPr>
      </w:pPr>
    </w:p>
    <w:p w:rsidR="0068207D" w:rsidP="00DA2532" w14:paraId="021B5872" w14:textId="6E1CBF77">
      <w:pPr>
        <w:pStyle w:val="ciudadyao"/>
        <w:rPr>
          <w:sz w:val="6"/>
          <w:szCs w:val="6"/>
        </w:rPr>
      </w:pPr>
    </w:p>
    <w:p w:rsidR="0068207D" w:rsidP="00DA2532" w14:paraId="5FEA1EF5" w14:textId="33B28EF9">
      <w:pPr>
        <w:pStyle w:val="ciudadyao"/>
        <w:rPr>
          <w:sz w:val="6"/>
          <w:szCs w:val="6"/>
        </w:rPr>
      </w:pPr>
    </w:p>
    <w:p w:rsidR="0068207D" w:rsidP="00DA2532" w14:paraId="6423A47F" w14:textId="77777777">
      <w:pPr>
        <w:pStyle w:val="ciudadyao"/>
        <w:rPr>
          <w:sz w:val="6"/>
          <w:szCs w:val="6"/>
        </w:rPr>
      </w:pPr>
    </w:p>
    <w:p w:rsidR="00982F7A" w:rsidP="00DA2532" w14:paraId="133228CD" w14:textId="2DE93E83">
      <w:pPr>
        <w:pStyle w:val="ciudadyao"/>
        <w:rPr>
          <w:sz w:val="6"/>
          <w:szCs w:val="6"/>
        </w:rPr>
      </w:pPr>
      <w:r w:rsidRPr="00FA6CB5">
        <w:rPr>
          <w:noProof/>
          <w:color w:val="FFC000"/>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476250</wp:posOffset>
                </wp:positionV>
                <wp:extent cx="7658100" cy="650240"/>
                <wp:effectExtent l="0" t="0" r="0" b="0"/>
                <wp:wrapNone/>
                <wp:docPr id="25" name="Rectángulo 25"/>
                <wp:cNvGraphicFramePr/>
                <a:graphic xmlns:a="http://schemas.openxmlformats.org/drawingml/2006/main">
                  <a:graphicData uri="http://schemas.microsoft.com/office/word/2010/wordprocessingShape">
                    <wps:wsp xmlns:wps="http://schemas.microsoft.com/office/word/2010/wordprocessingShape">
                      <wps:cNvSpPr/>
                      <wps:spPr>
                        <a:xfrm>
                          <a:off x="0" y="0"/>
                          <a:ext cx="7658100" cy="650240"/>
                        </a:xfrm>
                        <a:prstGeom prst="rect">
                          <a:avLst/>
                        </a:prstGeom>
                        <a:solidFill>
                          <a:sysClr val="windowText" lastClr="000000"/>
                        </a:solidFill>
                        <a:ln w="25400">
                          <a:noFill/>
                          <a:prstDash val="solid"/>
                        </a:ln>
                        <a:effectLst/>
                      </wps:spPr>
                      <wps:txbx>
                        <w:txbxContent>
                          <w:sdt>
                            <w:sdtPr>
                              <w:rPr>
                                <w:b/>
                                <w:bCs/>
                                <w:sz w:val="32"/>
                                <w:szCs w:val="32"/>
                                <w:lang w:val="es-ES"/>
                              </w:rPr>
                              <w:id w:val="-26866071"/>
                              <w:lock w:val="contentLocked"/>
                              <w:placeholder>
                                <w:docPart w:val="537095DFCCD646A28EEB540442C01056"/>
                              </w:placeholder>
                              <w:date w:fullDate="2022-03-08T00:00:00Z">
                                <w:dateFormat w:val="yyyy"/>
                                <w:storeMappedDataAs w:val="date"/>
                                <w:calendar w:val="gregorian"/>
                              </w:date>
                            </w:sdtPr>
                            <w:sdtContent>
                              <w:p w:rsidR="002C6C90" w:rsidRPr="00715F32" w:rsidP="00715F32" w14:textId="77777777">
                                <w:pPr>
                                  <w:shd w:val="clear" w:color="auto" w:fill="000000" w:themeFill="text1"/>
                                  <w:jc w:val="center"/>
                                  <w:rPr>
                                    <w:b/>
                                    <w:bCs/>
                                    <w:sz w:val="32"/>
                                    <w:szCs w:val="32"/>
                                    <w:lang w:val="es-ES"/>
                                  </w:rPr>
                                </w:pPr>
                                <w:r>
                                  <w:rPr>
                                    <w:b/>
                                    <w:bCs/>
                                    <w:sz w:val="32"/>
                                    <w:szCs w:val="32"/>
                                  </w:rPr>
                                  <w: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ángulo 25" o:spid="_x0000_s1025" style="width:603pt;height:51.2pt;margin-top:37.5pt;margin-left:551.8pt;mso-height-percent:0;mso-height-relative:margin;mso-position-horizontal:right;mso-position-horizontal-relative:page;mso-width-percent:0;mso-width-relative:margin;mso-wrap-distance-bottom:0;mso-wrap-distance-left:9pt;mso-wrap-distance-right:9pt;mso-wrap-distance-top:0;mso-wrap-style:square;position:absolute;visibility:visible;v-text-anchor:middle;z-index:251662336" fillcolor="black" stroked="f" strokeweight="2pt">
                <v:textbox>
                  <w:txbxContent>
                    <w:sdt>
                      <w:sdtPr>
                        <w:rPr>
                          <w:b/>
                          <w:bCs/>
                          <w:sz w:val="32"/>
                          <w:szCs w:val="32"/>
                          <w:lang w:val="es-ES"/>
                        </w:rPr>
                        <w:id w:val="1038049963"/>
                        <w:lock w:val="contentLocked"/>
                        <w:placeholder>
                          <w:docPart w:val="537095DFCCD646A28EEB540442C01056"/>
                        </w:placeholder>
                        <w:date w:fullDate="2022-03-08T00:00:00Z">
                          <w:dateFormat w:val="yyyy"/>
                          <w:storeMappedDataAs w:val="date"/>
                          <w:calendar w:val="gregorian"/>
                        </w:date>
                      </w:sdtPr>
                      <w:sdtContent>
                        <w:p w:rsidR="002C6C90" w:rsidRPr="00715F32" w:rsidP="00715F32" w14:paraId="350F7ADD" w14:textId="77777777">
                          <w:pPr>
                            <w:shd w:val="clear" w:color="auto" w:fill="000000" w:themeFill="text1"/>
                            <w:jc w:val="center"/>
                            <w:rPr>
                              <w:b/>
                              <w:bCs/>
                              <w:sz w:val="32"/>
                              <w:szCs w:val="32"/>
                              <w:lang w:val="es-ES"/>
                            </w:rPr>
                          </w:pPr>
                          <w:r>
                            <w:rPr>
                              <w:b/>
                              <w:bCs/>
                              <w:sz w:val="32"/>
                              <w:szCs w:val="32"/>
                            </w:rPr>
                            <w:t>2022</w:t>
                          </w:r>
                        </w:p>
                      </w:sdtContent>
                    </w:sdt>
                  </w:txbxContent>
                </v:textbox>
              </v:rect>
            </w:pict>
          </mc:Fallback>
        </mc:AlternateContent>
      </w:r>
    </w:p>
    <w:p w:rsidR="00982F7A" w:rsidP="00DA2532" w14:paraId="5BD4B49A" w14:textId="466A8543">
      <w:pPr>
        <w:pStyle w:val="ciudadyao"/>
        <w:rPr>
          <w:sz w:val="6"/>
          <w:szCs w:val="6"/>
        </w:rPr>
      </w:pPr>
    </w:p>
    <w:p w:rsidR="0068207D" w:rsidP="00DA2532" w14:paraId="7F872F1B" w14:textId="002721DD">
      <w:pPr>
        <w:pStyle w:val="ciudadyao"/>
        <w:rPr>
          <w:sz w:val="6"/>
          <w:szCs w:val="6"/>
        </w:rPr>
      </w:pPr>
    </w:p>
    <w:p w:rsidR="0068207D" w:rsidRPr="00D10A92" w:rsidP="00DA2532" w14:paraId="784AC2EB" w14:textId="77777777">
      <w:pPr>
        <w:pStyle w:val="ciudadyao"/>
        <w:rPr>
          <w:sz w:val="6"/>
          <w:szCs w:val="6"/>
        </w:rPr>
      </w:pPr>
    </w:p>
    <w:bookmarkStart w:id="2" w:name="_Toc379497329" w:displacedByCustomXml="next"/>
    <w:bookmarkStart w:id="3" w:name="_Toc54390431" w:displacedByCustomXml="next"/>
    <w:sdt>
      <w:sdtPr>
        <w:rPr>
          <w:rStyle w:val="TtuloCar"/>
          <w:rFonts w:ascii="Times New Roman" w:hAnsi="Times New Roman"/>
        </w:rPr>
        <w:alias w:val="Dedicatoria"/>
        <w:tag w:val="Dedicatoria"/>
        <w:id w:val="-83693095"/>
        <w:lock w:val="sdtLocked"/>
        <w:placeholder>
          <w:docPart w:val="7EEE68E737AF44D4A8420922DCBF065E"/>
        </w:placeholder>
        <w:richText/>
      </w:sdtPr>
      <w:sdtEndPr>
        <w:rPr>
          <w:rStyle w:val="TtuloCar"/>
        </w:rPr>
      </w:sdtEndPr>
      <w:sdtContent>
        <w:p w:rsidR="00375D11" w:rsidRPr="00AE47D3" w:rsidP="00AE47D3" w14:paraId="1300C3EC" w14:textId="3C581FDE">
          <w:pPr>
            <w:pStyle w:val="Heading1"/>
            <w:spacing w:line="480" w:lineRule="auto"/>
            <w:rPr>
              <w:rFonts w:ascii="Times New Roman" w:eastAsia="Calibri" w:hAnsi="Times New Roman" w:cs="Times New Roman"/>
              <w:sz w:val="24"/>
              <w:szCs w:val="24"/>
              <w:lang w:val="es-ES" w:eastAsia="es-ES"/>
            </w:rPr>
          </w:pPr>
          <w:r w:rsidRPr="001B38CE">
            <w:rPr>
              <w:rStyle w:val="TtuloCar"/>
              <w:rFonts w:ascii="Times New Roman" w:hAnsi="Times New Roman"/>
              <w:b/>
            </w:rPr>
            <w:t>DEDICATORI</w:t>
          </w:r>
          <w:bookmarkEnd w:id="2"/>
          <w:r w:rsidRPr="001B38CE">
            <w:rPr>
              <w:rStyle w:val="TtuloCar"/>
              <w:rFonts w:ascii="Times New Roman" w:hAnsi="Times New Roman"/>
              <w:b/>
            </w:rPr>
            <w:t>A</w:t>
          </w:r>
        </w:p>
      </w:sdtContent>
    </w:sdt>
    <w:bookmarkEnd w:id="3" w:displacedByCustomXml="prev"/>
    <w:p w:rsidR="00375D11" w:rsidRPr="001B38CE" w:rsidP="001B38CE" w14:paraId="1F68F04E" w14:textId="77777777">
      <w:pPr>
        <w:spacing w:line="480" w:lineRule="auto"/>
        <w:rPr>
          <w:rFonts w:ascii="Times New Roman" w:hAnsi="Times New Roman" w:cs="Times New Roman"/>
          <w:sz w:val="24"/>
          <w:szCs w:val="24"/>
        </w:rPr>
      </w:pPr>
    </w:p>
    <w:p w:rsidR="00375D11" w:rsidRPr="001B38CE" w:rsidP="001B38CE" w14:paraId="17D7A353" w14:textId="77777777">
      <w:pPr>
        <w:spacing w:line="480" w:lineRule="auto"/>
        <w:rPr>
          <w:rFonts w:ascii="Times New Roman" w:hAnsi="Times New Roman" w:cs="Times New Roman"/>
          <w:sz w:val="24"/>
          <w:szCs w:val="24"/>
        </w:rPr>
      </w:pPr>
    </w:p>
    <w:p w:rsidR="00FE04D0" w:rsidRPr="001B38CE" w:rsidP="001B38CE" w14:paraId="46A16977" w14:textId="77777777">
      <w:pPr>
        <w:spacing w:line="480" w:lineRule="auto"/>
        <w:rPr>
          <w:rFonts w:ascii="Times New Roman" w:hAnsi="Times New Roman" w:cs="Times New Roman"/>
          <w:sz w:val="24"/>
          <w:szCs w:val="24"/>
        </w:rPr>
      </w:pPr>
    </w:p>
    <w:p w:rsidR="00375D11" w:rsidRPr="001B38CE" w:rsidP="001B38CE" w14:paraId="3957CA8E" w14:textId="77777777">
      <w:pPr>
        <w:tabs>
          <w:tab w:val="left" w:pos="5542"/>
        </w:tabs>
        <w:spacing w:line="480" w:lineRule="auto"/>
        <w:jc w:val="right"/>
        <w:rPr>
          <w:rFonts w:ascii="Times New Roman" w:hAnsi="Times New Roman" w:cs="Times New Roman"/>
          <w:sz w:val="24"/>
          <w:szCs w:val="24"/>
        </w:rPr>
      </w:pPr>
      <w:sdt>
        <w:sdtPr>
          <w:rPr>
            <w:rFonts w:ascii="Times New Roman" w:hAnsi="Times New Roman" w:cs="Times New Roman"/>
            <w:sz w:val="24"/>
            <w:szCs w:val="24"/>
          </w:rPr>
          <w:alias w:val="Dedicatoria Párrafo"/>
          <w:tag w:val="Dedicatoria Párrafo"/>
          <w:id w:val="-1884932769"/>
          <w:lock w:val="sdtLocked"/>
          <w:placeholder>
            <w:docPart w:val="7A1E0544E4304FAC981E45C206221C53"/>
          </w:placeholder>
          <w:showingPlcHdr/>
          <w:richText/>
        </w:sdtPr>
        <w:sdtContent>
          <w:r w:rsidRPr="001B38CE" w:rsidR="00F6050A">
            <w:rPr>
              <w:rStyle w:val="PlaceholderText"/>
              <w:rFonts w:ascii="Times New Roman" w:hAnsi="Times New Roman" w:cs="Times New Roman"/>
              <w:sz w:val="24"/>
              <w:szCs w:val="24"/>
            </w:rPr>
            <w:t>Haga clic o pulse aquí para escribir texto.</w:t>
          </w:r>
        </w:sdtContent>
      </w:sdt>
    </w:p>
    <w:p w:rsidR="00375D11" w:rsidRPr="001B38CE" w:rsidP="001B38CE" w14:paraId="780278A2" w14:textId="77777777">
      <w:pPr>
        <w:spacing w:line="480" w:lineRule="auto"/>
        <w:rPr>
          <w:rFonts w:ascii="Times New Roman" w:hAnsi="Times New Roman" w:cs="Times New Roman"/>
          <w:sz w:val="24"/>
          <w:szCs w:val="24"/>
        </w:rPr>
      </w:pPr>
    </w:p>
    <w:p w:rsidR="00375D11" w:rsidRPr="001B38CE" w:rsidP="001B38CE" w14:paraId="11DAD0E5" w14:textId="77777777">
      <w:pPr>
        <w:spacing w:line="480" w:lineRule="auto"/>
        <w:rPr>
          <w:rFonts w:ascii="Times New Roman" w:hAnsi="Times New Roman" w:cs="Times New Roman"/>
          <w:sz w:val="24"/>
          <w:szCs w:val="24"/>
        </w:rPr>
      </w:pPr>
    </w:p>
    <w:p w:rsidR="00375D11" w:rsidRPr="001B38CE" w:rsidP="001B38CE" w14:paraId="128CA65A" w14:textId="77777777">
      <w:pPr>
        <w:spacing w:line="480" w:lineRule="auto"/>
        <w:rPr>
          <w:rFonts w:ascii="Times New Roman" w:hAnsi="Times New Roman" w:cs="Times New Roman"/>
          <w:sz w:val="24"/>
          <w:szCs w:val="24"/>
        </w:rPr>
      </w:pPr>
    </w:p>
    <w:p w:rsidR="00375D11" w:rsidRPr="001B38CE" w:rsidP="001B38CE" w14:paraId="38D69746" w14:textId="77777777">
      <w:pPr>
        <w:spacing w:line="480" w:lineRule="auto"/>
        <w:rPr>
          <w:rFonts w:ascii="Times New Roman" w:hAnsi="Times New Roman" w:cs="Times New Roman"/>
          <w:sz w:val="24"/>
          <w:szCs w:val="24"/>
        </w:rPr>
      </w:pPr>
    </w:p>
    <w:p w:rsidR="00375D11" w:rsidRPr="001B38CE" w:rsidP="001B38CE" w14:paraId="1B762456" w14:textId="77777777">
      <w:pPr>
        <w:spacing w:line="480" w:lineRule="auto"/>
        <w:rPr>
          <w:rFonts w:ascii="Times New Roman" w:hAnsi="Times New Roman" w:cs="Times New Roman"/>
          <w:sz w:val="24"/>
          <w:szCs w:val="24"/>
        </w:rPr>
      </w:pPr>
    </w:p>
    <w:p w:rsidR="00375D11" w:rsidRPr="001B38CE" w:rsidP="001B38CE" w14:paraId="1E5CAACC" w14:textId="77777777">
      <w:pPr>
        <w:spacing w:line="480" w:lineRule="auto"/>
        <w:rPr>
          <w:rFonts w:ascii="Times New Roman" w:hAnsi="Times New Roman" w:cs="Times New Roman"/>
          <w:sz w:val="24"/>
          <w:szCs w:val="24"/>
        </w:rPr>
      </w:pPr>
    </w:p>
    <w:p w:rsidR="00375D11" w:rsidRPr="001B38CE" w:rsidP="001B38CE" w14:paraId="64110662" w14:textId="77777777">
      <w:pPr>
        <w:spacing w:line="480" w:lineRule="auto"/>
        <w:rPr>
          <w:rFonts w:ascii="Times New Roman" w:hAnsi="Times New Roman" w:cs="Times New Roman"/>
          <w:sz w:val="24"/>
          <w:szCs w:val="24"/>
        </w:rPr>
      </w:pPr>
    </w:p>
    <w:p w:rsidR="00375D11" w:rsidRPr="001B38CE" w:rsidP="001B38CE" w14:paraId="7C2ED93B" w14:textId="77777777">
      <w:pPr>
        <w:spacing w:line="480" w:lineRule="auto"/>
        <w:rPr>
          <w:rFonts w:ascii="Times New Roman" w:hAnsi="Times New Roman" w:cs="Times New Roman"/>
          <w:sz w:val="24"/>
          <w:szCs w:val="24"/>
        </w:rPr>
      </w:pPr>
    </w:p>
    <w:p w:rsidR="00375D11" w:rsidRPr="001B38CE" w:rsidP="001B38CE" w14:paraId="2C50A166" w14:textId="77777777">
      <w:pPr>
        <w:spacing w:line="480" w:lineRule="auto"/>
        <w:rPr>
          <w:rFonts w:ascii="Times New Roman" w:hAnsi="Times New Roman" w:cs="Times New Roman"/>
          <w:sz w:val="24"/>
          <w:szCs w:val="24"/>
        </w:rPr>
      </w:pPr>
    </w:p>
    <w:p w:rsidR="00375D11" w:rsidP="001B38CE" w14:paraId="2C4C8E5D"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br w:type="page"/>
      </w:r>
    </w:p>
    <w:p w:rsidR="001B38CE" w:rsidRPr="001B38CE" w:rsidP="001B38CE" w14:paraId="0FFE4421" w14:textId="77777777">
      <w:pPr>
        <w:spacing w:line="480" w:lineRule="auto"/>
        <w:rPr>
          <w:rFonts w:ascii="Times New Roman" w:hAnsi="Times New Roman" w:cs="Times New Roman"/>
          <w:sz w:val="24"/>
          <w:szCs w:val="24"/>
        </w:rPr>
      </w:pPr>
    </w:p>
    <w:bookmarkStart w:id="4" w:name="_Toc379497330" w:displacedByCustomXml="next"/>
    <w:bookmarkStart w:id="5" w:name="_Toc54390432" w:displacedByCustomXml="next"/>
    <w:sdt>
      <w:sdtPr>
        <w:rPr>
          <w:rStyle w:val="Ttulo1Car"/>
          <w:rFonts w:ascii="Times New Roman" w:hAnsi="Times New Roman" w:cs="Times New Roman"/>
          <w:sz w:val="24"/>
          <w:szCs w:val="24"/>
        </w:rPr>
        <w:alias w:val="Agradecimiento"/>
        <w:tag w:val="Agradecimiento"/>
        <w:id w:val="1352062943"/>
        <w:lock w:val="sdtLocked"/>
        <w:placeholder>
          <w:docPart w:val="7EEE68E737AF44D4A8420922DCBF065E"/>
        </w:placeholder>
        <w:richText/>
      </w:sdtPr>
      <w:sdtEndPr>
        <w:rPr>
          <w:rStyle w:val="Ttulo1Car"/>
        </w:rPr>
      </w:sdtEndPr>
      <w:sdtContent>
        <w:p w:rsidR="00375D11" w:rsidRPr="001B38CE" w:rsidP="001B38CE" w14:paraId="28885E43" w14:textId="77777777">
          <w:pPr>
            <w:pStyle w:val="Heading1"/>
            <w:spacing w:line="480" w:lineRule="auto"/>
            <w:rPr>
              <w:rFonts w:ascii="Times New Roman" w:hAnsi="Times New Roman" w:cs="Times New Roman"/>
              <w:sz w:val="24"/>
              <w:szCs w:val="24"/>
            </w:rPr>
          </w:pPr>
          <w:r w:rsidRPr="001B38CE">
            <w:rPr>
              <w:rStyle w:val="Ttulo1Car"/>
              <w:rFonts w:ascii="Times New Roman" w:hAnsi="Times New Roman" w:cs="Times New Roman"/>
              <w:b/>
              <w:sz w:val="24"/>
              <w:szCs w:val="24"/>
            </w:rPr>
            <w:t>AGRADECIMIENTO</w:t>
          </w:r>
        </w:p>
        <w:bookmarkEnd w:id="4" w:displacedByCustomXml="next"/>
      </w:sdtContent>
    </w:sdt>
    <w:bookmarkEnd w:id="5" w:displacedByCustomXml="prev"/>
    <w:p w:rsidR="00375D11" w:rsidRPr="001B38CE" w:rsidP="001B38CE" w14:paraId="1294F3A1" w14:textId="77777777">
      <w:pPr>
        <w:spacing w:line="480" w:lineRule="auto"/>
        <w:rPr>
          <w:rFonts w:ascii="Times New Roman" w:hAnsi="Times New Roman" w:cs="Times New Roman"/>
          <w:sz w:val="24"/>
          <w:szCs w:val="24"/>
        </w:rPr>
      </w:pPr>
    </w:p>
    <w:p w:rsidR="00B54B70" w:rsidRPr="001B38CE" w:rsidP="001B38CE" w14:paraId="77531F4F" w14:textId="77777777">
      <w:pPr>
        <w:spacing w:line="480" w:lineRule="auto"/>
        <w:rPr>
          <w:rFonts w:ascii="Times New Roman" w:hAnsi="Times New Roman" w:cs="Times New Roman"/>
          <w:sz w:val="24"/>
          <w:szCs w:val="24"/>
        </w:rPr>
      </w:pPr>
    </w:p>
    <w:p w:rsidR="00FE04D0" w:rsidRPr="001B38CE" w:rsidP="001B38CE" w14:paraId="4AE4FFE7" w14:textId="77777777">
      <w:pPr>
        <w:spacing w:line="480" w:lineRule="auto"/>
        <w:rPr>
          <w:rFonts w:ascii="Times New Roman" w:hAnsi="Times New Roman" w:cs="Times New Roman"/>
          <w:sz w:val="24"/>
          <w:szCs w:val="24"/>
        </w:rPr>
      </w:pPr>
    </w:p>
    <w:p w:rsidR="00FE04D0" w:rsidRPr="001B38CE" w:rsidP="001B38CE" w14:paraId="4E3A1177" w14:textId="77777777">
      <w:pPr>
        <w:spacing w:line="480" w:lineRule="auto"/>
        <w:rPr>
          <w:rFonts w:ascii="Times New Roman" w:hAnsi="Times New Roman" w:cs="Times New Roman"/>
          <w:sz w:val="24"/>
          <w:szCs w:val="24"/>
        </w:rPr>
      </w:pPr>
    </w:p>
    <w:sdt>
      <w:sdtPr>
        <w:rPr>
          <w:rFonts w:ascii="Times New Roman" w:hAnsi="Times New Roman" w:cs="Times New Roman"/>
          <w:sz w:val="24"/>
          <w:szCs w:val="24"/>
        </w:rPr>
        <w:alias w:val="Agradecimiento  Párrafo"/>
        <w:tag w:val="Agradecimiento  Párrafo"/>
        <w:id w:val="409744483"/>
        <w:placeholder>
          <w:docPart w:val="B9CDA39090A949A59F3303CAF26DF661"/>
        </w:placeholder>
        <w:showingPlcHdr/>
        <w:richText/>
        <w:temporary/>
      </w:sdtPr>
      <w:sdtContent>
        <w:p w:rsidR="00B54B70" w:rsidRPr="001B38CE" w:rsidP="001B38CE" w14:paraId="24BCE630" w14:textId="77777777">
          <w:pPr>
            <w:spacing w:line="480" w:lineRule="auto"/>
            <w:jc w:val="right"/>
            <w:rPr>
              <w:rFonts w:ascii="Times New Roman" w:hAnsi="Times New Roman" w:cs="Times New Roman"/>
              <w:sz w:val="24"/>
              <w:szCs w:val="24"/>
            </w:rPr>
          </w:pPr>
          <w:r w:rsidRPr="001B38CE">
            <w:rPr>
              <w:rStyle w:val="PlaceholderText"/>
              <w:rFonts w:ascii="Times New Roman" w:hAnsi="Times New Roman" w:cs="Times New Roman"/>
              <w:sz w:val="24"/>
              <w:szCs w:val="24"/>
            </w:rPr>
            <w:t>Haga clic o pulse aquí para escribir texto.</w:t>
          </w:r>
        </w:p>
      </w:sdtContent>
    </w:sdt>
    <w:p w:rsidR="00375D11" w:rsidRPr="001B38CE" w:rsidP="001B38CE" w14:paraId="7DD77EC0" w14:textId="77777777">
      <w:pPr>
        <w:spacing w:line="480" w:lineRule="auto"/>
        <w:rPr>
          <w:rFonts w:ascii="Times New Roman" w:hAnsi="Times New Roman" w:cs="Times New Roman"/>
          <w:sz w:val="24"/>
          <w:szCs w:val="24"/>
        </w:rPr>
      </w:pPr>
    </w:p>
    <w:p w:rsidR="00375D11" w:rsidRPr="001B38CE" w:rsidP="001B38CE" w14:paraId="4F26783F" w14:textId="77777777">
      <w:pPr>
        <w:spacing w:line="480" w:lineRule="auto"/>
        <w:rPr>
          <w:rFonts w:ascii="Times New Roman" w:hAnsi="Times New Roman" w:cs="Times New Roman"/>
          <w:sz w:val="24"/>
          <w:szCs w:val="24"/>
        </w:rPr>
      </w:pPr>
    </w:p>
    <w:p w:rsidR="00375D11" w:rsidRPr="001B38CE" w:rsidP="001B38CE" w14:paraId="11DFE354" w14:textId="77777777">
      <w:pPr>
        <w:spacing w:line="480" w:lineRule="auto"/>
        <w:rPr>
          <w:rFonts w:ascii="Times New Roman" w:hAnsi="Times New Roman" w:cs="Times New Roman"/>
          <w:sz w:val="24"/>
          <w:szCs w:val="24"/>
        </w:rPr>
      </w:pPr>
    </w:p>
    <w:p w:rsidR="00375D11" w:rsidRPr="001B38CE" w:rsidP="001B38CE" w14:paraId="5520CA35" w14:textId="77777777">
      <w:pPr>
        <w:spacing w:line="480" w:lineRule="auto"/>
        <w:rPr>
          <w:rFonts w:ascii="Times New Roman" w:hAnsi="Times New Roman" w:cs="Times New Roman"/>
          <w:sz w:val="24"/>
          <w:szCs w:val="24"/>
        </w:rPr>
      </w:pPr>
    </w:p>
    <w:p w:rsidR="00375D11" w:rsidRPr="001B38CE" w:rsidP="001B38CE" w14:paraId="65FA3209" w14:textId="77777777">
      <w:pPr>
        <w:spacing w:line="480" w:lineRule="auto"/>
        <w:rPr>
          <w:rFonts w:ascii="Times New Roman" w:hAnsi="Times New Roman" w:cs="Times New Roman"/>
          <w:sz w:val="24"/>
          <w:szCs w:val="24"/>
        </w:rPr>
      </w:pPr>
    </w:p>
    <w:p w:rsidR="00375D11" w:rsidRPr="001B38CE" w:rsidP="001B38CE" w14:paraId="4A5E7ADB" w14:textId="77777777">
      <w:pPr>
        <w:spacing w:line="480" w:lineRule="auto"/>
        <w:rPr>
          <w:rFonts w:ascii="Times New Roman" w:hAnsi="Times New Roman" w:cs="Times New Roman"/>
          <w:sz w:val="24"/>
          <w:szCs w:val="24"/>
        </w:rPr>
      </w:pPr>
    </w:p>
    <w:p w:rsidR="00375D11" w:rsidRPr="001B38CE" w:rsidP="001B38CE" w14:paraId="259BF981" w14:textId="77777777">
      <w:pPr>
        <w:spacing w:line="480" w:lineRule="auto"/>
        <w:rPr>
          <w:rFonts w:ascii="Times New Roman" w:hAnsi="Times New Roman" w:cs="Times New Roman"/>
          <w:sz w:val="24"/>
          <w:szCs w:val="24"/>
        </w:rPr>
      </w:pPr>
    </w:p>
    <w:p w:rsidR="00375D11" w:rsidRPr="001B38CE" w:rsidP="001B38CE" w14:paraId="6BBF8A73" w14:textId="77777777">
      <w:pPr>
        <w:spacing w:line="480" w:lineRule="auto"/>
        <w:rPr>
          <w:rFonts w:ascii="Times New Roman" w:hAnsi="Times New Roman" w:cs="Times New Roman"/>
          <w:sz w:val="24"/>
          <w:szCs w:val="24"/>
        </w:rPr>
      </w:pPr>
    </w:p>
    <w:p w:rsidR="00375D11" w:rsidRPr="001B38CE" w:rsidP="001B38CE" w14:paraId="2E2F4DA6" w14:textId="77777777">
      <w:pPr>
        <w:spacing w:line="480" w:lineRule="auto"/>
        <w:rPr>
          <w:rFonts w:ascii="Times New Roman" w:hAnsi="Times New Roman" w:cs="Times New Roman"/>
          <w:sz w:val="24"/>
          <w:szCs w:val="24"/>
        </w:rPr>
      </w:pPr>
    </w:p>
    <w:p w:rsidR="00375D11" w:rsidRPr="001B38CE" w:rsidP="001B38CE" w14:paraId="67C2941F" w14:textId="77777777">
      <w:pPr>
        <w:spacing w:line="480" w:lineRule="auto"/>
        <w:rPr>
          <w:rFonts w:ascii="Times New Roman" w:hAnsi="Times New Roman" w:cs="Times New Roman"/>
          <w:sz w:val="24"/>
          <w:szCs w:val="24"/>
        </w:rPr>
      </w:pPr>
    </w:p>
    <w:p w:rsidR="00375D11" w:rsidRPr="001B38CE" w:rsidP="001B38CE" w14:paraId="2EB959A8" w14:textId="77777777">
      <w:pPr>
        <w:spacing w:line="480" w:lineRule="auto"/>
        <w:rPr>
          <w:rFonts w:ascii="Times New Roman" w:hAnsi="Times New Roman" w:cs="Times New Roman"/>
          <w:sz w:val="24"/>
          <w:szCs w:val="24"/>
        </w:rPr>
      </w:pPr>
    </w:p>
    <w:p w:rsidR="00375D11" w:rsidRPr="001B38CE" w:rsidP="001B38CE" w14:paraId="17B14731" w14:textId="77777777">
      <w:pPr>
        <w:spacing w:line="480" w:lineRule="auto"/>
        <w:rPr>
          <w:rFonts w:ascii="Times New Roman" w:hAnsi="Times New Roman" w:cs="Times New Roman"/>
          <w:sz w:val="24"/>
          <w:szCs w:val="24"/>
        </w:rPr>
      </w:pPr>
    </w:p>
    <w:p w:rsidR="00375D11" w:rsidRPr="001B38CE" w:rsidP="001B38CE" w14:paraId="0704EF62" w14:textId="77777777">
      <w:pPr>
        <w:spacing w:line="480" w:lineRule="auto"/>
        <w:rPr>
          <w:rFonts w:ascii="Times New Roman" w:hAnsi="Times New Roman" w:cs="Times New Roman"/>
          <w:sz w:val="24"/>
          <w:szCs w:val="24"/>
        </w:rPr>
      </w:pPr>
    </w:p>
    <w:bookmarkStart w:id="6" w:name="_Toc379497331" w:displacedByCustomXml="next"/>
    <w:sdt>
      <w:sdtPr>
        <w:rPr>
          <w:rFonts w:ascii="Times New Roman" w:hAnsi="Times New Roman" w:eastAsiaTheme="minorHAnsi" w:cs="Times New Roman"/>
          <w:b w:val="0"/>
          <w:bCs w:val="0"/>
          <w:color w:val="auto"/>
          <w:sz w:val="24"/>
          <w:szCs w:val="24"/>
          <w:lang w:val="es-ES" w:eastAsia="en-US"/>
        </w:rPr>
        <w:id w:val="1462226710"/>
        <w:docPartObj>
          <w:docPartGallery w:val="Table of Contents"/>
          <w:docPartUnique/>
        </w:docPartObj>
      </w:sdtPr>
      <w:sdtContent>
        <w:p w:rsidR="00506CD6" w:rsidRPr="00804B2E" w:rsidP="001B38CE" w14:paraId="63602824" w14:textId="77777777">
          <w:pPr>
            <w:pStyle w:val="TOCHeading"/>
            <w:spacing w:line="480" w:lineRule="auto"/>
            <w:jc w:val="center"/>
            <w:rPr>
              <w:rFonts w:ascii="Times New Roman" w:hAnsi="Times New Roman" w:cs="Times New Roman"/>
              <w:color w:val="auto"/>
              <w:sz w:val="22"/>
              <w:szCs w:val="22"/>
            </w:rPr>
          </w:pPr>
          <w:r w:rsidRPr="00804B2E">
            <w:rPr>
              <w:rStyle w:val="Ttulo1Car"/>
              <w:rFonts w:ascii="Times New Roman" w:hAnsi="Times New Roman" w:cs="Times New Roman"/>
              <w:b/>
              <w:color w:val="auto"/>
              <w:sz w:val="22"/>
              <w:szCs w:val="22"/>
            </w:rPr>
            <w:t>T</w:t>
          </w:r>
          <w:r w:rsidR="00804B2E">
            <w:rPr>
              <w:rStyle w:val="Ttulo1Car"/>
              <w:rFonts w:ascii="Times New Roman" w:hAnsi="Times New Roman" w:cs="Times New Roman"/>
              <w:b/>
              <w:color w:val="auto"/>
              <w:sz w:val="22"/>
              <w:szCs w:val="22"/>
            </w:rPr>
            <w:t>abla de contenido</w:t>
          </w:r>
        </w:p>
        <w:p w:rsidR="0047058E" w14:paraId="0884E936" w14:textId="24C785A3">
          <w:pPr>
            <w:pStyle w:val="TOC1"/>
            <w:tabs>
              <w:tab w:val="right" w:leader="dot" w:pos="8778"/>
            </w:tabs>
            <w:rPr>
              <w:rFonts w:asciiTheme="minorHAnsi" w:eastAsiaTheme="minorEastAsia" w:hAnsiTheme="minorHAnsi"/>
              <w:b w:val="0"/>
              <w:noProof/>
              <w:sz w:val="22"/>
              <w:lang w:eastAsia="es-PE"/>
            </w:rPr>
          </w:pPr>
          <w:r w:rsidRPr="00804B2E">
            <w:rPr>
              <w:rFonts w:ascii="Times New Roman" w:hAnsi="Times New Roman" w:cs="Times New Roman"/>
              <w:sz w:val="22"/>
            </w:rPr>
            <w:fldChar w:fldCharType="begin"/>
          </w:r>
          <w:r w:rsidRPr="00804B2E">
            <w:rPr>
              <w:rFonts w:ascii="Times New Roman" w:hAnsi="Times New Roman" w:cs="Times New Roman"/>
              <w:sz w:val="22"/>
            </w:rPr>
            <w:instrText xml:space="preserve"> TOC \o "1-3" \h \z \u </w:instrText>
          </w:r>
          <w:r w:rsidRPr="00804B2E">
            <w:rPr>
              <w:rFonts w:ascii="Times New Roman" w:hAnsi="Times New Roman" w:cs="Times New Roman"/>
              <w:sz w:val="22"/>
            </w:rPr>
            <w:fldChar w:fldCharType="separate"/>
          </w:r>
          <w:hyperlink w:anchor="_Toc54390431" w:history="1">
            <w:r w:rsidRPr="001620D8">
              <w:rPr>
                <w:rStyle w:val="Hyperlink"/>
                <w:rFonts w:ascii="Times New Roman" w:eastAsia="Calibri" w:hAnsi="Times New Roman" w:cs="Times New Roman"/>
                <w:noProof/>
                <w:lang w:val="es-ES" w:eastAsia="es-ES"/>
              </w:rPr>
              <w:t>DEDICATORIA</w:t>
            </w:r>
            <w:r>
              <w:rPr>
                <w:noProof/>
                <w:webHidden/>
              </w:rPr>
              <w:tab/>
            </w:r>
            <w:r>
              <w:rPr>
                <w:noProof/>
                <w:webHidden/>
              </w:rPr>
              <w:fldChar w:fldCharType="begin"/>
            </w:r>
            <w:r>
              <w:rPr>
                <w:noProof/>
                <w:webHidden/>
              </w:rPr>
              <w:instrText xml:space="preserve"> PAGEREF _Toc54390431 \h </w:instrText>
            </w:r>
            <w:r>
              <w:rPr>
                <w:noProof/>
                <w:webHidden/>
              </w:rPr>
              <w:fldChar w:fldCharType="separate"/>
            </w:r>
            <w:r>
              <w:rPr>
                <w:noProof/>
                <w:webHidden/>
              </w:rPr>
              <w:t>2</w:t>
            </w:r>
            <w:r>
              <w:rPr>
                <w:noProof/>
                <w:webHidden/>
              </w:rPr>
              <w:fldChar w:fldCharType="end"/>
            </w:r>
          </w:hyperlink>
        </w:p>
        <w:p w:rsidR="0047058E" w14:paraId="6DF37603" w14:textId="330E16A3">
          <w:pPr>
            <w:pStyle w:val="TOC1"/>
            <w:tabs>
              <w:tab w:val="right" w:leader="dot" w:pos="8778"/>
            </w:tabs>
            <w:rPr>
              <w:rFonts w:asciiTheme="minorHAnsi" w:eastAsiaTheme="minorEastAsia" w:hAnsiTheme="minorHAnsi"/>
              <w:b w:val="0"/>
              <w:noProof/>
              <w:sz w:val="22"/>
              <w:lang w:eastAsia="es-PE"/>
            </w:rPr>
          </w:pPr>
          <w:hyperlink w:anchor="_Toc54390432" w:history="1">
            <w:r w:rsidRPr="001620D8">
              <w:rPr>
                <w:rStyle w:val="Hyperlink"/>
                <w:rFonts w:ascii="Times New Roman" w:hAnsi="Times New Roman" w:cs="Times New Roman"/>
                <w:noProof/>
              </w:rPr>
              <w:t>AGRADECIMIENTO</w:t>
            </w:r>
            <w:r>
              <w:rPr>
                <w:noProof/>
                <w:webHidden/>
              </w:rPr>
              <w:tab/>
            </w:r>
            <w:r>
              <w:rPr>
                <w:noProof/>
                <w:webHidden/>
              </w:rPr>
              <w:fldChar w:fldCharType="begin"/>
            </w:r>
            <w:r>
              <w:rPr>
                <w:noProof/>
                <w:webHidden/>
              </w:rPr>
              <w:instrText xml:space="preserve"> PAGEREF _Toc54390432 \h </w:instrText>
            </w:r>
            <w:r>
              <w:rPr>
                <w:noProof/>
                <w:webHidden/>
              </w:rPr>
              <w:fldChar w:fldCharType="separate"/>
            </w:r>
            <w:r>
              <w:rPr>
                <w:noProof/>
                <w:webHidden/>
              </w:rPr>
              <w:t>3</w:t>
            </w:r>
            <w:r>
              <w:rPr>
                <w:noProof/>
                <w:webHidden/>
              </w:rPr>
              <w:fldChar w:fldCharType="end"/>
            </w:r>
          </w:hyperlink>
        </w:p>
        <w:p w:rsidR="0047058E" w14:paraId="3003302D" w14:textId="5CD4CAC6">
          <w:pPr>
            <w:pStyle w:val="TOC1"/>
            <w:tabs>
              <w:tab w:val="right" w:leader="dot" w:pos="8778"/>
            </w:tabs>
            <w:rPr>
              <w:rFonts w:asciiTheme="minorHAnsi" w:eastAsiaTheme="minorEastAsia" w:hAnsiTheme="minorHAnsi"/>
              <w:b w:val="0"/>
              <w:noProof/>
              <w:sz w:val="22"/>
              <w:lang w:eastAsia="es-PE"/>
            </w:rPr>
          </w:pPr>
          <w:hyperlink w:anchor="_Toc54390433" w:history="1">
            <w:r w:rsidRPr="001620D8">
              <w:rPr>
                <w:rStyle w:val="Hyperlink"/>
                <w:rFonts w:ascii="Times New Roman" w:hAnsi="Times New Roman" w:cs="Times New Roman"/>
                <w:noProof/>
              </w:rPr>
              <w:t>ÍNDICE DE TABLAS</w:t>
            </w:r>
            <w:r>
              <w:rPr>
                <w:noProof/>
                <w:webHidden/>
              </w:rPr>
              <w:tab/>
            </w:r>
            <w:r>
              <w:rPr>
                <w:noProof/>
                <w:webHidden/>
              </w:rPr>
              <w:fldChar w:fldCharType="begin"/>
            </w:r>
            <w:r>
              <w:rPr>
                <w:noProof/>
                <w:webHidden/>
              </w:rPr>
              <w:instrText xml:space="preserve"> PAGEREF _Toc54390433 \h </w:instrText>
            </w:r>
            <w:r>
              <w:rPr>
                <w:noProof/>
                <w:webHidden/>
              </w:rPr>
              <w:fldChar w:fldCharType="separate"/>
            </w:r>
            <w:r>
              <w:rPr>
                <w:noProof/>
                <w:webHidden/>
              </w:rPr>
              <w:t>5</w:t>
            </w:r>
            <w:r>
              <w:rPr>
                <w:noProof/>
                <w:webHidden/>
              </w:rPr>
              <w:fldChar w:fldCharType="end"/>
            </w:r>
          </w:hyperlink>
        </w:p>
        <w:p w:rsidR="0047058E" w14:paraId="055BF529" w14:textId="2F3E5C60">
          <w:pPr>
            <w:pStyle w:val="TOC1"/>
            <w:tabs>
              <w:tab w:val="right" w:leader="dot" w:pos="8778"/>
            </w:tabs>
            <w:rPr>
              <w:rFonts w:asciiTheme="minorHAnsi" w:eastAsiaTheme="minorEastAsia" w:hAnsiTheme="minorHAnsi"/>
              <w:b w:val="0"/>
              <w:noProof/>
              <w:sz w:val="22"/>
              <w:lang w:eastAsia="es-PE"/>
            </w:rPr>
          </w:pPr>
          <w:hyperlink w:anchor="_Toc54390434" w:history="1">
            <w:r w:rsidRPr="001620D8">
              <w:rPr>
                <w:rStyle w:val="Hyperlink"/>
                <w:rFonts w:ascii="Times New Roman" w:hAnsi="Times New Roman" w:cs="Times New Roman"/>
                <w:noProof/>
              </w:rPr>
              <w:t>ÍNDICE DE FIGURAS</w:t>
            </w:r>
            <w:r>
              <w:rPr>
                <w:noProof/>
                <w:webHidden/>
              </w:rPr>
              <w:tab/>
            </w:r>
            <w:r>
              <w:rPr>
                <w:noProof/>
                <w:webHidden/>
              </w:rPr>
              <w:fldChar w:fldCharType="begin"/>
            </w:r>
            <w:r>
              <w:rPr>
                <w:noProof/>
                <w:webHidden/>
              </w:rPr>
              <w:instrText xml:space="preserve"> PAGEREF _Toc54390434 \h </w:instrText>
            </w:r>
            <w:r>
              <w:rPr>
                <w:noProof/>
                <w:webHidden/>
              </w:rPr>
              <w:fldChar w:fldCharType="separate"/>
            </w:r>
            <w:r>
              <w:rPr>
                <w:noProof/>
                <w:webHidden/>
              </w:rPr>
              <w:t>6</w:t>
            </w:r>
            <w:r>
              <w:rPr>
                <w:noProof/>
                <w:webHidden/>
              </w:rPr>
              <w:fldChar w:fldCharType="end"/>
            </w:r>
          </w:hyperlink>
        </w:p>
        <w:p w:rsidR="0047058E" w14:paraId="33D8CBF6" w14:textId="0D1DF5E5">
          <w:pPr>
            <w:pStyle w:val="TOC1"/>
            <w:tabs>
              <w:tab w:val="right" w:leader="dot" w:pos="8778"/>
            </w:tabs>
            <w:rPr>
              <w:rFonts w:asciiTheme="minorHAnsi" w:eastAsiaTheme="minorEastAsia" w:hAnsiTheme="minorHAnsi"/>
              <w:b w:val="0"/>
              <w:noProof/>
              <w:sz w:val="22"/>
              <w:lang w:eastAsia="es-PE"/>
            </w:rPr>
          </w:pPr>
          <w:hyperlink w:anchor="_Toc54390435" w:history="1">
            <w:r w:rsidRPr="001620D8">
              <w:rPr>
                <w:rStyle w:val="Hyperlink"/>
                <w:rFonts w:ascii="Times New Roman" w:hAnsi="Times New Roman" w:cs="Times New Roman"/>
                <w:noProof/>
              </w:rPr>
              <w:t>RESUMEN</w:t>
            </w:r>
            <w:r>
              <w:rPr>
                <w:noProof/>
                <w:webHidden/>
              </w:rPr>
              <w:tab/>
            </w:r>
            <w:r>
              <w:rPr>
                <w:noProof/>
                <w:webHidden/>
              </w:rPr>
              <w:fldChar w:fldCharType="begin"/>
            </w:r>
            <w:r>
              <w:rPr>
                <w:noProof/>
                <w:webHidden/>
              </w:rPr>
              <w:instrText xml:space="preserve"> PAGEREF _Toc54390435 \h </w:instrText>
            </w:r>
            <w:r>
              <w:rPr>
                <w:noProof/>
                <w:webHidden/>
              </w:rPr>
              <w:fldChar w:fldCharType="separate"/>
            </w:r>
            <w:r>
              <w:rPr>
                <w:noProof/>
                <w:webHidden/>
              </w:rPr>
              <w:t>7</w:t>
            </w:r>
            <w:r>
              <w:rPr>
                <w:noProof/>
                <w:webHidden/>
              </w:rPr>
              <w:fldChar w:fldCharType="end"/>
            </w:r>
          </w:hyperlink>
        </w:p>
        <w:p w:rsidR="0047058E" w14:paraId="1F155A56" w14:textId="11367B3F">
          <w:pPr>
            <w:pStyle w:val="TOC1"/>
            <w:tabs>
              <w:tab w:val="right" w:leader="dot" w:pos="8778"/>
            </w:tabs>
            <w:rPr>
              <w:rFonts w:asciiTheme="minorHAnsi" w:eastAsiaTheme="minorEastAsia" w:hAnsiTheme="minorHAnsi"/>
              <w:b w:val="0"/>
              <w:noProof/>
              <w:sz w:val="22"/>
              <w:lang w:eastAsia="es-PE"/>
            </w:rPr>
          </w:pPr>
          <w:hyperlink w:anchor="_Toc54390436" w:history="1">
            <w:r w:rsidRPr="001620D8">
              <w:rPr>
                <w:rStyle w:val="Hyperlink"/>
                <w:rFonts w:ascii="Times New Roman" w:hAnsi="Times New Roman" w:cs="Times New Roman"/>
                <w:noProof/>
              </w:rPr>
              <w:t>CAPÍTULO I. INTRODUCCIÓN</w:t>
            </w:r>
            <w:r>
              <w:rPr>
                <w:noProof/>
                <w:webHidden/>
              </w:rPr>
              <w:tab/>
            </w:r>
            <w:r>
              <w:rPr>
                <w:noProof/>
                <w:webHidden/>
              </w:rPr>
              <w:fldChar w:fldCharType="begin"/>
            </w:r>
            <w:r>
              <w:rPr>
                <w:noProof/>
                <w:webHidden/>
              </w:rPr>
              <w:instrText xml:space="preserve"> PAGEREF _Toc54390436 \h </w:instrText>
            </w:r>
            <w:r>
              <w:rPr>
                <w:noProof/>
                <w:webHidden/>
              </w:rPr>
              <w:fldChar w:fldCharType="separate"/>
            </w:r>
            <w:r>
              <w:rPr>
                <w:noProof/>
                <w:webHidden/>
              </w:rPr>
              <w:t>8</w:t>
            </w:r>
            <w:r>
              <w:rPr>
                <w:noProof/>
                <w:webHidden/>
              </w:rPr>
              <w:fldChar w:fldCharType="end"/>
            </w:r>
          </w:hyperlink>
        </w:p>
        <w:p w:rsidR="0047058E" w14:paraId="1137510A" w14:textId="4065ABB9">
          <w:pPr>
            <w:pStyle w:val="TOC1"/>
            <w:tabs>
              <w:tab w:val="right" w:leader="dot" w:pos="8778"/>
            </w:tabs>
            <w:rPr>
              <w:rFonts w:asciiTheme="minorHAnsi" w:eastAsiaTheme="minorEastAsia" w:hAnsiTheme="minorHAnsi"/>
              <w:b w:val="0"/>
              <w:noProof/>
              <w:sz w:val="22"/>
              <w:lang w:eastAsia="es-PE"/>
            </w:rPr>
          </w:pPr>
          <w:hyperlink w:anchor="_Toc54390437" w:history="1">
            <w:r w:rsidRPr="001620D8">
              <w:rPr>
                <w:rStyle w:val="Hyperlink"/>
                <w:rFonts w:ascii="Times New Roman" w:hAnsi="Times New Roman" w:cs="Times New Roman"/>
                <w:noProof/>
              </w:rPr>
              <w:t>CAPÍTULO II. METODOLOGÍA</w:t>
            </w:r>
            <w:r>
              <w:rPr>
                <w:noProof/>
                <w:webHidden/>
              </w:rPr>
              <w:tab/>
            </w:r>
            <w:r>
              <w:rPr>
                <w:noProof/>
                <w:webHidden/>
              </w:rPr>
              <w:fldChar w:fldCharType="begin"/>
            </w:r>
            <w:r>
              <w:rPr>
                <w:noProof/>
                <w:webHidden/>
              </w:rPr>
              <w:instrText xml:space="preserve"> PAGEREF _Toc54390437 \h </w:instrText>
            </w:r>
            <w:r>
              <w:rPr>
                <w:noProof/>
                <w:webHidden/>
              </w:rPr>
              <w:fldChar w:fldCharType="separate"/>
            </w:r>
            <w:r>
              <w:rPr>
                <w:noProof/>
                <w:webHidden/>
              </w:rPr>
              <w:t>9</w:t>
            </w:r>
            <w:r>
              <w:rPr>
                <w:noProof/>
                <w:webHidden/>
              </w:rPr>
              <w:fldChar w:fldCharType="end"/>
            </w:r>
          </w:hyperlink>
        </w:p>
        <w:p w:rsidR="0047058E" w14:paraId="122C9E2A" w14:textId="3B85976B">
          <w:pPr>
            <w:pStyle w:val="TOC1"/>
            <w:tabs>
              <w:tab w:val="right" w:leader="dot" w:pos="8778"/>
            </w:tabs>
            <w:rPr>
              <w:rFonts w:asciiTheme="minorHAnsi" w:eastAsiaTheme="minorEastAsia" w:hAnsiTheme="minorHAnsi"/>
              <w:b w:val="0"/>
              <w:noProof/>
              <w:sz w:val="22"/>
              <w:lang w:eastAsia="es-PE"/>
            </w:rPr>
          </w:pPr>
          <w:hyperlink w:anchor="_Toc54390438" w:history="1">
            <w:r w:rsidRPr="001620D8">
              <w:rPr>
                <w:rStyle w:val="Hyperlink"/>
                <w:rFonts w:ascii="Times New Roman" w:hAnsi="Times New Roman" w:cs="Times New Roman"/>
                <w:noProof/>
                <w:lang w:val="en-US"/>
              </w:rPr>
              <w:t>CAPÍTULO III. RESULTADOS</w:t>
            </w:r>
            <w:r>
              <w:rPr>
                <w:noProof/>
                <w:webHidden/>
              </w:rPr>
              <w:tab/>
            </w:r>
            <w:r>
              <w:rPr>
                <w:noProof/>
                <w:webHidden/>
              </w:rPr>
              <w:fldChar w:fldCharType="begin"/>
            </w:r>
            <w:r>
              <w:rPr>
                <w:noProof/>
                <w:webHidden/>
              </w:rPr>
              <w:instrText xml:space="preserve"> PAGEREF _Toc54390438 \h </w:instrText>
            </w:r>
            <w:r>
              <w:rPr>
                <w:noProof/>
                <w:webHidden/>
              </w:rPr>
              <w:fldChar w:fldCharType="separate"/>
            </w:r>
            <w:r>
              <w:rPr>
                <w:noProof/>
                <w:webHidden/>
              </w:rPr>
              <w:t>10</w:t>
            </w:r>
            <w:r>
              <w:rPr>
                <w:noProof/>
                <w:webHidden/>
              </w:rPr>
              <w:fldChar w:fldCharType="end"/>
            </w:r>
          </w:hyperlink>
        </w:p>
        <w:p w:rsidR="0047058E" w14:paraId="54BC6735" w14:textId="1CE27583">
          <w:pPr>
            <w:pStyle w:val="TOC1"/>
            <w:tabs>
              <w:tab w:val="right" w:leader="dot" w:pos="8778"/>
            </w:tabs>
            <w:rPr>
              <w:rFonts w:asciiTheme="minorHAnsi" w:eastAsiaTheme="minorEastAsia" w:hAnsiTheme="minorHAnsi"/>
              <w:b w:val="0"/>
              <w:noProof/>
              <w:sz w:val="22"/>
              <w:lang w:eastAsia="es-PE"/>
            </w:rPr>
          </w:pPr>
          <w:hyperlink w:anchor="_Toc54390439" w:history="1">
            <w:r w:rsidRPr="001620D8">
              <w:rPr>
                <w:rStyle w:val="Hyperlink"/>
                <w:rFonts w:ascii="Times New Roman" w:hAnsi="Times New Roman" w:cs="Times New Roman"/>
                <w:noProof/>
              </w:rPr>
              <w:t>CAPÍTULO IV. DISCUSIÓN Y CONCLUSIONES</w:t>
            </w:r>
            <w:r>
              <w:rPr>
                <w:noProof/>
                <w:webHidden/>
              </w:rPr>
              <w:tab/>
            </w:r>
            <w:r>
              <w:rPr>
                <w:noProof/>
                <w:webHidden/>
              </w:rPr>
              <w:fldChar w:fldCharType="begin"/>
            </w:r>
            <w:r>
              <w:rPr>
                <w:noProof/>
                <w:webHidden/>
              </w:rPr>
              <w:instrText xml:space="preserve"> PAGEREF _Toc54390439 \h </w:instrText>
            </w:r>
            <w:r>
              <w:rPr>
                <w:noProof/>
                <w:webHidden/>
              </w:rPr>
              <w:fldChar w:fldCharType="separate"/>
            </w:r>
            <w:r>
              <w:rPr>
                <w:noProof/>
                <w:webHidden/>
              </w:rPr>
              <w:t>12</w:t>
            </w:r>
            <w:r>
              <w:rPr>
                <w:noProof/>
                <w:webHidden/>
              </w:rPr>
              <w:fldChar w:fldCharType="end"/>
            </w:r>
          </w:hyperlink>
        </w:p>
        <w:p w:rsidR="0047058E" w14:paraId="5AD02DB3" w14:textId="49164956">
          <w:pPr>
            <w:pStyle w:val="TOC1"/>
            <w:tabs>
              <w:tab w:val="right" w:leader="dot" w:pos="8778"/>
            </w:tabs>
            <w:rPr>
              <w:rFonts w:asciiTheme="minorHAnsi" w:eastAsiaTheme="minorEastAsia" w:hAnsiTheme="minorHAnsi"/>
              <w:b w:val="0"/>
              <w:noProof/>
              <w:sz w:val="22"/>
              <w:lang w:eastAsia="es-PE"/>
            </w:rPr>
          </w:pPr>
          <w:hyperlink w:anchor="_Toc54390440" w:history="1">
            <w:r w:rsidRPr="001620D8">
              <w:rPr>
                <w:rStyle w:val="Hyperlink"/>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_Toc54390440 \h </w:instrText>
            </w:r>
            <w:r>
              <w:rPr>
                <w:noProof/>
                <w:webHidden/>
              </w:rPr>
              <w:fldChar w:fldCharType="separate"/>
            </w:r>
            <w:r>
              <w:rPr>
                <w:noProof/>
                <w:webHidden/>
              </w:rPr>
              <w:t>14</w:t>
            </w:r>
            <w:r>
              <w:rPr>
                <w:noProof/>
                <w:webHidden/>
              </w:rPr>
              <w:fldChar w:fldCharType="end"/>
            </w:r>
          </w:hyperlink>
        </w:p>
        <w:p w:rsidR="0047058E" w14:paraId="7F7616DF" w14:textId="1EEF77C6">
          <w:pPr>
            <w:pStyle w:val="TOC1"/>
            <w:tabs>
              <w:tab w:val="right" w:leader="dot" w:pos="8778"/>
            </w:tabs>
            <w:rPr>
              <w:rFonts w:asciiTheme="minorHAnsi" w:eastAsiaTheme="minorEastAsia" w:hAnsiTheme="minorHAnsi"/>
              <w:b w:val="0"/>
              <w:noProof/>
              <w:sz w:val="22"/>
              <w:lang w:eastAsia="es-PE"/>
            </w:rPr>
          </w:pPr>
          <w:hyperlink w:anchor="_Toc54390441" w:history="1">
            <w:r w:rsidRPr="001620D8">
              <w:rPr>
                <w:rStyle w:val="Hyperlink"/>
                <w:rFonts w:ascii="Times New Roman" w:hAnsi="Times New Roman" w:cs="Times New Roman"/>
                <w:noProof/>
              </w:rPr>
              <w:t>ANEXOS</w:t>
            </w:r>
            <w:r>
              <w:rPr>
                <w:noProof/>
                <w:webHidden/>
              </w:rPr>
              <w:tab/>
            </w:r>
            <w:r>
              <w:rPr>
                <w:noProof/>
                <w:webHidden/>
              </w:rPr>
              <w:fldChar w:fldCharType="begin"/>
            </w:r>
            <w:r>
              <w:rPr>
                <w:noProof/>
                <w:webHidden/>
              </w:rPr>
              <w:instrText xml:space="preserve"> PAGEREF _Toc54390441 \h </w:instrText>
            </w:r>
            <w:r>
              <w:rPr>
                <w:noProof/>
                <w:webHidden/>
              </w:rPr>
              <w:fldChar w:fldCharType="separate"/>
            </w:r>
            <w:r>
              <w:rPr>
                <w:noProof/>
                <w:webHidden/>
              </w:rPr>
              <w:t>15</w:t>
            </w:r>
            <w:r>
              <w:rPr>
                <w:noProof/>
                <w:webHidden/>
              </w:rPr>
              <w:fldChar w:fldCharType="end"/>
            </w:r>
          </w:hyperlink>
        </w:p>
        <w:p w:rsidR="00506CD6" w:rsidRPr="001B38CE" w:rsidP="001B38CE" w14:paraId="0C8811A7" w14:textId="705869F6">
          <w:pPr>
            <w:spacing w:line="480" w:lineRule="auto"/>
            <w:rPr>
              <w:rFonts w:ascii="Times New Roman" w:hAnsi="Times New Roman" w:cs="Times New Roman"/>
              <w:sz w:val="24"/>
              <w:szCs w:val="24"/>
            </w:rPr>
          </w:pPr>
          <w:r w:rsidRPr="00804B2E">
            <w:rPr>
              <w:rFonts w:ascii="Times New Roman" w:hAnsi="Times New Roman" w:cs="Times New Roman"/>
              <w:b/>
              <w:bCs/>
              <w:sz w:val="22"/>
              <w:lang w:val="es-ES"/>
            </w:rPr>
            <w:fldChar w:fldCharType="end"/>
          </w:r>
        </w:p>
      </w:sdtContent>
    </w:sdt>
    <w:p w:rsidR="007A6AB3" w:rsidRPr="001B38CE" w:rsidP="001B38CE" w14:paraId="5B19FE25" w14:textId="77777777">
      <w:pPr>
        <w:pStyle w:val="Title"/>
        <w:spacing w:line="480" w:lineRule="auto"/>
        <w:rPr>
          <w:rFonts w:ascii="Times New Roman" w:hAnsi="Times New Roman"/>
        </w:rPr>
      </w:pPr>
    </w:p>
    <w:p w:rsidR="007A6AB3" w:rsidRPr="001B38CE" w:rsidP="001B38CE" w14:paraId="0F37C06A" w14:textId="77777777">
      <w:pPr>
        <w:pStyle w:val="Title"/>
        <w:spacing w:line="480" w:lineRule="auto"/>
        <w:rPr>
          <w:rFonts w:ascii="Times New Roman" w:hAnsi="Times New Roman"/>
          <w:lang w:val="es-PE"/>
        </w:rPr>
      </w:pPr>
    </w:p>
    <w:bookmarkEnd w:id="6"/>
    <w:p w:rsidR="00375D11" w:rsidRPr="001B38CE" w:rsidP="001B38CE" w14:paraId="68DD565B" w14:textId="77777777">
      <w:pPr>
        <w:spacing w:line="480" w:lineRule="auto"/>
        <w:rPr>
          <w:rFonts w:ascii="Times New Roman" w:hAnsi="Times New Roman" w:cs="Times New Roman"/>
          <w:sz w:val="24"/>
          <w:szCs w:val="24"/>
        </w:rPr>
      </w:pPr>
    </w:p>
    <w:p w:rsidR="002B3227" w:rsidP="001B38CE" w14:paraId="0E46D593" w14:textId="77777777">
      <w:pPr>
        <w:spacing w:line="480" w:lineRule="auto"/>
        <w:rPr>
          <w:rFonts w:ascii="Times New Roman" w:hAnsi="Times New Roman" w:cs="Times New Roman"/>
          <w:sz w:val="24"/>
          <w:szCs w:val="24"/>
        </w:rPr>
      </w:pPr>
    </w:p>
    <w:p w:rsidR="001A7577" w:rsidP="001B38CE" w14:paraId="4E7C2D30" w14:textId="77777777">
      <w:pPr>
        <w:spacing w:line="480" w:lineRule="auto"/>
        <w:rPr>
          <w:rFonts w:ascii="Times New Roman" w:hAnsi="Times New Roman" w:cs="Times New Roman"/>
          <w:sz w:val="24"/>
          <w:szCs w:val="24"/>
        </w:rPr>
      </w:pPr>
    </w:p>
    <w:p w:rsidR="00F34B86" w:rsidP="001B38CE" w14:paraId="0CDE5A8A" w14:textId="77777777">
      <w:pPr>
        <w:spacing w:line="480" w:lineRule="auto"/>
        <w:rPr>
          <w:rFonts w:ascii="Times New Roman" w:hAnsi="Times New Roman" w:cs="Times New Roman"/>
          <w:sz w:val="24"/>
          <w:szCs w:val="24"/>
        </w:rPr>
      </w:pPr>
    </w:p>
    <w:p w:rsidR="00F34B86" w:rsidP="001B38CE" w14:paraId="49441A47" w14:textId="77777777">
      <w:pPr>
        <w:spacing w:line="480" w:lineRule="auto"/>
        <w:rPr>
          <w:rFonts w:ascii="Times New Roman" w:hAnsi="Times New Roman" w:cs="Times New Roman"/>
          <w:sz w:val="24"/>
          <w:szCs w:val="24"/>
        </w:rPr>
      </w:pPr>
    </w:p>
    <w:p w:rsidR="00F34B86" w:rsidP="001B38CE" w14:paraId="54B0EDD5" w14:textId="77777777">
      <w:pPr>
        <w:spacing w:line="480" w:lineRule="auto"/>
        <w:rPr>
          <w:rFonts w:ascii="Times New Roman" w:hAnsi="Times New Roman" w:cs="Times New Roman"/>
          <w:sz w:val="24"/>
          <w:szCs w:val="24"/>
        </w:rPr>
      </w:pPr>
    </w:p>
    <w:p w:rsidR="00F34B86" w:rsidRPr="001B38CE" w:rsidP="001B38CE" w14:paraId="22A0EEA1" w14:textId="77777777">
      <w:pPr>
        <w:spacing w:line="480" w:lineRule="auto"/>
        <w:rPr>
          <w:rFonts w:ascii="Times New Roman" w:hAnsi="Times New Roman" w:cs="Times New Roman"/>
          <w:sz w:val="24"/>
          <w:szCs w:val="24"/>
        </w:rPr>
      </w:pPr>
    </w:p>
    <w:bookmarkStart w:id="7" w:name="_Toc379497332" w:displacedByCustomXml="next"/>
    <w:bookmarkStart w:id="8" w:name="_Toc54390433" w:displacedByCustomXml="next"/>
    <w:sdt>
      <w:sdtPr>
        <w:rPr>
          <w:rStyle w:val="Ttulo1Car"/>
          <w:rFonts w:ascii="Times New Roman" w:hAnsi="Times New Roman" w:cs="Times New Roman"/>
          <w:sz w:val="24"/>
          <w:szCs w:val="24"/>
        </w:rPr>
        <w:alias w:val="Índice de tablas"/>
        <w:tag w:val="Índice de tablas"/>
        <w:id w:val="-1270774436"/>
        <w:lock w:val="sdtLocked"/>
        <w:placeholder>
          <w:docPart w:val="7EEE68E737AF44D4A8420922DCBF065E"/>
        </w:placeholder>
        <w:richText/>
      </w:sdtPr>
      <w:sdtEndPr>
        <w:rPr>
          <w:rStyle w:val="Ttulo1Car"/>
        </w:rPr>
      </w:sdtEndPr>
      <w:sdtContent>
        <w:p w:rsidR="00375D11" w:rsidRPr="001B38CE" w:rsidP="001B38CE" w14:paraId="12EF5FB2" w14:textId="77777777">
          <w:pPr>
            <w:pStyle w:val="Heading1"/>
            <w:spacing w:line="480" w:lineRule="auto"/>
            <w:rPr>
              <w:rFonts w:ascii="Times New Roman" w:hAnsi="Times New Roman" w:cs="Times New Roman"/>
              <w:sz w:val="24"/>
              <w:szCs w:val="24"/>
            </w:rPr>
          </w:pPr>
          <w:r w:rsidRPr="001B38CE">
            <w:rPr>
              <w:rStyle w:val="Ttulo1Car"/>
              <w:rFonts w:ascii="Times New Roman" w:hAnsi="Times New Roman" w:cs="Times New Roman"/>
              <w:b/>
              <w:sz w:val="24"/>
              <w:szCs w:val="24"/>
            </w:rPr>
            <w:t>Í</w:t>
          </w:r>
          <w:r w:rsidRPr="001B38CE">
            <w:rPr>
              <w:rStyle w:val="Ttulo1Car"/>
              <w:rFonts w:ascii="Times New Roman" w:hAnsi="Times New Roman" w:cs="Times New Roman"/>
              <w:b/>
              <w:sz w:val="24"/>
              <w:szCs w:val="24"/>
            </w:rPr>
            <w:t>NDICE DE TABLAS</w:t>
          </w:r>
        </w:p>
        <w:bookmarkEnd w:id="7" w:displacedByCustomXml="next"/>
      </w:sdtContent>
    </w:sdt>
    <w:bookmarkEnd w:id="8" w:displacedByCustomXml="prev"/>
    <w:p w:rsidR="00375D11" w:rsidRPr="001B38CE" w:rsidP="001B38CE" w14:paraId="0436F4E7" w14:textId="77777777">
      <w:pPr>
        <w:spacing w:line="480" w:lineRule="auto"/>
        <w:rPr>
          <w:rFonts w:ascii="Times New Roman" w:hAnsi="Times New Roman" w:cs="Times New Roman"/>
          <w:sz w:val="24"/>
          <w:szCs w:val="24"/>
        </w:rPr>
      </w:pPr>
    </w:p>
    <w:p w:rsidR="00375D11" w:rsidRPr="001B38CE" w:rsidP="001B38CE" w14:paraId="4B5DEF19" w14:textId="77777777">
      <w:pPr>
        <w:spacing w:line="480" w:lineRule="auto"/>
        <w:rPr>
          <w:rFonts w:ascii="Times New Roman" w:hAnsi="Times New Roman" w:cs="Times New Roman"/>
          <w:sz w:val="24"/>
          <w:szCs w:val="24"/>
        </w:rPr>
      </w:pPr>
    </w:p>
    <w:p w:rsidR="00375D11" w:rsidRPr="001B38CE" w:rsidP="001B38CE" w14:paraId="6DAA8039" w14:textId="77777777">
      <w:pPr>
        <w:spacing w:line="480" w:lineRule="auto"/>
        <w:rPr>
          <w:rFonts w:ascii="Times New Roman" w:hAnsi="Times New Roman" w:cs="Times New Roman"/>
          <w:sz w:val="24"/>
          <w:szCs w:val="24"/>
        </w:rPr>
      </w:pPr>
    </w:p>
    <w:p w:rsidR="00375D11" w:rsidRPr="001B38CE" w:rsidP="001B38CE" w14:paraId="41060B5C" w14:textId="77777777">
      <w:pPr>
        <w:spacing w:line="480" w:lineRule="auto"/>
        <w:rPr>
          <w:rFonts w:ascii="Times New Roman" w:hAnsi="Times New Roman" w:cs="Times New Roman"/>
          <w:sz w:val="24"/>
          <w:szCs w:val="24"/>
        </w:rPr>
      </w:pPr>
    </w:p>
    <w:p w:rsidR="00375D11" w:rsidRPr="001B38CE" w:rsidP="001B38CE" w14:paraId="1FEE9D9E" w14:textId="77777777">
      <w:pPr>
        <w:spacing w:line="480" w:lineRule="auto"/>
        <w:rPr>
          <w:rFonts w:ascii="Times New Roman" w:hAnsi="Times New Roman" w:cs="Times New Roman"/>
          <w:sz w:val="24"/>
          <w:szCs w:val="24"/>
        </w:rPr>
      </w:pPr>
    </w:p>
    <w:p w:rsidR="00375D11" w:rsidRPr="001B38CE" w:rsidP="001B38CE" w14:paraId="20217E08" w14:textId="77777777">
      <w:pPr>
        <w:spacing w:line="480" w:lineRule="auto"/>
        <w:rPr>
          <w:rFonts w:ascii="Times New Roman" w:hAnsi="Times New Roman" w:cs="Times New Roman"/>
          <w:sz w:val="24"/>
          <w:szCs w:val="24"/>
        </w:rPr>
      </w:pPr>
    </w:p>
    <w:p w:rsidR="00375D11" w:rsidRPr="001B38CE" w:rsidP="001B38CE" w14:paraId="3FECC542" w14:textId="77777777">
      <w:pPr>
        <w:spacing w:line="480" w:lineRule="auto"/>
        <w:rPr>
          <w:rFonts w:ascii="Times New Roman" w:hAnsi="Times New Roman" w:cs="Times New Roman"/>
          <w:sz w:val="24"/>
          <w:szCs w:val="24"/>
        </w:rPr>
      </w:pPr>
    </w:p>
    <w:p w:rsidR="00375D11" w:rsidRPr="001B38CE" w:rsidP="001B38CE" w14:paraId="79585256" w14:textId="77777777">
      <w:pPr>
        <w:spacing w:line="480" w:lineRule="auto"/>
        <w:rPr>
          <w:rFonts w:ascii="Times New Roman" w:hAnsi="Times New Roman" w:cs="Times New Roman"/>
          <w:sz w:val="24"/>
          <w:szCs w:val="24"/>
        </w:rPr>
      </w:pPr>
    </w:p>
    <w:p w:rsidR="00375D11" w:rsidRPr="001B38CE" w:rsidP="001B38CE" w14:paraId="4C5B9385" w14:textId="77777777">
      <w:pPr>
        <w:spacing w:line="480" w:lineRule="auto"/>
        <w:rPr>
          <w:rFonts w:ascii="Times New Roman" w:hAnsi="Times New Roman" w:cs="Times New Roman"/>
          <w:sz w:val="24"/>
          <w:szCs w:val="24"/>
        </w:rPr>
      </w:pPr>
    </w:p>
    <w:p w:rsidR="00375D11" w:rsidRPr="001B38CE" w:rsidP="001B38CE" w14:paraId="70372CE8" w14:textId="77777777">
      <w:pPr>
        <w:spacing w:line="480" w:lineRule="auto"/>
        <w:rPr>
          <w:rFonts w:ascii="Times New Roman" w:hAnsi="Times New Roman" w:cs="Times New Roman"/>
          <w:sz w:val="24"/>
          <w:szCs w:val="24"/>
        </w:rPr>
      </w:pPr>
    </w:p>
    <w:p w:rsidR="00375D11" w:rsidRPr="001B38CE" w:rsidP="001B38CE" w14:paraId="0FC2A716" w14:textId="77777777">
      <w:pPr>
        <w:spacing w:line="480" w:lineRule="auto"/>
        <w:rPr>
          <w:rFonts w:ascii="Times New Roman" w:hAnsi="Times New Roman" w:cs="Times New Roman"/>
          <w:sz w:val="24"/>
          <w:szCs w:val="24"/>
        </w:rPr>
      </w:pPr>
    </w:p>
    <w:p w:rsidR="00375D11" w:rsidRPr="001B38CE" w:rsidP="001B38CE" w14:paraId="3990B290" w14:textId="77777777">
      <w:pPr>
        <w:spacing w:line="480" w:lineRule="auto"/>
        <w:rPr>
          <w:rFonts w:ascii="Times New Roman" w:hAnsi="Times New Roman" w:cs="Times New Roman"/>
          <w:sz w:val="24"/>
          <w:szCs w:val="24"/>
        </w:rPr>
      </w:pPr>
    </w:p>
    <w:p w:rsidR="00375D11" w:rsidP="001B38CE" w14:paraId="7F1F014B"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br w:type="page"/>
      </w:r>
    </w:p>
    <w:p w:rsidR="001B38CE" w:rsidRPr="001B38CE" w:rsidP="001B38CE" w14:paraId="6381A948" w14:textId="77777777">
      <w:pPr>
        <w:spacing w:line="480" w:lineRule="auto"/>
        <w:rPr>
          <w:rFonts w:ascii="Times New Roman" w:hAnsi="Times New Roman" w:cs="Times New Roman"/>
          <w:sz w:val="24"/>
          <w:szCs w:val="24"/>
        </w:rPr>
      </w:pPr>
    </w:p>
    <w:bookmarkStart w:id="9" w:name="_Toc379497333" w:displacedByCustomXml="next"/>
    <w:bookmarkStart w:id="10" w:name="_Toc54390434" w:displacedByCustomXml="next"/>
    <w:sdt>
      <w:sdtPr>
        <w:rPr>
          <w:rFonts w:ascii="Times New Roman" w:hAnsi="Times New Roman" w:cs="Times New Roman"/>
          <w:sz w:val="24"/>
          <w:szCs w:val="24"/>
        </w:rPr>
        <w:alias w:val="Índice de figuras"/>
        <w:tag w:val="Índice de figuras"/>
        <w:id w:val="818237938"/>
        <w:lock w:val="sdtLocked"/>
        <w:placeholder>
          <w:docPart w:val="7EEE68E737AF44D4A8420922DCBF065E"/>
        </w:placeholder>
        <w:richText/>
      </w:sdtPr>
      <w:sdtContent>
        <w:p w:rsidR="00375D11" w:rsidRPr="001B38CE" w:rsidP="001B38CE" w14:paraId="004825EC" w14:textId="77777777">
          <w:pPr>
            <w:pStyle w:val="Heading1"/>
            <w:spacing w:line="480" w:lineRule="auto"/>
            <w:rPr>
              <w:rFonts w:ascii="Times New Roman" w:hAnsi="Times New Roman" w:cs="Times New Roman"/>
              <w:sz w:val="24"/>
              <w:szCs w:val="24"/>
            </w:rPr>
          </w:pPr>
          <w:r w:rsidRPr="001B38CE">
            <w:rPr>
              <w:rFonts w:ascii="Times New Roman" w:hAnsi="Times New Roman" w:cs="Times New Roman"/>
              <w:sz w:val="24"/>
              <w:szCs w:val="24"/>
            </w:rPr>
            <w:t xml:space="preserve">ÍNDICE DE </w:t>
          </w:r>
          <w:bookmarkEnd w:id="9"/>
          <w:r w:rsidRPr="001B38CE" w:rsidR="00090B56">
            <w:rPr>
              <w:rFonts w:ascii="Times New Roman" w:hAnsi="Times New Roman" w:cs="Times New Roman"/>
              <w:sz w:val="24"/>
              <w:szCs w:val="24"/>
            </w:rPr>
            <w:t>FIGURAS</w:t>
          </w:r>
        </w:p>
      </w:sdtContent>
    </w:sdt>
    <w:bookmarkEnd w:id="10" w:displacedByCustomXml="prev"/>
    <w:p w:rsidR="00375D11" w:rsidRPr="001B38CE" w:rsidP="001B38CE" w14:paraId="6AE37E63" w14:textId="77777777">
      <w:pPr>
        <w:spacing w:line="480" w:lineRule="auto"/>
        <w:rPr>
          <w:rFonts w:ascii="Times New Roman" w:hAnsi="Times New Roman" w:cs="Times New Roman"/>
          <w:sz w:val="24"/>
          <w:szCs w:val="24"/>
        </w:rPr>
      </w:pPr>
    </w:p>
    <w:p w:rsidR="00375D11" w:rsidRPr="001B38CE" w:rsidP="001B38CE" w14:paraId="347489E3" w14:textId="77777777">
      <w:pPr>
        <w:spacing w:line="480" w:lineRule="auto"/>
        <w:rPr>
          <w:rFonts w:ascii="Times New Roman" w:hAnsi="Times New Roman" w:cs="Times New Roman"/>
          <w:sz w:val="24"/>
          <w:szCs w:val="24"/>
        </w:rPr>
      </w:pPr>
    </w:p>
    <w:p w:rsidR="00375D11" w:rsidRPr="001B38CE" w:rsidP="001B38CE" w14:paraId="75DA9D4F" w14:textId="77777777">
      <w:pPr>
        <w:spacing w:line="480" w:lineRule="auto"/>
        <w:rPr>
          <w:rFonts w:ascii="Times New Roman" w:hAnsi="Times New Roman" w:cs="Times New Roman"/>
          <w:sz w:val="24"/>
          <w:szCs w:val="24"/>
        </w:rPr>
      </w:pPr>
    </w:p>
    <w:p w:rsidR="00375D11" w:rsidRPr="001B38CE" w:rsidP="001B38CE" w14:paraId="5ED1C35A" w14:textId="77777777">
      <w:pPr>
        <w:spacing w:line="480" w:lineRule="auto"/>
        <w:rPr>
          <w:rFonts w:ascii="Times New Roman" w:hAnsi="Times New Roman" w:cs="Times New Roman"/>
          <w:sz w:val="24"/>
          <w:szCs w:val="24"/>
        </w:rPr>
      </w:pPr>
    </w:p>
    <w:p w:rsidR="00375D11" w:rsidRPr="001B38CE" w:rsidP="001B38CE" w14:paraId="30404404" w14:textId="77777777">
      <w:pPr>
        <w:spacing w:line="480" w:lineRule="auto"/>
        <w:rPr>
          <w:rFonts w:ascii="Times New Roman" w:hAnsi="Times New Roman" w:cs="Times New Roman"/>
          <w:sz w:val="24"/>
          <w:szCs w:val="24"/>
        </w:rPr>
      </w:pPr>
    </w:p>
    <w:p w:rsidR="00375D11" w:rsidRPr="001B38CE" w:rsidP="001B38CE" w14:paraId="2C7E0BA5" w14:textId="77777777">
      <w:pPr>
        <w:spacing w:line="480" w:lineRule="auto"/>
        <w:rPr>
          <w:rFonts w:ascii="Times New Roman" w:hAnsi="Times New Roman" w:cs="Times New Roman"/>
          <w:sz w:val="24"/>
          <w:szCs w:val="24"/>
        </w:rPr>
      </w:pPr>
    </w:p>
    <w:p w:rsidR="00375D11" w:rsidRPr="001B38CE" w:rsidP="001B38CE" w14:paraId="7A9189A3" w14:textId="77777777">
      <w:pPr>
        <w:spacing w:line="480" w:lineRule="auto"/>
        <w:rPr>
          <w:rFonts w:ascii="Times New Roman" w:hAnsi="Times New Roman" w:cs="Times New Roman"/>
          <w:sz w:val="24"/>
          <w:szCs w:val="24"/>
        </w:rPr>
      </w:pPr>
    </w:p>
    <w:p w:rsidR="00375D11" w:rsidRPr="001B38CE" w:rsidP="001B38CE" w14:paraId="3C5A241B" w14:textId="77777777">
      <w:pPr>
        <w:spacing w:line="480" w:lineRule="auto"/>
        <w:rPr>
          <w:rFonts w:ascii="Times New Roman" w:hAnsi="Times New Roman" w:cs="Times New Roman"/>
          <w:sz w:val="24"/>
          <w:szCs w:val="24"/>
        </w:rPr>
      </w:pPr>
    </w:p>
    <w:p w:rsidR="00375D11" w:rsidRPr="001B38CE" w:rsidP="001B38CE" w14:paraId="6927FD3E" w14:textId="77777777">
      <w:pPr>
        <w:spacing w:line="480" w:lineRule="auto"/>
        <w:rPr>
          <w:rFonts w:ascii="Times New Roman" w:hAnsi="Times New Roman" w:cs="Times New Roman"/>
          <w:sz w:val="24"/>
          <w:szCs w:val="24"/>
        </w:rPr>
      </w:pPr>
    </w:p>
    <w:p w:rsidR="00375D11" w:rsidRPr="001B38CE" w:rsidP="001B38CE" w14:paraId="3E2B20C5" w14:textId="77777777">
      <w:pPr>
        <w:spacing w:line="480" w:lineRule="auto"/>
        <w:rPr>
          <w:rFonts w:ascii="Times New Roman" w:hAnsi="Times New Roman" w:cs="Times New Roman"/>
          <w:sz w:val="24"/>
          <w:szCs w:val="24"/>
        </w:rPr>
      </w:pPr>
    </w:p>
    <w:p w:rsidR="00375D11" w:rsidRPr="001B38CE" w:rsidP="001B38CE" w14:paraId="1794F8F7" w14:textId="77777777">
      <w:pPr>
        <w:spacing w:line="480" w:lineRule="auto"/>
        <w:rPr>
          <w:rFonts w:ascii="Times New Roman" w:hAnsi="Times New Roman" w:cs="Times New Roman"/>
          <w:sz w:val="24"/>
          <w:szCs w:val="24"/>
        </w:rPr>
      </w:pPr>
    </w:p>
    <w:p w:rsidR="00375D11" w:rsidRPr="001B38CE" w:rsidP="001B38CE" w14:paraId="491FD593" w14:textId="77777777">
      <w:pPr>
        <w:spacing w:line="480" w:lineRule="auto"/>
        <w:rPr>
          <w:rFonts w:ascii="Times New Roman" w:hAnsi="Times New Roman" w:cs="Times New Roman"/>
          <w:sz w:val="24"/>
          <w:szCs w:val="24"/>
        </w:rPr>
      </w:pPr>
    </w:p>
    <w:p w:rsidR="00375D11" w:rsidRPr="001B38CE" w:rsidP="001B38CE" w14:paraId="65514AEE" w14:textId="77777777">
      <w:pPr>
        <w:spacing w:line="480" w:lineRule="auto"/>
        <w:rPr>
          <w:rFonts w:ascii="Times New Roman" w:hAnsi="Times New Roman" w:cs="Times New Roman"/>
          <w:sz w:val="24"/>
          <w:szCs w:val="24"/>
        </w:rPr>
      </w:pPr>
    </w:p>
    <w:p w:rsidR="00375D11" w:rsidRPr="001B38CE" w:rsidP="001B38CE" w14:paraId="7AB48731" w14:textId="77777777">
      <w:pPr>
        <w:spacing w:line="480" w:lineRule="auto"/>
        <w:rPr>
          <w:rFonts w:ascii="Times New Roman" w:hAnsi="Times New Roman" w:cs="Times New Roman"/>
          <w:sz w:val="24"/>
          <w:szCs w:val="24"/>
        </w:rPr>
      </w:pPr>
    </w:p>
    <w:p w:rsidR="00375D11" w:rsidRPr="001B38CE" w:rsidP="001B38CE" w14:paraId="7AB350DE" w14:textId="77777777">
      <w:pPr>
        <w:spacing w:line="480" w:lineRule="auto"/>
        <w:rPr>
          <w:rFonts w:ascii="Times New Roman" w:hAnsi="Times New Roman" w:cs="Times New Roman"/>
          <w:sz w:val="24"/>
          <w:szCs w:val="24"/>
        </w:rPr>
      </w:pPr>
    </w:p>
    <w:p w:rsidR="00375D11" w:rsidRPr="001B38CE" w:rsidP="001B38CE" w14:paraId="4C324E68" w14:textId="77777777">
      <w:pPr>
        <w:spacing w:line="480" w:lineRule="auto"/>
        <w:rPr>
          <w:rFonts w:ascii="Times New Roman" w:hAnsi="Times New Roman" w:cs="Times New Roman"/>
          <w:sz w:val="24"/>
          <w:szCs w:val="24"/>
        </w:rPr>
      </w:pPr>
    </w:p>
    <w:p w:rsidR="00375D11" w:rsidRPr="001B38CE" w:rsidP="001B38CE" w14:paraId="40F6CC10" w14:textId="77777777">
      <w:pPr>
        <w:spacing w:line="480" w:lineRule="auto"/>
        <w:rPr>
          <w:rFonts w:ascii="Times New Roman" w:hAnsi="Times New Roman" w:cs="Times New Roman"/>
          <w:sz w:val="24"/>
          <w:szCs w:val="24"/>
        </w:rPr>
      </w:pPr>
    </w:p>
    <w:p w:rsidR="00375D11" w:rsidRPr="001B38CE" w:rsidP="001B38CE" w14:paraId="56FF6B4F" w14:textId="77777777">
      <w:pPr>
        <w:spacing w:line="480" w:lineRule="auto"/>
        <w:rPr>
          <w:rFonts w:ascii="Times New Roman" w:hAnsi="Times New Roman" w:cs="Times New Roman"/>
          <w:sz w:val="24"/>
          <w:szCs w:val="24"/>
        </w:rPr>
      </w:pPr>
    </w:p>
    <w:bookmarkStart w:id="11" w:name="_Toc379497334" w:displacedByCustomXml="next"/>
    <w:bookmarkStart w:id="12" w:name="_Toc54390435" w:displacedByCustomXml="next"/>
    <w:sdt>
      <w:sdtPr>
        <w:rPr>
          <w:rStyle w:val="Ttulo1Car"/>
          <w:rFonts w:ascii="Times New Roman" w:hAnsi="Times New Roman" w:cs="Times New Roman"/>
          <w:sz w:val="24"/>
          <w:szCs w:val="24"/>
        </w:rPr>
        <w:alias w:val="Resumen"/>
        <w:tag w:val="Resumen"/>
        <w:id w:val="-909928009"/>
        <w:lock w:val="sdtContentLocked"/>
        <w:placeholder>
          <w:docPart w:val="7EEE68E737AF44D4A8420922DCBF065E"/>
        </w:placeholder>
        <w:richText/>
      </w:sdtPr>
      <w:sdtEndPr>
        <w:rPr>
          <w:rStyle w:val="Ttulo1Car"/>
        </w:rPr>
      </w:sdtEndPr>
      <w:sdtContent>
        <w:p w:rsidR="00375D11" w:rsidRPr="001B38CE" w:rsidP="001B38CE" w14:paraId="1FC4AC50" w14:textId="77777777">
          <w:pPr>
            <w:pStyle w:val="Heading1"/>
            <w:spacing w:line="480" w:lineRule="auto"/>
            <w:rPr>
              <w:rFonts w:ascii="Times New Roman" w:hAnsi="Times New Roman" w:cs="Times New Roman"/>
              <w:sz w:val="24"/>
              <w:szCs w:val="24"/>
            </w:rPr>
          </w:pPr>
          <w:r w:rsidRPr="001B38CE">
            <w:rPr>
              <w:rStyle w:val="Ttulo1Car"/>
              <w:rFonts w:ascii="Times New Roman" w:hAnsi="Times New Roman" w:cs="Times New Roman"/>
              <w:b/>
              <w:sz w:val="24"/>
              <w:szCs w:val="24"/>
            </w:rPr>
            <w:t>RESUMEN</w:t>
          </w:r>
        </w:p>
        <w:bookmarkEnd w:id="11" w:displacedByCustomXml="next"/>
      </w:sdtContent>
    </w:sdt>
    <w:bookmarkEnd w:id="12" w:displacedByCustomXml="prev"/>
    <w:sdt>
      <w:sdtPr>
        <w:rPr>
          <w:rFonts w:ascii="Times New Roman" w:hAnsi="Times New Roman" w:cs="Times New Roman"/>
          <w:sz w:val="24"/>
          <w:szCs w:val="24"/>
        </w:rPr>
        <w:alias w:val="Resumen Texto"/>
        <w:tag w:val="Resumen Texto"/>
        <w:id w:val="1819230853"/>
        <w:lock w:val="sdtLocked"/>
        <w:placeholder>
          <w:docPart w:val="7EEE68E737AF44D4A8420922DCBF065E"/>
        </w:placeholder>
        <w:richText/>
      </w:sdtPr>
      <w:sdtContent>
        <w:p w:rsidR="005B3DD3" w:rsidRPr="001B38CE" w:rsidP="001B38CE" w14:paraId="57134124"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t xml:space="preserve">En 200 palabras </w:t>
          </w:r>
          <w:r w:rsidRPr="001B38CE" w:rsidR="00F70676">
            <w:rPr>
              <w:rFonts w:ascii="Times New Roman" w:hAnsi="Times New Roman" w:cs="Times New Roman"/>
              <w:sz w:val="24"/>
              <w:szCs w:val="24"/>
            </w:rPr>
            <w:t>señale</w:t>
          </w:r>
          <w:r w:rsidRPr="001B38CE">
            <w:rPr>
              <w:rFonts w:ascii="Times New Roman" w:hAnsi="Times New Roman" w:cs="Times New Roman"/>
              <w:sz w:val="24"/>
              <w:szCs w:val="24"/>
            </w:rPr>
            <w:t>, según corresponda, la siguiente información: jus</w:t>
          </w:r>
          <w:r w:rsidRPr="001B38CE" w:rsidR="00F70676">
            <w:rPr>
              <w:rFonts w:ascii="Times New Roman" w:hAnsi="Times New Roman" w:cs="Times New Roman"/>
              <w:sz w:val="24"/>
              <w:szCs w:val="24"/>
            </w:rPr>
            <w:t>tificación o contexto, objetivo de investigación</w:t>
          </w:r>
          <w:r w:rsidRPr="001B38CE">
            <w:rPr>
              <w:rFonts w:ascii="Times New Roman" w:hAnsi="Times New Roman" w:cs="Times New Roman"/>
              <w:sz w:val="24"/>
              <w:szCs w:val="24"/>
            </w:rPr>
            <w:t xml:space="preserve">, fuentes de información (por ej. Ebsco, Redalyc, Scielo, etc.), criterios de elegibilidad de documentos y periodo, evaluación del estudio y método de síntesis, resultados, limitaciones y </w:t>
          </w:r>
          <w:r w:rsidRPr="001B38CE">
            <w:rPr>
              <w:rFonts w:ascii="Times New Roman" w:hAnsi="Times New Roman" w:cs="Times New Roman"/>
              <w:sz w:val="24"/>
              <w:szCs w:val="24"/>
            </w:rPr>
            <w:t>conclusiones (reemplazar este texto por el resumen).</w:t>
          </w:r>
        </w:p>
        <w:p w:rsidR="00506CD6" w:rsidRPr="001B38CE" w:rsidP="001B38CE" w14:paraId="18B6F83E"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t>.</w:t>
          </w:r>
        </w:p>
      </w:sdtContent>
    </w:sdt>
    <w:p w:rsidR="00A5272B" w:rsidRPr="001B38CE" w:rsidP="001B38CE" w14:paraId="3E5E2728" w14:textId="77777777">
      <w:pPr>
        <w:spacing w:line="480" w:lineRule="auto"/>
        <w:rPr>
          <w:rFonts w:ascii="Times New Roman" w:hAnsi="Times New Roman" w:cs="Times New Roman"/>
          <w:b/>
          <w:sz w:val="24"/>
          <w:szCs w:val="24"/>
        </w:rPr>
      </w:pPr>
    </w:p>
    <w:p w:rsidR="00AA472A" w:rsidRPr="001B38CE" w:rsidP="001B38CE" w14:paraId="3D11120F" w14:textId="77777777">
      <w:pPr>
        <w:spacing w:line="480" w:lineRule="auto"/>
        <w:rPr>
          <w:rFonts w:ascii="Times New Roman" w:hAnsi="Times New Roman" w:cs="Times New Roman"/>
          <w:sz w:val="24"/>
          <w:szCs w:val="24"/>
        </w:rPr>
      </w:pPr>
      <w:sdt>
        <w:sdtPr>
          <w:rPr>
            <w:rFonts w:ascii="Times New Roman" w:hAnsi="Times New Roman" w:cs="Times New Roman"/>
            <w:b/>
            <w:sz w:val="24"/>
            <w:szCs w:val="24"/>
          </w:rPr>
          <w:alias w:val="Palabras claves"/>
          <w:tag w:val="Palabras claves"/>
          <w:id w:val="-1795362875"/>
          <w:lock w:val="sdtContentLocked"/>
          <w:placeholder>
            <w:docPart w:val="7EEE68E737AF44D4A8420922DCBF065E"/>
          </w:placeholder>
          <w:richText/>
        </w:sdtPr>
        <w:sdtContent>
          <w:r w:rsidRPr="001B38CE" w:rsidR="00B11E3D">
            <w:rPr>
              <w:rFonts w:ascii="Times New Roman" w:hAnsi="Times New Roman" w:cs="Times New Roman"/>
              <w:b/>
              <w:sz w:val="24"/>
              <w:szCs w:val="24"/>
            </w:rPr>
            <w:t>PALABRAS CLAVES</w:t>
          </w:r>
          <w:r w:rsidRPr="001B38CE">
            <w:rPr>
              <w:rFonts w:ascii="Times New Roman" w:hAnsi="Times New Roman" w:cs="Times New Roman"/>
              <w:b/>
              <w:sz w:val="24"/>
              <w:szCs w:val="24"/>
            </w:rPr>
            <w:t>:</w:t>
          </w:r>
        </w:sdtContent>
      </w:sdt>
      <w:r w:rsidRPr="001B38CE">
        <w:rPr>
          <w:rFonts w:ascii="Times New Roman" w:hAnsi="Times New Roman" w:cs="Times New Roman"/>
          <w:b/>
          <w:sz w:val="24"/>
          <w:szCs w:val="24"/>
        </w:rPr>
        <w:t xml:space="preserve"> </w:t>
      </w:r>
      <w:sdt>
        <w:sdtPr>
          <w:rPr>
            <w:rFonts w:ascii="Times New Roman" w:hAnsi="Times New Roman" w:cs="Times New Roman"/>
            <w:b/>
            <w:sz w:val="24"/>
            <w:szCs w:val="24"/>
          </w:rPr>
          <w:alias w:val="Palabra claves específicas"/>
          <w:tag w:val="Palabra claves específicas"/>
          <w:id w:val="343907889"/>
          <w:lock w:val="sdtLocked"/>
          <w:placeholder>
            <w:docPart w:val="7EEE68E737AF44D4A8420922DCBF065E"/>
          </w:placeholder>
          <w:richText/>
        </w:sdtPr>
        <w:sdtEndPr>
          <w:rPr>
            <w:b w:val="0"/>
          </w:rPr>
        </w:sdtEndPr>
        <w:sdtContent>
          <w:r w:rsidRPr="001B38CE">
            <w:rPr>
              <w:rFonts w:ascii="Times New Roman" w:hAnsi="Times New Roman" w:cs="Times New Roman"/>
              <w:sz w:val="24"/>
              <w:szCs w:val="24"/>
            </w:rPr>
            <w:t>Señalar 3 a 5 palabras, cuya búsqueda en tesauros y diccionarios especializados identifiquen los principales temas abordados en la tesis</w:t>
          </w:r>
          <w:r w:rsidRPr="001B38CE" w:rsidR="00016E1F">
            <w:rPr>
              <w:rFonts w:ascii="Times New Roman" w:hAnsi="Times New Roman" w:cs="Times New Roman"/>
              <w:sz w:val="24"/>
              <w:szCs w:val="24"/>
            </w:rPr>
            <w:t xml:space="preserve"> </w:t>
          </w:r>
          <w:r w:rsidRPr="001B38CE" w:rsidR="005B3DD3">
            <w:rPr>
              <w:rFonts w:ascii="Times New Roman" w:hAnsi="Times New Roman" w:cs="Times New Roman"/>
              <w:sz w:val="24"/>
              <w:szCs w:val="24"/>
            </w:rPr>
            <w:t>(reemplazar este texto por el resumen)</w:t>
          </w:r>
          <w:r w:rsidRPr="001B38CE" w:rsidR="00B11E3D">
            <w:rPr>
              <w:rFonts w:ascii="Times New Roman" w:hAnsi="Times New Roman" w:cs="Times New Roman"/>
              <w:sz w:val="24"/>
              <w:szCs w:val="24"/>
            </w:rPr>
            <w:t>.</w:t>
          </w:r>
        </w:sdtContent>
      </w:sdt>
      <w:r w:rsidRPr="001B38CE">
        <w:rPr>
          <w:rFonts w:ascii="Times New Roman" w:hAnsi="Times New Roman" w:cs="Times New Roman"/>
          <w:sz w:val="24"/>
          <w:szCs w:val="24"/>
        </w:rPr>
        <w:t xml:space="preserve"> </w:t>
      </w:r>
    </w:p>
    <w:p w:rsidR="00AA472A" w:rsidRPr="001B38CE" w:rsidP="001B38CE" w14:paraId="52EE8BD6" w14:textId="77777777">
      <w:pPr>
        <w:spacing w:line="480" w:lineRule="auto"/>
        <w:rPr>
          <w:rFonts w:ascii="Times New Roman" w:hAnsi="Times New Roman" w:cs="Times New Roman"/>
          <w:sz w:val="24"/>
          <w:szCs w:val="24"/>
        </w:rPr>
      </w:pPr>
    </w:p>
    <w:p w:rsidR="00375D11" w:rsidRPr="001B38CE" w:rsidP="001B38CE" w14:paraId="24776809" w14:textId="77777777">
      <w:pPr>
        <w:spacing w:line="480" w:lineRule="auto"/>
        <w:rPr>
          <w:rFonts w:ascii="Times New Roman" w:hAnsi="Times New Roman" w:cs="Times New Roman"/>
          <w:sz w:val="24"/>
          <w:szCs w:val="24"/>
        </w:rPr>
      </w:pPr>
    </w:p>
    <w:p w:rsidR="00375D11" w:rsidRPr="001B38CE" w:rsidP="001B38CE" w14:paraId="13DEEC33" w14:textId="77777777">
      <w:pPr>
        <w:spacing w:line="480" w:lineRule="auto"/>
        <w:rPr>
          <w:rFonts w:ascii="Times New Roman" w:hAnsi="Times New Roman" w:cs="Times New Roman"/>
          <w:sz w:val="24"/>
          <w:szCs w:val="24"/>
        </w:rPr>
      </w:pPr>
    </w:p>
    <w:p w:rsidR="00375D11" w:rsidRPr="001B38CE" w:rsidP="001B38CE" w14:paraId="6A182C94" w14:textId="77777777">
      <w:pPr>
        <w:spacing w:line="480" w:lineRule="auto"/>
        <w:rPr>
          <w:rFonts w:ascii="Times New Roman" w:hAnsi="Times New Roman" w:cs="Times New Roman"/>
          <w:sz w:val="24"/>
          <w:szCs w:val="24"/>
        </w:rPr>
      </w:pPr>
    </w:p>
    <w:p w:rsidR="00375D11" w:rsidRPr="001B38CE" w:rsidP="001B38CE" w14:paraId="3C73119E" w14:textId="77777777">
      <w:pPr>
        <w:spacing w:line="480" w:lineRule="auto"/>
        <w:rPr>
          <w:rFonts w:ascii="Times New Roman" w:hAnsi="Times New Roman" w:cs="Times New Roman"/>
          <w:sz w:val="24"/>
          <w:szCs w:val="24"/>
        </w:rPr>
      </w:pPr>
    </w:p>
    <w:p w:rsidR="00375D11" w:rsidRPr="001B38CE" w:rsidP="001B38CE" w14:paraId="2577AACC" w14:textId="77777777">
      <w:pPr>
        <w:spacing w:line="480" w:lineRule="auto"/>
        <w:rPr>
          <w:rFonts w:ascii="Times New Roman" w:hAnsi="Times New Roman" w:cs="Times New Roman"/>
          <w:sz w:val="24"/>
          <w:szCs w:val="24"/>
        </w:rPr>
      </w:pPr>
    </w:p>
    <w:p w:rsidR="00375D11" w:rsidRPr="001B38CE" w:rsidP="001B38CE" w14:paraId="7AE02A20" w14:textId="77777777">
      <w:pPr>
        <w:spacing w:line="480" w:lineRule="auto"/>
        <w:rPr>
          <w:rFonts w:ascii="Times New Roman" w:hAnsi="Times New Roman" w:cs="Times New Roman"/>
          <w:sz w:val="24"/>
          <w:szCs w:val="24"/>
        </w:rPr>
      </w:pPr>
    </w:p>
    <w:p w:rsidR="00FE04D0" w:rsidRPr="001B38CE" w:rsidP="001B38CE" w14:paraId="04BCFB8C" w14:textId="77777777">
      <w:pPr>
        <w:spacing w:line="480" w:lineRule="auto"/>
        <w:rPr>
          <w:rFonts w:ascii="Times New Roman" w:hAnsi="Times New Roman" w:cs="Times New Roman"/>
          <w:sz w:val="24"/>
          <w:szCs w:val="24"/>
        </w:rPr>
      </w:pPr>
    </w:p>
    <w:p w:rsidR="00FE04D0" w:rsidRPr="001B38CE" w:rsidP="001B38CE" w14:paraId="610AEF51" w14:textId="77777777">
      <w:pPr>
        <w:spacing w:line="480" w:lineRule="auto"/>
        <w:rPr>
          <w:rFonts w:ascii="Times New Roman" w:hAnsi="Times New Roman" w:cs="Times New Roman"/>
          <w:sz w:val="24"/>
          <w:szCs w:val="24"/>
        </w:rPr>
      </w:pPr>
    </w:p>
    <w:bookmarkStart w:id="13" w:name="_Toc54390436" w:displacedByCustomXml="next"/>
    <w:sdt>
      <w:sdtPr>
        <w:rPr>
          <w:rStyle w:val="Ttulo1Car"/>
          <w:rFonts w:ascii="Times New Roman" w:hAnsi="Times New Roman" w:cs="Times New Roman"/>
          <w:sz w:val="24"/>
          <w:szCs w:val="24"/>
        </w:rPr>
        <w:alias w:val="Capítulo 1"/>
        <w:tag w:val="Capítulo 1"/>
        <w:id w:val="941883975"/>
        <w:lock w:val="sdtLocked"/>
        <w:placeholder>
          <w:docPart w:val="7EEE68E737AF44D4A8420922DCBF065E"/>
        </w:placeholder>
        <w:richText/>
      </w:sdtPr>
      <w:sdtEndPr>
        <w:rPr>
          <w:rStyle w:val="Ttulo1Car"/>
        </w:rPr>
      </w:sdtEndPr>
      <w:sdtContent>
        <w:p w:rsidR="00162990" w:rsidRPr="001B38CE" w:rsidP="001B38CE" w14:paraId="7B8BDEDF" w14:textId="77777777">
          <w:pPr>
            <w:pStyle w:val="Heading1"/>
            <w:spacing w:line="480" w:lineRule="auto"/>
            <w:rPr>
              <w:rFonts w:ascii="Times New Roman" w:hAnsi="Times New Roman" w:cs="Times New Roman"/>
              <w:sz w:val="24"/>
              <w:szCs w:val="24"/>
            </w:rPr>
          </w:pPr>
          <w:r w:rsidRPr="001B38CE">
            <w:rPr>
              <w:rStyle w:val="Ttulo1Car"/>
              <w:rFonts w:ascii="Times New Roman" w:hAnsi="Times New Roman" w:cs="Times New Roman"/>
              <w:b/>
              <w:sz w:val="24"/>
              <w:szCs w:val="24"/>
            </w:rPr>
            <w:t>CAPÍTULO I</w:t>
          </w:r>
          <w:r w:rsidR="008427EA">
            <w:rPr>
              <w:rStyle w:val="Ttulo1Car"/>
              <w:rFonts w:ascii="Times New Roman" w:hAnsi="Times New Roman" w:cs="Times New Roman"/>
              <w:b/>
              <w:sz w:val="24"/>
              <w:szCs w:val="24"/>
            </w:rPr>
            <w:t>.</w:t>
          </w:r>
          <w:r w:rsidRPr="001B38CE">
            <w:rPr>
              <w:rStyle w:val="Ttulo1Car"/>
              <w:rFonts w:ascii="Times New Roman" w:hAnsi="Times New Roman" w:cs="Times New Roman"/>
              <w:b/>
              <w:sz w:val="24"/>
              <w:szCs w:val="24"/>
            </w:rPr>
            <w:t xml:space="preserve"> INTRODUCCIÓN</w:t>
          </w:r>
        </w:p>
      </w:sdtContent>
    </w:sdt>
    <w:bookmarkEnd w:id="13" w:displacedByCustomXml="prev"/>
    <w:p w:rsidR="00506CD6" w:rsidRPr="001B38CE" w:rsidP="001B38CE" w14:paraId="3FF21928" w14:textId="77777777">
      <w:pPr>
        <w:spacing w:line="480" w:lineRule="auto"/>
        <w:rPr>
          <w:rFonts w:ascii="Times New Roman" w:hAnsi="Times New Roman" w:cs="Times New Roman"/>
          <w:b/>
          <w:sz w:val="24"/>
          <w:szCs w:val="24"/>
        </w:rPr>
      </w:pPr>
      <w:r w:rsidRPr="001B38CE">
        <w:rPr>
          <w:rFonts w:ascii="Times New Roman" w:hAnsi="Times New Roman" w:cs="Times New Roman"/>
          <w:sz w:val="24"/>
          <w:szCs w:val="24"/>
        </w:rPr>
        <w:t>Identificar con claridad las razones y contexto del estudio, la pregunta de investigación y los objetivos. Redacte la justificación de la revisión en el contexto de lo que se conoce del tema.</w:t>
      </w:r>
      <w:r w:rsidRPr="001B38CE" w:rsidR="00CA1389">
        <w:rPr>
          <w:rFonts w:ascii="Times New Roman" w:hAnsi="Times New Roman" w:cs="Times New Roman"/>
          <w:sz w:val="24"/>
          <w:szCs w:val="24"/>
        </w:rPr>
        <w:t xml:space="preserve"> </w:t>
      </w:r>
      <w:r w:rsidRPr="001B38CE">
        <w:rPr>
          <w:rFonts w:ascii="Times New Roman" w:hAnsi="Times New Roman" w:cs="Times New Roman"/>
          <w:sz w:val="24"/>
          <w:szCs w:val="24"/>
        </w:rPr>
        <w:t xml:space="preserve">Posteriormente, formular la pregunta de investigación, la que debe contener el objeto de estudio, el procedimiento (si corresponde) donde actúa el objeto, la finalidad de este y el periodo, por ej. ¿Qué se conoce del procesamiento del arroz con fines de exportación en los últimos 10 años? Finalmente, plantear el objetivo que responda directamente a la pregunta, por ej. Analizar los estudios teóricos y empíricos sobre el procesamiento de arroz para exportación entre los años 2007-2016, en el caso de las ciencias de la salud pueden utilizar la metodología PICOS (P: participants; I: interventions; C: comparisons; O: outcomes; S: study design). </w:t>
      </w:r>
      <w:bookmarkStart w:id="14" w:name="_Hlk483558097"/>
      <w:r w:rsidRPr="001B38CE">
        <w:rPr>
          <w:rFonts w:ascii="Times New Roman" w:hAnsi="Times New Roman" w:cs="Times New Roman"/>
          <w:sz w:val="24"/>
          <w:szCs w:val="24"/>
        </w:rPr>
        <w:t xml:space="preserve">Extensión mín. </w:t>
      </w:r>
      <w:r w:rsidRPr="001B38CE" w:rsidR="00FE04D0">
        <w:rPr>
          <w:rFonts w:ascii="Times New Roman" w:hAnsi="Times New Roman" w:cs="Times New Roman"/>
          <w:sz w:val="24"/>
          <w:szCs w:val="24"/>
        </w:rPr>
        <w:t>2</w:t>
      </w:r>
      <w:r w:rsidRPr="001B38CE">
        <w:rPr>
          <w:rFonts w:ascii="Times New Roman" w:hAnsi="Times New Roman" w:cs="Times New Roman"/>
          <w:sz w:val="24"/>
          <w:szCs w:val="24"/>
        </w:rPr>
        <w:t xml:space="preserve"> y máx. </w:t>
      </w:r>
      <w:r w:rsidRPr="001B38CE" w:rsidR="00FE04D0">
        <w:rPr>
          <w:rFonts w:ascii="Times New Roman" w:hAnsi="Times New Roman" w:cs="Times New Roman"/>
          <w:sz w:val="24"/>
          <w:szCs w:val="24"/>
        </w:rPr>
        <w:t>4</w:t>
      </w:r>
      <w:r w:rsidRPr="001B38CE">
        <w:rPr>
          <w:rFonts w:ascii="Times New Roman" w:hAnsi="Times New Roman" w:cs="Times New Roman"/>
          <w:sz w:val="24"/>
          <w:szCs w:val="24"/>
        </w:rPr>
        <w:t xml:space="preserve"> páginas</w:t>
      </w:r>
      <w:bookmarkEnd w:id="14"/>
      <w:r w:rsidRPr="001B38CE">
        <w:rPr>
          <w:rFonts w:ascii="Times New Roman" w:hAnsi="Times New Roman" w:cs="Times New Roman"/>
          <w:sz w:val="24"/>
          <w:szCs w:val="24"/>
        </w:rPr>
        <w:t xml:space="preserve">. </w:t>
      </w:r>
      <w:r w:rsidRPr="001B38CE" w:rsidR="00CA1389">
        <w:rPr>
          <w:rFonts w:ascii="Times New Roman" w:hAnsi="Times New Roman" w:cs="Times New Roman"/>
          <w:sz w:val="24"/>
          <w:szCs w:val="24"/>
        </w:rPr>
        <w:t>Para revisar el procedimiento consultar</w:t>
      </w:r>
      <w:r w:rsidRPr="001B38CE" w:rsidR="00CA1389">
        <w:rPr>
          <w:rFonts w:ascii="Times New Roman" w:hAnsi="Times New Roman" w:cs="Times New Roman"/>
          <w:b/>
          <w:sz w:val="24"/>
          <w:szCs w:val="24"/>
        </w:rPr>
        <w:t xml:space="preserve"> </w:t>
      </w:r>
      <w:r w:rsidR="008427EA">
        <w:rPr>
          <w:rFonts w:ascii="Times New Roman" w:hAnsi="Times New Roman" w:cs="Times New Roman"/>
          <w:sz w:val="24"/>
          <w:szCs w:val="24"/>
        </w:rPr>
        <w:t>los</w:t>
      </w:r>
      <w:r w:rsidRPr="001B38CE" w:rsidR="00CA1389">
        <w:rPr>
          <w:rFonts w:ascii="Times New Roman" w:hAnsi="Times New Roman" w:cs="Times New Roman"/>
          <w:sz w:val="24"/>
          <w:szCs w:val="24"/>
        </w:rPr>
        <w:t xml:space="preserve"> artículo</w:t>
      </w:r>
      <w:r w:rsidR="008427EA">
        <w:rPr>
          <w:rFonts w:ascii="Times New Roman" w:hAnsi="Times New Roman" w:cs="Times New Roman"/>
          <w:sz w:val="24"/>
          <w:szCs w:val="24"/>
        </w:rPr>
        <w:t>s</w:t>
      </w:r>
      <w:r w:rsidRPr="001B38CE" w:rsidR="00CA1389">
        <w:rPr>
          <w:rFonts w:ascii="Times New Roman" w:hAnsi="Times New Roman" w:cs="Times New Roman"/>
          <w:b/>
          <w:sz w:val="24"/>
          <w:szCs w:val="24"/>
        </w:rPr>
        <w:t>:</w:t>
      </w:r>
    </w:p>
    <w:p w:rsidR="004426D0" w:rsidRPr="001B38CE" w:rsidP="001B38CE" w14:paraId="45BBEF05" w14:textId="77777777">
      <w:pPr>
        <w:spacing w:line="480" w:lineRule="auto"/>
        <w:rPr>
          <w:rFonts w:ascii="Times New Roman" w:hAnsi="Times New Roman" w:cs="Times New Roman"/>
          <w:sz w:val="24"/>
          <w:szCs w:val="24"/>
          <w:lang w:val="en-US"/>
        </w:rPr>
      </w:pPr>
      <w:r w:rsidRPr="001B38CE">
        <w:rPr>
          <w:rFonts w:ascii="Times New Roman" w:hAnsi="Times New Roman" w:cs="Times New Roman"/>
          <w:sz w:val="24"/>
          <w:szCs w:val="24"/>
          <w:lang w:val="en-US"/>
        </w:rPr>
        <w:t xml:space="preserve">Moher, D., Liberati, A., Tetzlaff, J., Altman, D., &amp; Prisma Group. (2009). Preferred Reporting Items for Systematic Reviews and Meta-Analyses: The PRISMA Statement. </w:t>
      </w:r>
      <w:r w:rsidRPr="001B38CE">
        <w:rPr>
          <w:rFonts w:ascii="Times New Roman" w:hAnsi="Times New Roman" w:cs="Times New Roman"/>
          <w:i/>
          <w:iCs/>
          <w:sz w:val="24"/>
          <w:szCs w:val="24"/>
          <w:lang w:val="en-US"/>
        </w:rPr>
        <w:t>Annals of Internal Medicine</w:t>
      </w:r>
      <w:r w:rsidRPr="001B38CE">
        <w:rPr>
          <w:rFonts w:ascii="Times New Roman" w:hAnsi="Times New Roman" w:cs="Times New Roman"/>
          <w:sz w:val="24"/>
          <w:szCs w:val="24"/>
          <w:lang w:val="en-US"/>
        </w:rPr>
        <w:t xml:space="preserve">, </w:t>
      </w:r>
      <w:r w:rsidRPr="001B38CE">
        <w:rPr>
          <w:rFonts w:ascii="Times New Roman" w:hAnsi="Times New Roman" w:cs="Times New Roman"/>
          <w:i/>
          <w:iCs/>
          <w:sz w:val="24"/>
          <w:szCs w:val="24"/>
          <w:lang w:val="en-US"/>
        </w:rPr>
        <w:t>151</w:t>
      </w:r>
      <w:r w:rsidRPr="001B38CE">
        <w:rPr>
          <w:rFonts w:ascii="Times New Roman" w:hAnsi="Times New Roman" w:cs="Times New Roman"/>
          <w:sz w:val="24"/>
          <w:szCs w:val="24"/>
          <w:lang w:val="en-US"/>
        </w:rPr>
        <w:t>(4), 264. https://doi.org/10.7326/0003-4819-151-4-200908180-00135</w:t>
      </w:r>
    </w:p>
    <w:p w:rsidR="002312C6" w:rsidRPr="001B38CE" w:rsidP="001B38CE" w14:paraId="55CD6456"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lang w:val="en-US"/>
        </w:rPr>
        <w:t xml:space="preserve">Liberati, A., Altman, D. G., Tetzlaff, J., Mulrow, C., Gøtzsche, P. C., Ioannidis, J. P. A., … Moher, D. (2009). The PRISMA Statement for Reporting Systematic Reviews and Meta-Analyses of Studies That Evaluate Health Care Interventions: Explanation and Elaboration. </w:t>
      </w:r>
      <w:r w:rsidRPr="001B38CE">
        <w:rPr>
          <w:rFonts w:ascii="Times New Roman" w:hAnsi="Times New Roman" w:cs="Times New Roman"/>
          <w:i/>
          <w:iCs/>
          <w:sz w:val="24"/>
          <w:szCs w:val="24"/>
        </w:rPr>
        <w:t>PLOS Medicine</w:t>
      </w:r>
      <w:r w:rsidRPr="001B38CE">
        <w:rPr>
          <w:rFonts w:ascii="Times New Roman" w:hAnsi="Times New Roman" w:cs="Times New Roman"/>
          <w:sz w:val="24"/>
          <w:szCs w:val="24"/>
        </w:rPr>
        <w:t xml:space="preserve">, </w:t>
      </w:r>
      <w:r w:rsidRPr="001B38CE">
        <w:rPr>
          <w:rFonts w:ascii="Times New Roman" w:hAnsi="Times New Roman" w:cs="Times New Roman"/>
          <w:i/>
          <w:iCs/>
          <w:sz w:val="24"/>
          <w:szCs w:val="24"/>
        </w:rPr>
        <w:t>6</w:t>
      </w:r>
      <w:r w:rsidRPr="001B38CE">
        <w:rPr>
          <w:rFonts w:ascii="Times New Roman" w:hAnsi="Times New Roman" w:cs="Times New Roman"/>
          <w:sz w:val="24"/>
          <w:szCs w:val="24"/>
        </w:rPr>
        <w:t xml:space="preserve">(7), e1000100. </w:t>
      </w:r>
      <w:hyperlink r:id="rId11" w:history="1">
        <w:r w:rsidRPr="001B38CE" w:rsidR="009715EC">
          <w:rPr>
            <w:rStyle w:val="Hyperlink"/>
            <w:rFonts w:ascii="Times New Roman" w:hAnsi="Times New Roman" w:cs="Times New Roman"/>
            <w:sz w:val="24"/>
            <w:szCs w:val="24"/>
          </w:rPr>
          <w:t>https://doi.org/10.1371/journal.pmed.1000100</w:t>
        </w:r>
      </w:hyperlink>
    </w:p>
    <w:p w:rsidR="009715EC" w:rsidRPr="001B38CE" w:rsidP="001B38CE" w14:paraId="438F290F" w14:textId="77777777">
      <w:pPr>
        <w:spacing w:line="480" w:lineRule="auto"/>
        <w:rPr>
          <w:rFonts w:ascii="Times New Roman" w:hAnsi="Times New Roman" w:cs="Times New Roman"/>
          <w:sz w:val="24"/>
          <w:szCs w:val="24"/>
        </w:rPr>
      </w:pPr>
    </w:p>
    <w:p w:rsidR="002312C6" w:rsidRPr="001B38CE" w:rsidP="001B38CE" w14:paraId="6626FAEA" w14:textId="77777777">
      <w:pPr>
        <w:spacing w:line="480" w:lineRule="auto"/>
        <w:rPr>
          <w:rFonts w:ascii="Times New Roman" w:hAnsi="Times New Roman" w:cs="Times New Roman"/>
          <w:sz w:val="24"/>
          <w:szCs w:val="24"/>
        </w:rPr>
      </w:pPr>
    </w:p>
    <w:bookmarkStart w:id="15" w:name="_Toc482715298" w:displacedByCustomXml="next"/>
    <w:bookmarkStart w:id="16" w:name="_Toc54390437" w:displacedByCustomXml="next"/>
    <w:sdt>
      <w:sdtPr>
        <w:rPr>
          <w:rStyle w:val="Ttulo1Car"/>
          <w:rFonts w:ascii="Times New Roman" w:hAnsi="Times New Roman" w:cs="Times New Roman"/>
          <w:sz w:val="24"/>
          <w:szCs w:val="24"/>
        </w:rPr>
        <w:alias w:val="Capítulo Metodologías"/>
        <w:tag w:val="Capítulo Metodologías"/>
        <w:id w:val="1583568797"/>
        <w:lock w:val="sdtLocked"/>
        <w:placeholder>
          <w:docPart w:val="7EEE68E737AF44D4A8420922DCBF065E"/>
        </w:placeholder>
        <w:richText/>
      </w:sdtPr>
      <w:sdtEndPr>
        <w:rPr>
          <w:rStyle w:val="Ttulo1Car"/>
        </w:rPr>
      </w:sdtEndPr>
      <w:sdtContent>
        <w:p w:rsidR="00736090" w:rsidRPr="001B38CE" w:rsidP="001B38CE" w14:paraId="0074D461" w14:textId="77777777">
          <w:pPr>
            <w:pStyle w:val="Heading1"/>
            <w:spacing w:line="480" w:lineRule="auto"/>
            <w:rPr>
              <w:rFonts w:ascii="Times New Roman" w:hAnsi="Times New Roman" w:cs="Times New Roman"/>
              <w:sz w:val="24"/>
              <w:szCs w:val="24"/>
            </w:rPr>
          </w:pPr>
          <w:r w:rsidRPr="001B38CE">
            <w:rPr>
              <w:rStyle w:val="Ttulo1Car"/>
              <w:rFonts w:ascii="Times New Roman" w:hAnsi="Times New Roman" w:cs="Times New Roman"/>
              <w:b/>
              <w:sz w:val="24"/>
              <w:szCs w:val="24"/>
            </w:rPr>
            <w:t>CAPÍTULO II</w:t>
          </w:r>
          <w:r w:rsidR="00D725C3">
            <w:rPr>
              <w:rStyle w:val="Ttulo1Car"/>
              <w:rFonts w:ascii="Times New Roman" w:hAnsi="Times New Roman" w:cs="Times New Roman"/>
              <w:b/>
              <w:sz w:val="24"/>
              <w:szCs w:val="24"/>
            </w:rPr>
            <w:t>.</w:t>
          </w:r>
          <w:r w:rsidRPr="001B38CE">
            <w:rPr>
              <w:rStyle w:val="Ttulo1Car"/>
              <w:rFonts w:ascii="Times New Roman" w:hAnsi="Times New Roman" w:cs="Times New Roman"/>
              <w:b/>
              <w:sz w:val="24"/>
              <w:szCs w:val="24"/>
            </w:rPr>
            <w:t xml:space="preserve"> </w:t>
          </w:r>
          <w:r w:rsidRPr="001B38CE" w:rsidR="007A6AB3">
            <w:rPr>
              <w:rStyle w:val="Ttulo1Car"/>
              <w:rFonts w:ascii="Times New Roman" w:hAnsi="Times New Roman" w:cs="Times New Roman"/>
              <w:b/>
              <w:sz w:val="24"/>
              <w:szCs w:val="24"/>
            </w:rPr>
            <w:t>METODOLOGÍA</w:t>
          </w:r>
        </w:p>
        <w:bookmarkEnd w:id="15" w:displacedByCustomXml="next"/>
      </w:sdtContent>
    </w:sdt>
    <w:bookmarkEnd w:id="16" w:displacedByCustomXml="prev"/>
    <w:p w:rsidR="00CA1389" w:rsidRPr="001B38CE" w:rsidP="001B38CE" w14:paraId="1D0439E6" w14:textId="77777777">
      <w:pPr>
        <w:spacing w:line="480" w:lineRule="auto"/>
        <w:rPr>
          <w:rFonts w:ascii="Times New Roman" w:hAnsi="Times New Roman" w:cs="Times New Roman"/>
          <w:b/>
          <w:sz w:val="24"/>
          <w:szCs w:val="24"/>
        </w:rPr>
      </w:pPr>
      <w:r w:rsidRPr="001B38CE">
        <w:rPr>
          <w:rFonts w:ascii="Times New Roman" w:hAnsi="Times New Roman" w:cs="Times New Roman"/>
          <w:sz w:val="24"/>
          <w:szCs w:val="24"/>
        </w:rPr>
        <w:t xml:space="preserve">Especificar el tipo de </w:t>
      </w:r>
      <w:r w:rsidRPr="001B38CE" w:rsidR="002A69A3">
        <w:rPr>
          <w:rFonts w:ascii="Times New Roman" w:hAnsi="Times New Roman" w:cs="Times New Roman"/>
          <w:sz w:val="24"/>
          <w:szCs w:val="24"/>
        </w:rPr>
        <w:t>estudio, en</w:t>
      </w:r>
      <w:r w:rsidRPr="001B38CE">
        <w:rPr>
          <w:rFonts w:ascii="Times New Roman" w:hAnsi="Times New Roman" w:cs="Times New Roman"/>
          <w:sz w:val="24"/>
          <w:szCs w:val="24"/>
        </w:rPr>
        <w:t xml:space="preserve"> este caso “revisión sistemática de la literatura científica” y referenciar la base teórica de es</w:t>
      </w:r>
      <w:r w:rsidRPr="001B38CE" w:rsidR="002A69A3">
        <w:rPr>
          <w:rFonts w:ascii="Times New Roman" w:hAnsi="Times New Roman" w:cs="Times New Roman"/>
          <w:sz w:val="24"/>
          <w:szCs w:val="24"/>
        </w:rPr>
        <w:t>t</w:t>
      </w:r>
      <w:r w:rsidRPr="001B38CE">
        <w:rPr>
          <w:rFonts w:ascii="Times New Roman" w:hAnsi="Times New Roman" w:cs="Times New Roman"/>
          <w:sz w:val="24"/>
          <w:szCs w:val="24"/>
        </w:rPr>
        <w:t xml:space="preserve">a metodología. Especificar la pregunta de la investigación. </w:t>
      </w:r>
      <w:r w:rsidRPr="001B38CE" w:rsidR="00506CD6">
        <w:rPr>
          <w:rFonts w:ascii="Times New Roman" w:hAnsi="Times New Roman" w:cs="Times New Roman"/>
          <w:sz w:val="24"/>
          <w:szCs w:val="24"/>
        </w:rPr>
        <w:t>Detallar los criterios de selección</w:t>
      </w:r>
      <w:r w:rsidRPr="001B38CE">
        <w:rPr>
          <w:rFonts w:ascii="Times New Roman" w:hAnsi="Times New Roman" w:cs="Times New Roman"/>
          <w:sz w:val="24"/>
          <w:szCs w:val="24"/>
        </w:rPr>
        <w:t xml:space="preserve"> y exclusión</w:t>
      </w:r>
      <w:r w:rsidRPr="001B38CE" w:rsidR="00506CD6">
        <w:rPr>
          <w:rFonts w:ascii="Times New Roman" w:hAnsi="Times New Roman" w:cs="Times New Roman"/>
          <w:sz w:val="24"/>
          <w:szCs w:val="24"/>
        </w:rPr>
        <w:t xml:space="preserve"> de documentos: periodo, idioma, estatus de publicación, tipos de publicación y las razon</w:t>
      </w:r>
      <w:r w:rsidRPr="001B38CE" w:rsidR="002A69A3">
        <w:rPr>
          <w:rFonts w:ascii="Times New Roman" w:hAnsi="Times New Roman" w:cs="Times New Roman"/>
          <w:sz w:val="24"/>
          <w:szCs w:val="24"/>
        </w:rPr>
        <w:t>es para emplear estos criterios</w:t>
      </w:r>
      <w:r w:rsidRPr="001B38CE" w:rsidR="00506CD6">
        <w:rPr>
          <w:rFonts w:ascii="Times New Roman" w:hAnsi="Times New Roman" w:cs="Times New Roman"/>
          <w:sz w:val="24"/>
          <w:szCs w:val="24"/>
        </w:rPr>
        <w:t xml:space="preserve">. Describir la fuente de información como bibliotecas virtuales o bases de datos: </w:t>
      </w:r>
      <w:r w:rsidRPr="001B38CE">
        <w:rPr>
          <w:rFonts w:ascii="Times New Roman" w:hAnsi="Times New Roman" w:cs="Times New Roman"/>
          <w:sz w:val="24"/>
          <w:szCs w:val="24"/>
        </w:rPr>
        <w:t xml:space="preserve">Ebsco, </w:t>
      </w:r>
      <w:r w:rsidRPr="001B38CE" w:rsidR="00506CD6">
        <w:rPr>
          <w:rFonts w:ascii="Times New Roman" w:hAnsi="Times New Roman" w:cs="Times New Roman"/>
          <w:sz w:val="24"/>
          <w:szCs w:val="24"/>
        </w:rPr>
        <w:t xml:space="preserve">Redalyc o Scielo o todas las que se utilicen. Especificar la estrategia de búsqueda de información, de forma que sea reproducible. Detallar el proceso de clasificación de documentos (puede ser especificado en una tabla con estas columnas: objeto de estudio, método de estudio, resultados y referencia bibliográfica) y extracción de datos por ej. Cómo se analizó cada documento y </w:t>
      </w:r>
      <w:r w:rsidRPr="001B38CE">
        <w:rPr>
          <w:rFonts w:ascii="Times New Roman" w:hAnsi="Times New Roman" w:cs="Times New Roman"/>
          <w:sz w:val="24"/>
          <w:szCs w:val="24"/>
        </w:rPr>
        <w:t>también</w:t>
      </w:r>
      <w:r w:rsidRPr="001B38CE" w:rsidR="002A69A3">
        <w:rPr>
          <w:rFonts w:ascii="Times New Roman" w:hAnsi="Times New Roman" w:cs="Times New Roman"/>
          <w:sz w:val="24"/>
          <w:szCs w:val="24"/>
        </w:rPr>
        <w:t xml:space="preserve"> describir cómo se realizó </w:t>
      </w:r>
      <w:r w:rsidRPr="001B38CE">
        <w:rPr>
          <w:rFonts w:ascii="Times New Roman" w:hAnsi="Times New Roman" w:cs="Times New Roman"/>
          <w:sz w:val="24"/>
          <w:szCs w:val="24"/>
        </w:rPr>
        <w:t>el descarte de duplicados. Extensión mín. 1 y máx. 3 páginas. Para revisar el procedimiento consultar</w:t>
      </w:r>
      <w:r w:rsidRPr="001B38CE">
        <w:rPr>
          <w:rFonts w:ascii="Times New Roman" w:hAnsi="Times New Roman" w:cs="Times New Roman"/>
          <w:b/>
          <w:sz w:val="24"/>
          <w:szCs w:val="24"/>
        </w:rPr>
        <w:t xml:space="preserve"> </w:t>
      </w:r>
      <w:r w:rsidRPr="001B38CE">
        <w:rPr>
          <w:rFonts w:ascii="Times New Roman" w:hAnsi="Times New Roman" w:cs="Times New Roman"/>
          <w:sz w:val="24"/>
          <w:szCs w:val="24"/>
        </w:rPr>
        <w:t>el artículo</w:t>
      </w:r>
      <w:r w:rsidRPr="001B38CE">
        <w:rPr>
          <w:rFonts w:ascii="Times New Roman" w:hAnsi="Times New Roman" w:cs="Times New Roman"/>
          <w:b/>
          <w:sz w:val="24"/>
          <w:szCs w:val="24"/>
        </w:rPr>
        <w:t>:</w:t>
      </w:r>
    </w:p>
    <w:p w:rsidR="00CA1389" w:rsidRPr="001B38CE" w:rsidP="001B38CE" w14:paraId="462DE9EC" w14:textId="77777777">
      <w:pPr>
        <w:spacing w:line="480" w:lineRule="auto"/>
        <w:rPr>
          <w:rFonts w:ascii="Times New Roman" w:hAnsi="Times New Roman" w:cs="Times New Roman"/>
          <w:sz w:val="24"/>
          <w:szCs w:val="24"/>
          <w:lang w:val="en-US"/>
        </w:rPr>
      </w:pPr>
      <w:r w:rsidRPr="001B38CE">
        <w:rPr>
          <w:rFonts w:ascii="Times New Roman" w:hAnsi="Times New Roman" w:cs="Times New Roman"/>
          <w:sz w:val="24"/>
          <w:szCs w:val="24"/>
          <w:lang w:val="en-US"/>
        </w:rPr>
        <w:t xml:space="preserve">Moher, D. (2009). Preferred Reporting Items for Systematic Reviews and Meta-Analyses: The PRISMA Statement. </w:t>
      </w:r>
      <w:r w:rsidRPr="001B38CE">
        <w:rPr>
          <w:rFonts w:ascii="Times New Roman" w:hAnsi="Times New Roman" w:cs="Times New Roman"/>
          <w:i/>
          <w:iCs/>
          <w:sz w:val="24"/>
          <w:szCs w:val="24"/>
          <w:lang w:val="en-US"/>
        </w:rPr>
        <w:t>Annals of Internal Medicine</w:t>
      </w:r>
      <w:r w:rsidRPr="001B38CE">
        <w:rPr>
          <w:rFonts w:ascii="Times New Roman" w:hAnsi="Times New Roman" w:cs="Times New Roman"/>
          <w:sz w:val="24"/>
          <w:szCs w:val="24"/>
          <w:lang w:val="en-US"/>
        </w:rPr>
        <w:t xml:space="preserve">, </w:t>
      </w:r>
      <w:r w:rsidRPr="001B38CE">
        <w:rPr>
          <w:rFonts w:ascii="Times New Roman" w:hAnsi="Times New Roman" w:cs="Times New Roman"/>
          <w:i/>
          <w:iCs/>
          <w:sz w:val="24"/>
          <w:szCs w:val="24"/>
          <w:lang w:val="en-US"/>
        </w:rPr>
        <w:t>151</w:t>
      </w:r>
      <w:r w:rsidRPr="001B38CE">
        <w:rPr>
          <w:rFonts w:ascii="Times New Roman" w:hAnsi="Times New Roman" w:cs="Times New Roman"/>
          <w:sz w:val="24"/>
          <w:szCs w:val="24"/>
          <w:lang w:val="en-US"/>
        </w:rPr>
        <w:t>(4), 264. https://doi.org/10.7326/0003-4819-151-4-200908180-00135</w:t>
      </w:r>
    </w:p>
    <w:p w:rsidR="00020CF1" w:rsidRPr="001B38CE" w:rsidP="001B38CE" w14:paraId="6A73DF02" w14:textId="77777777">
      <w:pPr>
        <w:spacing w:line="480" w:lineRule="auto"/>
        <w:rPr>
          <w:rFonts w:ascii="Times New Roman" w:eastAsia="Times New Roman" w:hAnsi="Times New Roman" w:cs="Times New Roman"/>
          <w:color w:val="000000"/>
          <w:sz w:val="24"/>
          <w:szCs w:val="24"/>
          <w:lang w:val="en-US" w:eastAsia="es-PE"/>
        </w:rPr>
      </w:pPr>
      <w:r w:rsidRPr="001B38CE">
        <w:rPr>
          <w:rFonts w:ascii="Times New Roman" w:eastAsia="Times New Roman" w:hAnsi="Times New Roman" w:cs="Times New Roman"/>
          <w:b/>
          <w:color w:val="000000"/>
          <w:sz w:val="24"/>
          <w:szCs w:val="24"/>
          <w:lang w:val="en-US" w:eastAsia="es-PE"/>
        </w:rPr>
        <w:t> </w:t>
      </w:r>
    </w:p>
    <w:p w:rsidR="00020CF1" w:rsidRPr="001B38CE" w:rsidP="001B38CE" w14:paraId="7A3F30D5" w14:textId="77777777">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val="en-US" w:eastAsia="es-PE"/>
        </w:rPr>
      </w:pPr>
      <w:r w:rsidRPr="001B38CE">
        <w:rPr>
          <w:rFonts w:ascii="Times New Roman" w:eastAsia="Times New Roman" w:hAnsi="Times New Roman" w:cs="Times New Roman"/>
          <w:color w:val="000000"/>
          <w:sz w:val="24"/>
          <w:szCs w:val="24"/>
          <w:lang w:val="en-US" w:eastAsia="es-PE"/>
        </w:rPr>
        <w:t> </w:t>
      </w:r>
    </w:p>
    <w:p w:rsidR="00B739A9" w:rsidRPr="001B38CE" w:rsidP="001B38CE" w14:paraId="654144CD" w14:textId="77777777">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val="en-US" w:eastAsia="es-PE"/>
        </w:rPr>
      </w:pPr>
    </w:p>
    <w:p w:rsidR="00B739A9" w:rsidRPr="001B38CE" w:rsidP="001B38CE" w14:paraId="13F95C32" w14:textId="77777777">
      <w:pPr>
        <w:spacing w:line="480" w:lineRule="auto"/>
        <w:rPr>
          <w:rFonts w:ascii="Times New Roman" w:hAnsi="Times New Roman" w:cs="Times New Roman"/>
          <w:sz w:val="24"/>
          <w:szCs w:val="24"/>
          <w:lang w:val="en-US"/>
        </w:rPr>
      </w:pPr>
    </w:p>
    <w:p w:rsidR="00506CD6" w:rsidRPr="001B38CE" w:rsidP="001B38CE" w14:paraId="605296F8" w14:textId="77777777">
      <w:pPr>
        <w:pStyle w:val="Heading1"/>
        <w:spacing w:line="480" w:lineRule="auto"/>
        <w:rPr>
          <w:rFonts w:ascii="Times New Roman" w:hAnsi="Times New Roman" w:cs="Times New Roman"/>
          <w:sz w:val="24"/>
          <w:szCs w:val="24"/>
          <w:lang w:val="en-US"/>
        </w:rPr>
      </w:pPr>
      <w:bookmarkStart w:id="17" w:name="_Toc482715299"/>
    </w:p>
    <w:bookmarkStart w:id="18" w:name="_Toc54390438" w:displacedByCustomXml="next"/>
    <w:sdt>
      <w:sdtPr>
        <w:rPr>
          <w:rStyle w:val="Ttulo1Car"/>
          <w:rFonts w:ascii="Times New Roman" w:hAnsi="Times New Roman" w:cs="Times New Roman"/>
          <w:sz w:val="24"/>
          <w:szCs w:val="24"/>
        </w:rPr>
        <w:alias w:val="Capítulos Resultados"/>
        <w:tag w:val="Capítulos Resultados"/>
        <w:id w:val="786173910"/>
        <w:lock w:val="sdtLocked"/>
        <w:placeholder>
          <w:docPart w:val="7EEE68E737AF44D4A8420922DCBF065E"/>
        </w:placeholder>
        <w:richText/>
      </w:sdtPr>
      <w:sdtEndPr>
        <w:rPr>
          <w:rStyle w:val="Ttulo1Car"/>
        </w:rPr>
      </w:sdtEndPr>
      <w:sdtContent>
        <w:p w:rsidR="00736090" w:rsidRPr="001B38CE" w:rsidP="001B38CE" w14:paraId="5B7699C2" w14:textId="77777777">
          <w:pPr>
            <w:pStyle w:val="Heading1"/>
            <w:spacing w:line="480" w:lineRule="auto"/>
            <w:rPr>
              <w:rFonts w:ascii="Times New Roman" w:hAnsi="Times New Roman" w:cs="Times New Roman"/>
              <w:sz w:val="24"/>
              <w:szCs w:val="24"/>
              <w:lang w:val="en-US"/>
            </w:rPr>
          </w:pPr>
          <w:r w:rsidRPr="001B38CE">
            <w:rPr>
              <w:rStyle w:val="Ttulo1Car"/>
              <w:rFonts w:ascii="Times New Roman" w:hAnsi="Times New Roman" w:cs="Times New Roman"/>
              <w:b/>
              <w:sz w:val="24"/>
              <w:szCs w:val="24"/>
              <w:lang w:val="en-US"/>
            </w:rPr>
            <w:t>CAPÍTULO III</w:t>
          </w:r>
          <w:r w:rsidR="00D725C3">
            <w:rPr>
              <w:rStyle w:val="Ttulo1Car"/>
              <w:rFonts w:ascii="Times New Roman" w:hAnsi="Times New Roman" w:cs="Times New Roman"/>
              <w:b/>
              <w:sz w:val="24"/>
              <w:szCs w:val="24"/>
              <w:lang w:val="en-US"/>
            </w:rPr>
            <w:t>.</w:t>
          </w:r>
          <w:r w:rsidRPr="001B38CE">
            <w:rPr>
              <w:rStyle w:val="Ttulo1Car"/>
              <w:rFonts w:ascii="Times New Roman" w:hAnsi="Times New Roman" w:cs="Times New Roman"/>
              <w:b/>
              <w:sz w:val="24"/>
              <w:szCs w:val="24"/>
              <w:lang w:val="en-US"/>
            </w:rPr>
            <w:t xml:space="preserve"> </w:t>
          </w:r>
          <w:r w:rsidRPr="001B38CE" w:rsidR="007A6AB3">
            <w:rPr>
              <w:rStyle w:val="Ttulo1Car"/>
              <w:rFonts w:ascii="Times New Roman" w:hAnsi="Times New Roman" w:cs="Times New Roman"/>
              <w:b/>
              <w:sz w:val="24"/>
              <w:szCs w:val="24"/>
              <w:lang w:val="en-US"/>
            </w:rPr>
            <w:t>RESULTADOS</w:t>
          </w:r>
        </w:p>
        <w:bookmarkEnd w:id="17" w:displacedByCustomXml="next"/>
      </w:sdtContent>
    </w:sdt>
    <w:bookmarkEnd w:id="18" w:displacedByCustomXml="prev"/>
    <w:p w:rsidR="00B739A9" w:rsidRPr="001B38CE" w:rsidP="001B38CE" w14:paraId="6FF5965E" w14:textId="23D26E90">
      <w:pPr>
        <w:spacing w:line="480" w:lineRule="auto"/>
        <w:rPr>
          <w:rFonts w:ascii="Times New Roman" w:hAnsi="Times New Roman" w:cs="Times New Roman"/>
          <w:sz w:val="24"/>
          <w:szCs w:val="24"/>
        </w:rPr>
      </w:pPr>
      <w:r w:rsidRPr="001B38CE">
        <w:rPr>
          <w:rFonts w:ascii="Times New Roman" w:hAnsi="Times New Roman" w:cs="Times New Roman"/>
          <w:sz w:val="24"/>
          <w:szCs w:val="24"/>
        </w:rPr>
        <w:t>Señalar los hallazgos a partir del análisis de datos</w:t>
      </w:r>
      <w:r w:rsidR="00521122">
        <w:rPr>
          <w:rFonts w:ascii="Times New Roman" w:hAnsi="Times New Roman" w:cs="Times New Roman"/>
          <w:sz w:val="24"/>
          <w:szCs w:val="24"/>
        </w:rPr>
        <w:t xml:space="preserve"> respondiendo a la pregunta de investigación</w:t>
      </w:r>
      <w:r w:rsidRPr="001B38CE">
        <w:rPr>
          <w:rFonts w:ascii="Times New Roman" w:hAnsi="Times New Roman" w:cs="Times New Roman"/>
          <w:sz w:val="24"/>
          <w:szCs w:val="24"/>
        </w:rPr>
        <w:t xml:space="preserve">. </w:t>
      </w:r>
      <w:r w:rsidRPr="001B38CE" w:rsidR="008F7B2E">
        <w:rPr>
          <w:rFonts w:ascii="Times New Roman" w:hAnsi="Times New Roman" w:cs="Times New Roman"/>
          <w:sz w:val="24"/>
          <w:szCs w:val="24"/>
        </w:rPr>
        <w:t xml:space="preserve">Mencionar el número final de artículos analizados por cada base de datos o biblioteca virtual consultada. </w:t>
      </w:r>
      <w:r w:rsidRPr="001B38CE">
        <w:rPr>
          <w:rFonts w:ascii="Times New Roman" w:hAnsi="Times New Roman" w:cs="Times New Roman"/>
          <w:sz w:val="24"/>
          <w:szCs w:val="24"/>
        </w:rPr>
        <w:t xml:space="preserve">Se recomienda organizar los resultados por cada uno de </w:t>
      </w:r>
      <w:r w:rsidRPr="001B38CE" w:rsidR="008F7B2E">
        <w:rPr>
          <w:rFonts w:ascii="Times New Roman" w:hAnsi="Times New Roman" w:cs="Times New Roman"/>
          <w:sz w:val="24"/>
          <w:szCs w:val="24"/>
        </w:rPr>
        <w:t>criterios de clasificación especificados en la metodología. Emplear tablas o</w:t>
      </w:r>
      <w:r w:rsidRPr="001B38CE">
        <w:rPr>
          <w:rFonts w:ascii="Times New Roman" w:hAnsi="Times New Roman" w:cs="Times New Roman"/>
          <w:sz w:val="24"/>
          <w:szCs w:val="24"/>
        </w:rPr>
        <w:t xml:space="preserve"> figuras</w:t>
      </w:r>
      <w:r w:rsidRPr="001B38CE" w:rsidR="008F7B2E">
        <w:rPr>
          <w:rFonts w:ascii="Times New Roman" w:hAnsi="Times New Roman" w:cs="Times New Roman"/>
          <w:sz w:val="24"/>
          <w:szCs w:val="24"/>
        </w:rPr>
        <w:t xml:space="preserve">. Los resultados deben reflejar el estado </w:t>
      </w:r>
      <w:r w:rsidRPr="001B38CE" w:rsidR="000D4212">
        <w:rPr>
          <w:rFonts w:ascii="Times New Roman" w:hAnsi="Times New Roman" w:cs="Times New Roman"/>
          <w:sz w:val="24"/>
          <w:szCs w:val="24"/>
        </w:rPr>
        <w:t>del arte</w:t>
      </w:r>
      <w:r w:rsidRPr="001B38CE" w:rsidR="008F7B2E">
        <w:rPr>
          <w:rFonts w:ascii="Times New Roman" w:hAnsi="Times New Roman" w:cs="Times New Roman"/>
          <w:sz w:val="24"/>
          <w:szCs w:val="24"/>
        </w:rPr>
        <w:t xml:space="preserve"> del tema </w:t>
      </w:r>
      <w:r w:rsidRPr="001B38CE" w:rsidR="00A80B4B">
        <w:rPr>
          <w:rFonts w:ascii="Times New Roman" w:hAnsi="Times New Roman" w:cs="Times New Roman"/>
          <w:sz w:val="24"/>
          <w:szCs w:val="24"/>
        </w:rPr>
        <w:t>investigado, los</w:t>
      </w:r>
      <w:r w:rsidRPr="001B38CE" w:rsidR="008F7B2E">
        <w:rPr>
          <w:rFonts w:ascii="Times New Roman" w:hAnsi="Times New Roman" w:cs="Times New Roman"/>
          <w:sz w:val="24"/>
          <w:szCs w:val="24"/>
        </w:rPr>
        <w:t xml:space="preserve"> aspectos menos investigados, la tendencia en la </w:t>
      </w:r>
      <w:r w:rsidRPr="001B38CE" w:rsidR="009C3893">
        <w:rPr>
          <w:rFonts w:ascii="Times New Roman" w:hAnsi="Times New Roman" w:cs="Times New Roman"/>
          <w:sz w:val="24"/>
          <w:szCs w:val="24"/>
        </w:rPr>
        <w:t>investigación, etc.</w:t>
      </w:r>
      <w:r w:rsidRPr="001B38CE">
        <w:rPr>
          <w:rFonts w:ascii="Times New Roman" w:hAnsi="Times New Roman" w:cs="Times New Roman"/>
          <w:sz w:val="24"/>
          <w:szCs w:val="24"/>
        </w:rPr>
        <w:t xml:space="preserve"> No redundar en la presentación de lo encontrado.</w:t>
      </w:r>
      <w:r w:rsidRPr="001B38CE" w:rsidR="008F7B2E">
        <w:rPr>
          <w:rFonts w:ascii="Times New Roman" w:hAnsi="Times New Roman" w:cs="Times New Roman"/>
          <w:sz w:val="24"/>
          <w:szCs w:val="24"/>
        </w:rPr>
        <w:t xml:space="preserve"> </w:t>
      </w:r>
      <w:r w:rsidRPr="001B38CE">
        <w:rPr>
          <w:rFonts w:ascii="Times New Roman" w:hAnsi="Times New Roman" w:cs="Times New Roman"/>
          <w:sz w:val="24"/>
          <w:szCs w:val="24"/>
        </w:rPr>
        <w:t>Extensión mín. 6 y máx. 10 páginas.</w:t>
      </w:r>
    </w:p>
    <w:p w:rsidR="00D725C3" w:rsidP="00D725C3" w14:paraId="3B968DC2" w14:textId="77777777">
      <w:pPr>
        <w:spacing w:before="0" w:after="60" w:line="480" w:lineRule="auto"/>
        <w:ind w:firstLine="0"/>
        <w:rPr>
          <w:rFonts w:ascii="Times New Roman" w:hAnsi="Times New Roman" w:cs="Times New Roman"/>
          <w:sz w:val="24"/>
          <w:szCs w:val="24"/>
        </w:rPr>
      </w:pPr>
      <w:bookmarkStart w:id="19" w:name="_Toc482714973"/>
      <w:bookmarkStart w:id="20" w:name="_Toc482714989"/>
      <w:bookmarkStart w:id="21" w:name="_Toc482714999"/>
      <w:bookmarkStart w:id="22" w:name="_Toc482715009"/>
      <w:bookmarkStart w:id="23" w:name="_Toc482715019"/>
      <w:bookmarkStart w:id="24" w:name="_Toc482715029"/>
      <w:bookmarkStart w:id="25" w:name="_Toc482715039"/>
      <w:bookmarkStart w:id="26" w:name="_Toc482715049"/>
      <w:bookmarkStart w:id="27" w:name="_Toc482715059"/>
      <w:bookmarkStart w:id="28" w:name="_Toc482715069"/>
      <w:bookmarkStart w:id="29" w:name="_Toc482715079"/>
      <w:bookmarkStart w:id="30" w:name="_Toc482715089"/>
      <w:bookmarkStart w:id="31" w:name="_Toc482715099"/>
      <w:bookmarkStart w:id="32" w:name="_Toc482715109"/>
      <w:bookmarkStart w:id="33" w:name="_Toc482715300"/>
    </w:p>
    <w:p w:rsidR="00D725C3" w:rsidRPr="001B38CE" w:rsidP="00D725C3" w14:paraId="19C91DD3" w14:textId="77777777">
      <w:pPr>
        <w:spacing w:before="0" w:after="60" w:line="480" w:lineRule="auto"/>
        <w:ind w:firstLine="0"/>
        <w:rPr>
          <w:rFonts w:ascii="Times New Roman" w:hAnsi="Times New Roman" w:cs="Times New Roman"/>
          <w:sz w:val="24"/>
          <w:szCs w:val="24"/>
        </w:rPr>
      </w:pPr>
      <w:r>
        <w:rPr>
          <w:rFonts w:ascii="Times New Roman" w:hAnsi="Times New Roman" w:cs="Times New Roman"/>
          <w:sz w:val="24"/>
          <w:szCs w:val="24"/>
        </w:rPr>
        <w:t>E</w:t>
      </w:r>
      <w:r w:rsidRPr="001B38CE">
        <w:rPr>
          <w:rFonts w:ascii="Times New Roman" w:hAnsi="Times New Roman" w:cs="Times New Roman"/>
          <w:sz w:val="24"/>
          <w:szCs w:val="24"/>
        </w:rPr>
        <w:t>jemplo</w:t>
      </w:r>
      <w:r>
        <w:rPr>
          <w:rFonts w:ascii="Times New Roman" w:hAnsi="Times New Roman" w:cs="Times New Roman"/>
          <w:sz w:val="24"/>
          <w:szCs w:val="24"/>
        </w:rPr>
        <w:t>,</w:t>
      </w:r>
      <w:r w:rsidRPr="001B38CE">
        <w:rPr>
          <w:rFonts w:ascii="Times New Roman" w:hAnsi="Times New Roman" w:cs="Times New Roman"/>
          <w:sz w:val="24"/>
          <w:szCs w:val="24"/>
        </w:rPr>
        <w:t xml:space="preserve"> formato de figura (estilo APA):</w:t>
      </w:r>
    </w:p>
    <w:p w:rsidR="00EE3E44" w:rsidRPr="001B38CE" w:rsidP="00D725C3" w14:paraId="5389F308" w14:textId="77777777">
      <w:pPr>
        <w:spacing w:line="480" w:lineRule="auto"/>
        <w:rPr>
          <w:rFonts w:ascii="Times New Roman" w:hAnsi="Times New Roman" w:cs="Times New Roman"/>
          <w:sz w:val="24"/>
          <w:szCs w:val="24"/>
        </w:rPr>
      </w:pPr>
      <w:r w:rsidRPr="001B38CE">
        <w:rPr>
          <w:rFonts w:ascii="Times New Roman" w:hAnsi="Times New Roman" w:cs="Times New Roman"/>
          <w:noProof/>
          <w:sz w:val="24"/>
          <w:szCs w:val="24"/>
          <w:lang w:val="es-CO" w:eastAsia="es-CO"/>
        </w:rPr>
        <w:drawing>
          <wp:anchor distT="0" distB="0" distL="114300" distR="114300" simplePos="0" relativeHeight="251658240" behindDoc="0" locked="0" layoutInCell="1" allowOverlap="1">
            <wp:simplePos x="0" y="0"/>
            <wp:positionH relativeFrom="column">
              <wp:posOffset>510540</wp:posOffset>
            </wp:positionH>
            <wp:positionV relativeFrom="paragraph">
              <wp:posOffset>404495</wp:posOffset>
            </wp:positionV>
            <wp:extent cx="4972050" cy="2743200"/>
            <wp:effectExtent l="0" t="0" r="0" b="0"/>
            <wp:wrapSquare wrapText="bothSides"/>
            <wp:docPr id="2" name="Imagen 2" descr="Resultado de imagen para figura 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sultado de imagen para figura APA"/>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497205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E44" w:rsidRPr="001B38CE" w:rsidP="001B38CE" w14:paraId="6E3D4967" w14:textId="77777777">
      <w:pPr>
        <w:spacing w:before="0" w:after="60" w:line="480" w:lineRule="auto"/>
        <w:ind w:firstLine="0"/>
        <w:rPr>
          <w:rFonts w:ascii="Times New Roman" w:hAnsi="Times New Roman" w:cs="Times New Roman"/>
          <w:sz w:val="24"/>
          <w:szCs w:val="24"/>
        </w:rPr>
      </w:pPr>
    </w:p>
    <w:p w:rsidR="00EE3E44" w:rsidRPr="001B38CE" w:rsidP="001B38CE" w14:paraId="4035E9E8" w14:textId="77777777">
      <w:pPr>
        <w:spacing w:before="0" w:after="60" w:line="480" w:lineRule="auto"/>
        <w:ind w:firstLine="0"/>
        <w:rPr>
          <w:rFonts w:ascii="Times New Roman" w:hAnsi="Times New Roman" w:cs="Times New Roman"/>
          <w:sz w:val="24"/>
          <w:szCs w:val="24"/>
        </w:rPr>
      </w:pPr>
    </w:p>
    <w:p w:rsidR="00EE3E44" w:rsidRPr="001B38CE" w:rsidP="001B38CE" w14:paraId="6F5B3BED" w14:textId="77777777">
      <w:pPr>
        <w:spacing w:before="0" w:after="60" w:line="480" w:lineRule="auto"/>
        <w:ind w:firstLine="0"/>
        <w:rPr>
          <w:rFonts w:ascii="Times New Roman" w:hAnsi="Times New Roman" w:cs="Times New Roman"/>
          <w:sz w:val="24"/>
          <w:szCs w:val="24"/>
        </w:rPr>
      </w:pPr>
    </w:p>
    <w:p w:rsidR="00EE3E44" w:rsidRPr="001B38CE" w:rsidP="001B38CE" w14:paraId="1A16DA5A" w14:textId="77777777">
      <w:pPr>
        <w:spacing w:before="0" w:after="60" w:line="480" w:lineRule="auto"/>
        <w:ind w:firstLine="0"/>
        <w:rPr>
          <w:rFonts w:ascii="Times New Roman" w:hAnsi="Times New Roman" w:cs="Times New Roman"/>
          <w:sz w:val="24"/>
          <w:szCs w:val="24"/>
        </w:rPr>
      </w:pPr>
    </w:p>
    <w:p w:rsidR="00EE3E44" w:rsidRPr="001B38CE" w:rsidP="001B38CE" w14:paraId="79C36DDB" w14:textId="77777777">
      <w:pPr>
        <w:spacing w:before="0" w:after="60" w:line="480" w:lineRule="auto"/>
        <w:ind w:firstLine="0"/>
        <w:rPr>
          <w:rFonts w:ascii="Times New Roman" w:hAnsi="Times New Roman" w:cs="Times New Roman"/>
          <w:sz w:val="24"/>
          <w:szCs w:val="24"/>
        </w:rPr>
      </w:pPr>
    </w:p>
    <w:p w:rsidR="00D725C3" w:rsidP="001B38CE" w14:paraId="595A6F7B" w14:textId="77777777">
      <w:pPr>
        <w:spacing w:before="0" w:after="60" w:line="480" w:lineRule="auto"/>
        <w:ind w:firstLine="0"/>
        <w:rPr>
          <w:rFonts w:ascii="Times New Roman" w:hAnsi="Times New Roman" w:cs="Times New Roman"/>
          <w:sz w:val="24"/>
          <w:szCs w:val="24"/>
        </w:rPr>
      </w:pPr>
    </w:p>
    <w:p w:rsidR="00D725C3" w:rsidP="001B38CE" w14:paraId="7D73A483" w14:textId="77777777">
      <w:pPr>
        <w:spacing w:before="0" w:after="60" w:line="480" w:lineRule="auto"/>
        <w:ind w:firstLine="0"/>
        <w:rPr>
          <w:rFonts w:ascii="Times New Roman" w:hAnsi="Times New Roman" w:cs="Times New Roman"/>
          <w:sz w:val="24"/>
          <w:szCs w:val="24"/>
        </w:rPr>
      </w:pPr>
    </w:p>
    <w:p w:rsidR="00D725C3" w:rsidP="001B38CE" w14:paraId="587B25D5" w14:textId="77777777">
      <w:pPr>
        <w:spacing w:before="0" w:after="60" w:line="480" w:lineRule="auto"/>
        <w:ind w:firstLine="0"/>
        <w:rPr>
          <w:rFonts w:ascii="Times New Roman" w:hAnsi="Times New Roman" w:cs="Times New Roman"/>
          <w:sz w:val="24"/>
          <w:szCs w:val="24"/>
        </w:rPr>
      </w:pPr>
    </w:p>
    <w:p w:rsidR="00EE3E44" w:rsidRPr="001B38CE" w:rsidP="001B38CE" w14:paraId="07673A1E" w14:textId="77777777">
      <w:pPr>
        <w:spacing w:before="0" w:after="60" w:line="480" w:lineRule="auto"/>
        <w:ind w:firstLine="0"/>
        <w:rPr>
          <w:rFonts w:ascii="Times New Roman" w:hAnsi="Times New Roman" w:cs="Times New Roman"/>
          <w:sz w:val="24"/>
          <w:szCs w:val="24"/>
        </w:rPr>
      </w:pPr>
      <w:r>
        <w:rPr>
          <w:rFonts w:ascii="Times New Roman" w:hAnsi="Times New Roman" w:cs="Times New Roman"/>
          <w:sz w:val="24"/>
          <w:szCs w:val="24"/>
        </w:rPr>
        <w:t>E</w:t>
      </w:r>
      <w:r w:rsidRPr="001B38CE">
        <w:rPr>
          <w:rFonts w:ascii="Times New Roman" w:hAnsi="Times New Roman" w:cs="Times New Roman"/>
          <w:sz w:val="24"/>
          <w:szCs w:val="24"/>
        </w:rPr>
        <w:t>jemplo</w:t>
      </w:r>
      <w:r>
        <w:rPr>
          <w:rFonts w:ascii="Times New Roman" w:hAnsi="Times New Roman" w:cs="Times New Roman"/>
          <w:sz w:val="24"/>
          <w:szCs w:val="24"/>
        </w:rPr>
        <w:t>,</w:t>
      </w:r>
      <w:r w:rsidRPr="001B38CE">
        <w:rPr>
          <w:rFonts w:ascii="Times New Roman" w:hAnsi="Times New Roman" w:cs="Times New Roman"/>
          <w:sz w:val="24"/>
          <w:szCs w:val="24"/>
        </w:rPr>
        <w:t xml:space="preserve"> formato de figura (estilo APA):</w:t>
      </w:r>
    </w:p>
    <w:p w:rsidR="00EE3E44" w:rsidRPr="001B38CE" w:rsidP="001B38CE" w14:paraId="1E2D4D4B" w14:textId="77777777">
      <w:pPr>
        <w:spacing w:before="0" w:after="60" w:line="480" w:lineRule="auto"/>
        <w:ind w:firstLine="0"/>
        <w:rPr>
          <w:rFonts w:ascii="Times New Roman" w:hAnsi="Times New Roman" w:cs="Times New Roman"/>
          <w:sz w:val="24"/>
          <w:szCs w:val="24"/>
        </w:rPr>
      </w:pPr>
      <w:r w:rsidRPr="001B38CE">
        <w:rPr>
          <w:rFonts w:ascii="Times New Roman" w:hAnsi="Times New Roman" w:cs="Times New Roman"/>
          <w:noProof/>
          <w:sz w:val="24"/>
          <w:szCs w:val="24"/>
          <w:lang w:val="es-CO" w:eastAsia="es-CO"/>
        </w:rPr>
        <w:drawing>
          <wp:anchor distT="0" distB="0" distL="114300" distR="114300" simplePos="0" relativeHeight="251659264" behindDoc="0" locked="0" layoutInCell="1" allowOverlap="1">
            <wp:simplePos x="0" y="0"/>
            <wp:positionH relativeFrom="column">
              <wp:posOffset>720090</wp:posOffset>
            </wp:positionH>
            <wp:positionV relativeFrom="paragraph">
              <wp:posOffset>130175</wp:posOffset>
            </wp:positionV>
            <wp:extent cx="4019550" cy="2486025"/>
            <wp:effectExtent l="0" t="0" r="0" b="9525"/>
            <wp:wrapSquare wrapText="bothSides"/>
            <wp:docPr id="4" name="Imagen 4" descr="Resultado de imagen para figura 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sultado de imagen para figura APA"/>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01955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E44" w:rsidRPr="001B38CE" w:rsidP="001B38CE" w14:paraId="4AFAF928" w14:textId="77777777">
      <w:pPr>
        <w:spacing w:before="0" w:after="60" w:line="480" w:lineRule="auto"/>
        <w:ind w:firstLine="0"/>
        <w:rPr>
          <w:rFonts w:ascii="Times New Roman" w:hAnsi="Times New Roman" w:cs="Times New Roman"/>
          <w:sz w:val="24"/>
          <w:szCs w:val="24"/>
        </w:rPr>
      </w:pPr>
    </w:p>
    <w:p w:rsidR="00EE3E44" w:rsidRPr="001B38CE" w:rsidP="001B38CE" w14:paraId="1935553E" w14:textId="77777777">
      <w:pPr>
        <w:spacing w:before="0" w:after="60" w:line="480" w:lineRule="auto"/>
        <w:ind w:firstLine="0"/>
        <w:rPr>
          <w:rFonts w:ascii="Times New Roman" w:hAnsi="Times New Roman" w:cs="Times New Roman"/>
          <w:sz w:val="24"/>
          <w:szCs w:val="24"/>
        </w:rPr>
      </w:pPr>
    </w:p>
    <w:p w:rsidR="00EE3E44" w:rsidRPr="001B38CE" w:rsidP="001B38CE" w14:paraId="2E13D99B" w14:textId="77777777">
      <w:pPr>
        <w:spacing w:before="0" w:after="60" w:line="480" w:lineRule="auto"/>
        <w:ind w:firstLine="0"/>
        <w:rPr>
          <w:rFonts w:ascii="Times New Roman" w:hAnsi="Times New Roman" w:cs="Times New Roman"/>
          <w:sz w:val="24"/>
          <w:szCs w:val="24"/>
        </w:rPr>
      </w:pPr>
    </w:p>
    <w:p w:rsidR="00EE3E44" w:rsidRPr="001B38CE" w:rsidP="001B38CE" w14:paraId="4A8FDDFC" w14:textId="77777777">
      <w:pPr>
        <w:spacing w:before="0" w:after="60" w:line="480" w:lineRule="auto"/>
        <w:ind w:firstLine="0"/>
        <w:rPr>
          <w:rFonts w:ascii="Times New Roman" w:hAnsi="Times New Roman" w:cs="Times New Roman"/>
          <w:sz w:val="24"/>
          <w:szCs w:val="24"/>
        </w:rPr>
      </w:pPr>
    </w:p>
    <w:p w:rsidR="00EE3E44" w:rsidRPr="001B38CE" w:rsidP="001B38CE" w14:paraId="0C43DBC0" w14:textId="77777777">
      <w:pPr>
        <w:spacing w:before="0" w:after="60" w:line="480" w:lineRule="auto"/>
        <w:ind w:firstLine="0"/>
        <w:rPr>
          <w:rFonts w:ascii="Times New Roman" w:hAnsi="Times New Roman" w:cs="Times New Roman"/>
          <w:sz w:val="24"/>
          <w:szCs w:val="24"/>
        </w:rPr>
      </w:pPr>
    </w:p>
    <w:p w:rsidR="00EE3E44" w:rsidRPr="001B38CE" w:rsidP="001B38CE" w14:paraId="22520801" w14:textId="77777777">
      <w:pPr>
        <w:spacing w:before="0" w:after="60" w:line="480" w:lineRule="auto"/>
        <w:ind w:firstLine="0"/>
        <w:rPr>
          <w:rFonts w:ascii="Times New Roman" w:hAnsi="Times New Roman" w:cs="Times New Roman"/>
          <w:sz w:val="24"/>
          <w:szCs w:val="24"/>
        </w:rPr>
      </w:pPr>
    </w:p>
    <w:p w:rsidR="00EE3E44" w:rsidRPr="001B38CE" w:rsidP="001B38CE" w14:paraId="4009CB21" w14:textId="77777777">
      <w:pPr>
        <w:spacing w:line="480" w:lineRule="auto"/>
        <w:rPr>
          <w:rFonts w:ascii="Times New Roman" w:hAnsi="Times New Roman" w:cs="Times New Roman"/>
          <w:sz w:val="24"/>
          <w:szCs w:val="24"/>
        </w:rPr>
      </w:pPr>
    </w:p>
    <w:p w:rsidR="005B3DD3" w:rsidRPr="001B38CE" w:rsidP="001B38CE" w14:paraId="52C296BD" w14:textId="77777777">
      <w:pPr>
        <w:spacing w:line="480" w:lineRule="auto"/>
        <w:rPr>
          <w:rFonts w:ascii="Times New Roman" w:hAnsi="Times New Roman" w:cs="Times New Roman"/>
          <w:sz w:val="24"/>
          <w:szCs w:val="24"/>
        </w:rPr>
      </w:pPr>
    </w:p>
    <w:p w:rsidR="005B3DD3" w:rsidRPr="001B38CE" w:rsidP="001B38CE" w14:paraId="0E1DC421" w14:textId="77777777">
      <w:pPr>
        <w:spacing w:line="480" w:lineRule="auto"/>
        <w:rPr>
          <w:rFonts w:ascii="Times New Roman" w:hAnsi="Times New Roman" w:cs="Times New Roman"/>
          <w:sz w:val="24"/>
          <w:szCs w:val="24"/>
        </w:rPr>
      </w:pPr>
    </w:p>
    <w:p w:rsidR="00EE3E44" w:rsidRPr="001B38CE" w:rsidP="001B38CE" w14:paraId="26F9D5F2" w14:textId="77777777">
      <w:pPr>
        <w:pStyle w:val="Heading1"/>
        <w:spacing w:line="480" w:lineRule="auto"/>
        <w:rPr>
          <w:rFonts w:ascii="Times New Roman" w:hAnsi="Times New Roman" w:cs="Times New Roman"/>
          <w:sz w:val="24"/>
          <w:szCs w:val="24"/>
        </w:rPr>
      </w:pPr>
    </w:p>
    <w:p w:rsidR="00EE3E44" w:rsidRPr="001B38CE" w:rsidP="001B38CE" w14:paraId="599161FB" w14:textId="77777777">
      <w:pPr>
        <w:pStyle w:val="Heading1"/>
        <w:spacing w:line="480" w:lineRule="auto"/>
        <w:rPr>
          <w:rFonts w:ascii="Times New Roman" w:hAnsi="Times New Roman" w:cs="Times New Roman"/>
          <w:sz w:val="24"/>
          <w:szCs w:val="24"/>
        </w:rPr>
      </w:pPr>
    </w:p>
    <w:p w:rsidR="00EE3E44" w:rsidP="001B38CE" w14:paraId="3968B572" w14:textId="77777777">
      <w:pPr>
        <w:pStyle w:val="Heading1"/>
        <w:spacing w:line="480" w:lineRule="auto"/>
        <w:rPr>
          <w:rFonts w:ascii="Times New Roman" w:hAnsi="Times New Roman" w:cs="Times New Roman"/>
          <w:sz w:val="24"/>
          <w:szCs w:val="24"/>
        </w:rPr>
      </w:pPr>
    </w:p>
    <w:p w:rsidR="001B38CE" w:rsidRPr="001B38CE" w:rsidP="001B38CE" w14:paraId="0105B966" w14:textId="77777777"/>
    <w:p w:rsidR="00EE3E44" w:rsidRPr="001B38CE" w:rsidP="001B38CE" w14:paraId="53A62F82" w14:textId="77777777">
      <w:pPr>
        <w:pStyle w:val="Heading1"/>
        <w:spacing w:line="480" w:lineRule="auto"/>
        <w:rPr>
          <w:rFonts w:ascii="Times New Roman" w:hAnsi="Times New Roman" w:cs="Times New Roman"/>
          <w:sz w:val="24"/>
          <w:szCs w:val="24"/>
        </w:rPr>
      </w:pPr>
    </w:p>
    <w:p w:rsidR="00EE3E44" w:rsidP="001B38CE" w14:paraId="29796393" w14:textId="5CAA3E62">
      <w:pPr>
        <w:pStyle w:val="Heading1"/>
        <w:spacing w:line="480" w:lineRule="auto"/>
        <w:rPr>
          <w:rFonts w:ascii="Times New Roman" w:hAnsi="Times New Roman" w:cs="Times New Roman"/>
          <w:sz w:val="24"/>
          <w:szCs w:val="24"/>
        </w:rPr>
      </w:pPr>
    </w:p>
    <w:p w:rsidR="003032BB" w:rsidP="003032BB" w14:paraId="0A281E21" w14:textId="40189A60"/>
    <w:p w:rsidR="003032BB" w:rsidRPr="003032BB" w:rsidP="003032BB" w14:paraId="0AE72C2C" w14:textId="77777777"/>
    <w:p w:rsidR="00D725C3" w:rsidP="00D725C3" w14:paraId="30EDB913" w14:textId="77777777"/>
    <w:p w:rsidR="00D725C3" w:rsidP="00D725C3" w14:paraId="2AE1C9FF" w14:textId="77777777"/>
    <w:p w:rsidR="00D725C3" w:rsidP="00D725C3" w14:paraId="330F090A" w14:textId="77777777"/>
    <w:p w:rsidR="00D725C3" w:rsidRPr="00D725C3" w:rsidP="00D725C3" w14:paraId="62DA9075" w14:textId="77777777"/>
    <w:p w:rsidR="00736090" w:rsidRPr="001B38CE" w:rsidP="001B38CE" w14:paraId="75E4D1CF" w14:textId="77777777">
      <w:pPr>
        <w:pStyle w:val="Heading1"/>
        <w:spacing w:line="480" w:lineRule="auto"/>
        <w:rPr>
          <w:rFonts w:ascii="Times New Roman" w:hAnsi="Times New Roman" w:cs="Times New Roman"/>
          <w:sz w:val="24"/>
          <w:szCs w:val="24"/>
        </w:rPr>
      </w:pPr>
      <w:bookmarkStart w:id="34" w:name="_Toc54390439"/>
      <w:r w:rsidRPr="001B38CE">
        <w:rPr>
          <w:rFonts w:ascii="Times New Roman" w:hAnsi="Times New Roman" w:cs="Times New Roman"/>
          <w:sz w:val="24"/>
          <w:szCs w:val="24"/>
        </w:rPr>
        <w:t>CAPÍTULO IV</w:t>
      </w:r>
      <w:r w:rsidR="00D725C3">
        <w:rPr>
          <w:rFonts w:ascii="Times New Roman" w:hAnsi="Times New Roman" w:cs="Times New Roman"/>
          <w:sz w:val="24"/>
          <w:szCs w:val="24"/>
        </w:rPr>
        <w:t>.</w:t>
      </w:r>
      <w:r w:rsidRPr="001B38CE">
        <w:rPr>
          <w:rFonts w:ascii="Times New Roman" w:hAnsi="Times New Roman" w:cs="Times New Roman"/>
          <w:sz w:val="24"/>
          <w:szCs w:val="24"/>
        </w:rPr>
        <w:t xml:space="preserve"> </w:t>
      </w:r>
      <w:r w:rsidRPr="001B38CE">
        <w:rPr>
          <w:rFonts w:ascii="Times New Roman" w:hAnsi="Times New Roman" w:cs="Times New Roman"/>
          <w:sz w:val="24"/>
          <w:szCs w:val="24"/>
        </w:rPr>
        <w:t>DISCUSIÓN</w:t>
      </w:r>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1B38CE" w:rsidR="00955E98">
        <w:rPr>
          <w:rFonts w:ascii="Times New Roman" w:hAnsi="Times New Roman" w:cs="Times New Roman"/>
          <w:sz w:val="24"/>
          <w:szCs w:val="24"/>
        </w:rPr>
        <w:t xml:space="preserve"> Y CONCLUSIONES</w:t>
      </w:r>
      <w:bookmarkEnd w:id="33"/>
      <w:bookmarkEnd w:id="34"/>
    </w:p>
    <w:p w:rsidR="003032BB" w:rsidP="001B38CE" w14:paraId="7F9044BF" w14:textId="4BA8A3DE">
      <w:pPr>
        <w:spacing w:line="480" w:lineRule="auto"/>
        <w:rPr>
          <w:rFonts w:ascii="Times New Roman" w:hAnsi="Times New Roman" w:cs="Times New Roman"/>
          <w:sz w:val="24"/>
          <w:szCs w:val="24"/>
        </w:rPr>
      </w:pPr>
      <w:bookmarkStart w:id="35" w:name="_Toc482714975"/>
      <w:bookmarkStart w:id="36" w:name="_Toc482714991"/>
      <w:bookmarkStart w:id="37" w:name="_Toc482715001"/>
      <w:bookmarkStart w:id="38" w:name="_Toc482715011"/>
      <w:bookmarkStart w:id="39" w:name="_Toc482715021"/>
      <w:bookmarkStart w:id="40" w:name="_Toc482715031"/>
      <w:bookmarkStart w:id="41" w:name="_Toc482715041"/>
      <w:bookmarkStart w:id="42" w:name="_Toc482715051"/>
      <w:bookmarkStart w:id="43" w:name="_Toc482715061"/>
      <w:bookmarkStart w:id="44" w:name="_Toc482715071"/>
      <w:bookmarkStart w:id="45" w:name="_Toc482715081"/>
      <w:bookmarkStart w:id="46" w:name="_Toc482715091"/>
      <w:bookmarkStart w:id="47" w:name="_Toc482715101"/>
      <w:bookmarkStart w:id="48" w:name="_Toc482715111"/>
      <w:bookmarkStart w:id="49" w:name="_Toc482715301"/>
      <w:r>
        <w:rPr>
          <w:rFonts w:ascii="Times New Roman" w:hAnsi="Times New Roman" w:cs="Times New Roman"/>
          <w:sz w:val="24"/>
          <w:szCs w:val="24"/>
        </w:rPr>
        <w:t>Discusión</w:t>
      </w:r>
    </w:p>
    <w:p w:rsidR="00525496" w:rsidP="001B38CE" w14:paraId="586B0557" w14:textId="4057B38F">
      <w:pPr>
        <w:spacing w:line="480" w:lineRule="auto"/>
        <w:rPr>
          <w:rFonts w:ascii="Times New Roman" w:hAnsi="Times New Roman" w:cs="Times New Roman"/>
          <w:sz w:val="24"/>
          <w:szCs w:val="24"/>
        </w:rPr>
      </w:pPr>
      <w:r w:rsidRPr="001B38CE">
        <w:rPr>
          <w:rFonts w:ascii="Times New Roman" w:hAnsi="Times New Roman" w:cs="Times New Roman"/>
          <w:sz w:val="24"/>
          <w:szCs w:val="24"/>
        </w:rPr>
        <w:t>Exponer el significado de los resultados alcanzados. Declarar las limitaciones o puntos inciertos de los resultados</w:t>
      </w:r>
      <w:r w:rsidR="00D725C3">
        <w:rPr>
          <w:rFonts w:ascii="Times New Roman" w:hAnsi="Times New Roman" w:cs="Times New Roman"/>
          <w:sz w:val="24"/>
          <w:szCs w:val="24"/>
        </w:rPr>
        <w:t>,</w:t>
      </w:r>
      <w:r w:rsidRPr="001B38CE">
        <w:rPr>
          <w:rFonts w:ascii="Times New Roman" w:hAnsi="Times New Roman" w:cs="Times New Roman"/>
          <w:sz w:val="24"/>
          <w:szCs w:val="24"/>
        </w:rPr>
        <w:t xml:space="preserve"> por ej. La búsqueda se efectúo en el periodo 2010-2016, encontrándose 10 artículos empíricos, siendo necesario, ampliar en futuros estudios el periodo de búsqueda para conocer con mayor alcance lo investigado en el tema. </w:t>
      </w:r>
    </w:p>
    <w:p w:rsidR="003032BB" w:rsidP="001B38CE" w14:paraId="791AB924" w14:textId="77777777">
      <w:pPr>
        <w:spacing w:line="480" w:lineRule="auto"/>
        <w:rPr>
          <w:rFonts w:ascii="Times New Roman" w:hAnsi="Times New Roman" w:cs="Times New Roman"/>
          <w:sz w:val="24"/>
          <w:szCs w:val="24"/>
        </w:rPr>
      </w:pPr>
      <w:r>
        <w:rPr>
          <w:rFonts w:ascii="Times New Roman" w:hAnsi="Times New Roman" w:cs="Times New Roman"/>
          <w:sz w:val="24"/>
          <w:szCs w:val="24"/>
        </w:rPr>
        <w:t>Presentar en forma</w:t>
      </w:r>
      <w:r w:rsidRPr="001B38CE" w:rsidR="00AA472A">
        <w:rPr>
          <w:rFonts w:ascii="Times New Roman" w:hAnsi="Times New Roman" w:cs="Times New Roman"/>
          <w:sz w:val="24"/>
          <w:szCs w:val="24"/>
        </w:rPr>
        <w:t xml:space="preserve"> compara</w:t>
      </w:r>
      <w:r>
        <w:rPr>
          <w:rFonts w:ascii="Times New Roman" w:hAnsi="Times New Roman" w:cs="Times New Roman"/>
          <w:sz w:val="24"/>
          <w:szCs w:val="24"/>
        </w:rPr>
        <w:t>tiva</w:t>
      </w:r>
      <w:r w:rsidRPr="001B38CE" w:rsidR="00AA472A">
        <w:rPr>
          <w:rFonts w:ascii="Times New Roman" w:hAnsi="Times New Roman" w:cs="Times New Roman"/>
          <w:sz w:val="24"/>
          <w:szCs w:val="24"/>
        </w:rPr>
        <w:t xml:space="preserve"> los resultados con </w:t>
      </w:r>
      <w:r>
        <w:rPr>
          <w:rFonts w:ascii="Times New Roman" w:hAnsi="Times New Roman" w:cs="Times New Roman"/>
          <w:sz w:val="24"/>
          <w:szCs w:val="24"/>
        </w:rPr>
        <w:t xml:space="preserve">los </w:t>
      </w:r>
      <w:r w:rsidRPr="001B38CE" w:rsidR="00AA472A">
        <w:rPr>
          <w:rFonts w:ascii="Times New Roman" w:hAnsi="Times New Roman" w:cs="Times New Roman"/>
          <w:sz w:val="24"/>
          <w:szCs w:val="24"/>
        </w:rPr>
        <w:t>estudios previos (revisiones que hayan focalizado el tema)</w:t>
      </w:r>
      <w:r>
        <w:rPr>
          <w:rFonts w:ascii="Times New Roman" w:hAnsi="Times New Roman" w:cs="Times New Roman"/>
          <w:sz w:val="24"/>
          <w:szCs w:val="24"/>
        </w:rPr>
        <w:t xml:space="preserve"> siempre enfocado en el objetivo del presente estudio</w:t>
      </w:r>
      <w:r w:rsidRPr="001B38CE" w:rsidR="00AA472A">
        <w:rPr>
          <w:rFonts w:ascii="Times New Roman" w:hAnsi="Times New Roman" w:cs="Times New Roman"/>
          <w:sz w:val="24"/>
          <w:szCs w:val="24"/>
        </w:rPr>
        <w:t xml:space="preserve">. </w:t>
      </w:r>
      <w:r>
        <w:rPr>
          <w:rFonts w:ascii="Times New Roman" w:hAnsi="Times New Roman" w:cs="Times New Roman"/>
          <w:sz w:val="24"/>
          <w:szCs w:val="24"/>
        </w:rPr>
        <w:t xml:space="preserve">Igualmente </w:t>
      </w:r>
      <w:r w:rsidRPr="001B38CE" w:rsidR="00AA472A">
        <w:rPr>
          <w:rFonts w:ascii="Times New Roman" w:hAnsi="Times New Roman" w:cs="Times New Roman"/>
          <w:sz w:val="24"/>
          <w:szCs w:val="24"/>
        </w:rPr>
        <w:t xml:space="preserve">se indican algunas consecuencias teóricas, prácticas y metodológicas en función </w:t>
      </w:r>
      <w:r>
        <w:rPr>
          <w:rFonts w:ascii="Times New Roman" w:hAnsi="Times New Roman" w:cs="Times New Roman"/>
          <w:sz w:val="24"/>
          <w:szCs w:val="24"/>
        </w:rPr>
        <w:t>a</w:t>
      </w:r>
      <w:r w:rsidRPr="001B38CE" w:rsidR="00AA472A">
        <w:rPr>
          <w:rFonts w:ascii="Times New Roman" w:hAnsi="Times New Roman" w:cs="Times New Roman"/>
          <w:sz w:val="24"/>
          <w:szCs w:val="24"/>
        </w:rPr>
        <w:t xml:space="preserve"> los resultados</w:t>
      </w:r>
      <w:r>
        <w:rPr>
          <w:rFonts w:ascii="Times New Roman" w:hAnsi="Times New Roman" w:cs="Times New Roman"/>
          <w:sz w:val="24"/>
          <w:szCs w:val="24"/>
        </w:rPr>
        <w:t>.</w:t>
      </w:r>
    </w:p>
    <w:p w:rsidR="00AA472A" w:rsidRPr="001B38CE" w:rsidP="001B38CE" w14:paraId="57397B73"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t>Ejemplo:</w:t>
      </w:r>
    </w:p>
    <w:p w:rsidR="00A31BCC" w:rsidRPr="001B38CE" w:rsidP="001B38CE" w14:paraId="5341D553" w14:textId="77777777">
      <w:pPr>
        <w:spacing w:line="480" w:lineRule="auto"/>
        <w:rPr>
          <w:rFonts w:ascii="Times New Roman" w:hAnsi="Times New Roman" w:cs="Times New Roman"/>
          <w:sz w:val="24"/>
          <w:szCs w:val="24"/>
        </w:rPr>
      </w:pPr>
      <w:r w:rsidRPr="001B38CE">
        <w:rPr>
          <w:rFonts w:ascii="Times New Roman" w:hAnsi="Times New Roman" w:cs="Times New Roman"/>
          <w:sz w:val="24"/>
          <w:szCs w:val="24"/>
        </w:rPr>
        <w:t>La revisión de la literatura científica realizada nos ubica también en un contexto de diversidad de tendencias que están más allá de incorporar nuevas didácticas a los procesos curriculares, siendo éste un primer enfoque identificado que se fundamenta en el desarrollo, en la adaptación de los sistemas organizados con tecnologías, en la implementación de nuevos currículos y en la diversidad de la oferta académica dentro y fuera de las fronteras universitaria</w:t>
      </w:r>
      <w:r w:rsidRPr="001B38CE" w:rsidR="008A0DD2">
        <w:rPr>
          <w:rFonts w:ascii="Times New Roman" w:hAnsi="Times New Roman" w:cs="Times New Roman"/>
          <w:sz w:val="24"/>
          <w:szCs w:val="24"/>
        </w:rPr>
        <w:t>s y del país (Arizabaleta, 2006;</w:t>
      </w:r>
      <w:r w:rsidRPr="001B38CE">
        <w:rPr>
          <w:rFonts w:ascii="Times New Roman" w:hAnsi="Times New Roman" w:cs="Times New Roman"/>
          <w:sz w:val="24"/>
          <w:szCs w:val="24"/>
        </w:rPr>
        <w:t xml:space="preserve"> Nieli, 2007; Antunes y Martínez, 2008; Rusinko, 2010; Butcher et al., 2011; Lee y Kilaberia, 2012; Barth y Rieckmann, 2012; Goni et al., 2013; Dima et al., 2013).</w:t>
      </w:r>
    </w:p>
    <w:p w:rsidR="003032BB" w:rsidP="003032BB" w14:paraId="6B965A82" w14:textId="77777777">
      <w:pPr>
        <w:spacing w:line="480" w:lineRule="auto"/>
        <w:rPr>
          <w:rFonts w:ascii="Times New Roman" w:hAnsi="Times New Roman" w:cs="Times New Roman"/>
          <w:b/>
          <w:sz w:val="24"/>
          <w:szCs w:val="24"/>
        </w:rPr>
      </w:pPr>
    </w:p>
    <w:p w:rsidR="003032BB" w:rsidP="003032BB" w14:paraId="681501D8" w14:textId="77777777">
      <w:pPr>
        <w:spacing w:line="480" w:lineRule="auto"/>
        <w:rPr>
          <w:rFonts w:ascii="Times New Roman" w:hAnsi="Times New Roman" w:cs="Times New Roman"/>
          <w:b/>
          <w:sz w:val="24"/>
          <w:szCs w:val="24"/>
        </w:rPr>
      </w:pPr>
    </w:p>
    <w:p w:rsidR="003032BB" w:rsidP="003032BB" w14:paraId="2FE4BD41" w14:textId="77777777">
      <w:pPr>
        <w:spacing w:line="480" w:lineRule="auto"/>
        <w:rPr>
          <w:rFonts w:ascii="Times New Roman" w:hAnsi="Times New Roman" w:cs="Times New Roman"/>
          <w:b/>
          <w:sz w:val="24"/>
          <w:szCs w:val="24"/>
        </w:rPr>
      </w:pPr>
    </w:p>
    <w:p w:rsidR="003032BB" w:rsidP="003032BB" w14:paraId="49DE73D0" w14:textId="77777777">
      <w:pPr>
        <w:spacing w:line="480" w:lineRule="auto"/>
        <w:rPr>
          <w:rFonts w:ascii="Times New Roman" w:hAnsi="Times New Roman" w:cs="Times New Roman"/>
          <w:b/>
          <w:sz w:val="24"/>
          <w:szCs w:val="24"/>
        </w:rPr>
      </w:pPr>
    </w:p>
    <w:p w:rsidR="003032BB" w:rsidRPr="001B38CE" w:rsidP="003032BB" w14:paraId="77858F29" w14:textId="753D4073">
      <w:pPr>
        <w:spacing w:line="480" w:lineRule="auto"/>
        <w:rPr>
          <w:rFonts w:ascii="Times New Roman" w:hAnsi="Times New Roman" w:cs="Times New Roman"/>
          <w:b/>
          <w:sz w:val="24"/>
          <w:szCs w:val="24"/>
        </w:rPr>
      </w:pPr>
      <w:r w:rsidRPr="001B38CE">
        <w:rPr>
          <w:rFonts w:ascii="Times New Roman" w:hAnsi="Times New Roman" w:cs="Times New Roman"/>
          <w:b/>
          <w:sz w:val="24"/>
          <w:szCs w:val="24"/>
        </w:rPr>
        <w:t>Conclusiones</w:t>
      </w:r>
    </w:p>
    <w:p w:rsidR="003032BB" w:rsidP="003032BB" w14:paraId="58418304" w14:textId="65E0CB25">
      <w:pPr>
        <w:spacing w:line="480" w:lineRule="auto"/>
        <w:rPr>
          <w:rFonts w:ascii="Times New Roman" w:hAnsi="Times New Roman" w:cs="Times New Roman"/>
          <w:sz w:val="24"/>
          <w:szCs w:val="24"/>
        </w:rPr>
      </w:pPr>
      <w:r>
        <w:rPr>
          <w:rFonts w:ascii="Times New Roman" w:hAnsi="Times New Roman" w:cs="Times New Roman"/>
          <w:sz w:val="24"/>
          <w:szCs w:val="24"/>
        </w:rPr>
        <w:t>La</w:t>
      </w:r>
      <w:r w:rsidRPr="001B38CE">
        <w:rPr>
          <w:rFonts w:ascii="Times New Roman" w:hAnsi="Times New Roman" w:cs="Times New Roman"/>
          <w:sz w:val="24"/>
          <w:szCs w:val="24"/>
        </w:rPr>
        <w:t xml:space="preserve">s conclusiones </w:t>
      </w:r>
      <w:r>
        <w:rPr>
          <w:rFonts w:ascii="Times New Roman" w:hAnsi="Times New Roman" w:cs="Times New Roman"/>
          <w:sz w:val="24"/>
          <w:szCs w:val="24"/>
        </w:rPr>
        <w:t xml:space="preserve">deben ser </w:t>
      </w:r>
      <w:r w:rsidR="00C20172">
        <w:rPr>
          <w:rFonts w:ascii="Times New Roman" w:hAnsi="Times New Roman" w:cs="Times New Roman"/>
          <w:sz w:val="24"/>
          <w:szCs w:val="24"/>
        </w:rPr>
        <w:t xml:space="preserve">concretas, </w:t>
      </w:r>
      <w:r>
        <w:rPr>
          <w:rFonts w:ascii="Times New Roman" w:hAnsi="Times New Roman" w:cs="Times New Roman"/>
          <w:sz w:val="24"/>
          <w:szCs w:val="24"/>
        </w:rPr>
        <w:t>claras y precisas centrado en los hallazgos y dando</w:t>
      </w:r>
      <w:r w:rsidRPr="001B38CE">
        <w:rPr>
          <w:rFonts w:ascii="Times New Roman" w:hAnsi="Times New Roman" w:cs="Times New Roman"/>
          <w:sz w:val="24"/>
          <w:szCs w:val="24"/>
        </w:rPr>
        <w:t xml:space="preserve"> respuestas a la pregunta y objetivo de investigación. </w:t>
      </w:r>
      <w:bookmarkStart w:id="50" w:name="_Hlk482700238"/>
    </w:p>
    <w:p w:rsidR="003032BB" w:rsidP="003032BB" w14:paraId="54648EB8" w14:textId="77777777">
      <w:pPr>
        <w:spacing w:line="480" w:lineRule="auto"/>
        <w:rPr>
          <w:rFonts w:ascii="Times New Roman" w:hAnsi="Times New Roman" w:cs="Times New Roman"/>
          <w:sz w:val="24"/>
          <w:szCs w:val="24"/>
        </w:rPr>
      </w:pPr>
    </w:p>
    <w:p w:rsidR="003032BB" w:rsidRPr="001B38CE" w:rsidP="003032BB" w14:paraId="3697376A" w14:textId="340A2E14">
      <w:pPr>
        <w:spacing w:line="480" w:lineRule="auto"/>
        <w:rPr>
          <w:rFonts w:ascii="Times New Roman" w:hAnsi="Times New Roman" w:cs="Times New Roman"/>
          <w:sz w:val="24"/>
          <w:szCs w:val="24"/>
        </w:rPr>
      </w:pPr>
      <w:r w:rsidRPr="001B38CE">
        <w:rPr>
          <w:rFonts w:ascii="Times New Roman" w:hAnsi="Times New Roman" w:cs="Times New Roman"/>
          <w:sz w:val="24"/>
          <w:szCs w:val="24"/>
        </w:rPr>
        <w:t xml:space="preserve">Extensión </w:t>
      </w:r>
      <w:r>
        <w:rPr>
          <w:rFonts w:ascii="Times New Roman" w:hAnsi="Times New Roman" w:cs="Times New Roman"/>
          <w:sz w:val="24"/>
          <w:szCs w:val="24"/>
        </w:rPr>
        <w:t xml:space="preserve">del capítulo </w:t>
      </w:r>
      <w:r w:rsidRPr="001B38CE">
        <w:rPr>
          <w:rFonts w:ascii="Times New Roman" w:hAnsi="Times New Roman" w:cs="Times New Roman"/>
          <w:sz w:val="24"/>
          <w:szCs w:val="24"/>
        </w:rPr>
        <w:t>mín. 2 y máx. 5 páginas.</w:t>
      </w:r>
      <w:bookmarkEnd w:id="50"/>
    </w:p>
    <w:p w:rsidR="00A31BCC" w:rsidRPr="001B38CE" w:rsidP="001B38CE" w14:paraId="1FA1B63C" w14:textId="77777777">
      <w:pPr>
        <w:spacing w:line="480" w:lineRule="auto"/>
        <w:rPr>
          <w:rFonts w:ascii="Times New Roman" w:hAnsi="Times New Roman" w:cs="Times New Roman"/>
          <w:sz w:val="24"/>
          <w:szCs w:val="24"/>
        </w:rPr>
      </w:pPr>
    </w:p>
    <w:p w:rsidR="00A31BCC" w:rsidRPr="001B38CE" w:rsidP="001B38CE" w14:paraId="19D8D08D" w14:textId="77777777">
      <w:pPr>
        <w:spacing w:line="480" w:lineRule="auto"/>
        <w:rPr>
          <w:rFonts w:ascii="Times New Roman" w:hAnsi="Times New Roman" w:cs="Times New Roman"/>
          <w:sz w:val="24"/>
          <w:szCs w:val="24"/>
        </w:rPr>
      </w:pPr>
    </w:p>
    <w:p w:rsidR="00A31BCC" w:rsidRPr="001B38CE" w:rsidP="001B38CE" w14:paraId="07FD00FB" w14:textId="77777777">
      <w:pPr>
        <w:spacing w:line="480" w:lineRule="auto"/>
        <w:rPr>
          <w:rFonts w:ascii="Times New Roman" w:hAnsi="Times New Roman" w:cs="Times New Roman"/>
          <w:sz w:val="24"/>
          <w:szCs w:val="24"/>
        </w:rPr>
      </w:pPr>
    </w:p>
    <w:p w:rsidR="009C3893" w:rsidP="001B38CE" w14:paraId="101B4B6B" w14:textId="77777777">
      <w:pPr>
        <w:pStyle w:val="Heading1"/>
        <w:spacing w:line="480" w:lineRule="auto"/>
        <w:jc w:val="left"/>
        <w:rPr>
          <w:rFonts w:ascii="Times New Roman" w:hAnsi="Times New Roman" w:cs="Times New Roman"/>
          <w:sz w:val="24"/>
          <w:szCs w:val="24"/>
        </w:rPr>
      </w:pPr>
    </w:p>
    <w:p w:rsidR="001F0350" w:rsidP="001F0350" w14:paraId="0228FE20" w14:textId="77777777"/>
    <w:p w:rsidR="001F0350" w:rsidP="001F0350" w14:paraId="79A9B237" w14:textId="77777777"/>
    <w:p w:rsidR="001F0350" w:rsidP="001F0350" w14:paraId="7E26E8B5" w14:textId="77777777"/>
    <w:p w:rsidR="001F0350" w:rsidP="001F0350" w14:paraId="35BA5AEB" w14:textId="77777777"/>
    <w:p w:rsidR="001F0350" w:rsidP="001F0350" w14:paraId="493ECA41" w14:textId="77777777"/>
    <w:p w:rsidR="001F0350" w:rsidP="001F0350" w14:paraId="08E1F423" w14:textId="77777777"/>
    <w:p w:rsidR="001F0350" w:rsidP="001F0350" w14:paraId="5F5F91FE" w14:textId="77777777"/>
    <w:p w:rsidR="001F0350" w:rsidP="001F0350" w14:paraId="7070AEB6" w14:textId="77777777"/>
    <w:p w:rsidR="001F0350" w:rsidP="001F0350" w14:paraId="2DEB7C79" w14:textId="77777777"/>
    <w:p w:rsidR="001F0350" w:rsidP="001F0350" w14:paraId="3E12E747" w14:textId="77777777"/>
    <w:p w:rsidR="001F0350" w:rsidRPr="001F0350" w:rsidP="001F0350" w14:paraId="763F66E8" w14:textId="77777777"/>
    <w:p w:rsidR="008A0DD2" w:rsidRPr="001B38CE" w:rsidP="001B38CE" w14:paraId="795BC37F" w14:textId="77777777">
      <w:pPr>
        <w:spacing w:line="480" w:lineRule="auto"/>
        <w:rPr>
          <w:rFonts w:ascii="Times New Roman" w:hAnsi="Times New Roman" w:cs="Times New Roman"/>
          <w:sz w:val="24"/>
          <w:szCs w:val="24"/>
        </w:rPr>
      </w:pPr>
    </w:p>
    <w:p w:rsidR="008A0DD2" w:rsidRPr="001B38CE" w:rsidP="001B38CE" w14:paraId="5067CAA8" w14:textId="77777777">
      <w:pPr>
        <w:spacing w:line="480" w:lineRule="auto"/>
        <w:rPr>
          <w:rFonts w:ascii="Times New Roman" w:hAnsi="Times New Roman" w:cs="Times New Roman"/>
          <w:sz w:val="24"/>
          <w:szCs w:val="24"/>
        </w:rPr>
      </w:pPr>
    </w:p>
    <w:p w:rsidR="008A0DD2" w:rsidP="001B38CE" w14:paraId="38D6820C" w14:textId="77777777">
      <w:pPr>
        <w:spacing w:line="480" w:lineRule="auto"/>
        <w:rPr>
          <w:rFonts w:ascii="Times New Roman" w:hAnsi="Times New Roman" w:cs="Times New Roman"/>
          <w:sz w:val="24"/>
          <w:szCs w:val="24"/>
        </w:rPr>
      </w:pPr>
    </w:p>
    <w:p w:rsidR="00736090" w:rsidRPr="001B38CE" w:rsidP="000E3078" w14:paraId="720C51BC" w14:textId="49D66DB8">
      <w:pPr>
        <w:pStyle w:val="Heading1"/>
        <w:spacing w:line="480" w:lineRule="auto"/>
        <w:rPr>
          <w:rFonts w:ascii="Times New Roman" w:hAnsi="Times New Roman" w:cs="Times New Roman"/>
          <w:sz w:val="24"/>
          <w:szCs w:val="24"/>
        </w:rPr>
      </w:pPr>
      <w:bookmarkStart w:id="51" w:name="_Toc54390440"/>
      <w:r w:rsidRPr="001B38CE">
        <w:rPr>
          <w:rFonts w:ascii="Times New Roman" w:hAnsi="Times New Roman" w:cs="Times New Roman"/>
          <w:sz w:val="24"/>
          <w:szCs w:val="24"/>
        </w:rPr>
        <w:t>REFERENCIAS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1"/>
    </w:p>
    <w:p w:rsidR="000E3078" w:rsidP="000E3078" w14:paraId="5A205E89" w14:textId="77777777">
      <w:pPr>
        <w:rPr>
          <w:rFonts w:ascii="Times New Roman" w:hAnsi="Times New Roman" w:cs="Times New Roman"/>
          <w:sz w:val="24"/>
          <w:szCs w:val="24"/>
        </w:rPr>
      </w:pPr>
      <w:r w:rsidRPr="00C862AB">
        <w:rPr>
          <w:rFonts w:ascii="Times New Roman" w:hAnsi="Times New Roman" w:cs="Times New Roman"/>
          <w:sz w:val="24"/>
          <w:szCs w:val="24"/>
        </w:rPr>
        <w:t xml:space="preserve">Elaborar las referencias de acuerdo con la norma de estilos APA </w:t>
      </w:r>
      <w:r>
        <w:rPr>
          <w:rFonts w:ascii="Times New Roman" w:hAnsi="Times New Roman" w:cs="Times New Roman"/>
          <w:sz w:val="24"/>
          <w:szCs w:val="24"/>
        </w:rPr>
        <w:t xml:space="preserve">7mª </w:t>
      </w:r>
      <w:r w:rsidRPr="00C862AB">
        <w:rPr>
          <w:rFonts w:ascii="Times New Roman" w:hAnsi="Times New Roman" w:cs="Times New Roman"/>
          <w:sz w:val="24"/>
          <w:szCs w:val="24"/>
        </w:rPr>
        <w:t>versión</w:t>
      </w:r>
      <w:r>
        <w:rPr>
          <w:rFonts w:ascii="Times New Roman" w:hAnsi="Times New Roman" w:cs="Times New Roman"/>
          <w:sz w:val="24"/>
          <w:szCs w:val="24"/>
        </w:rPr>
        <w:t>.</w:t>
      </w:r>
    </w:p>
    <w:p w:rsidR="000E3078" w:rsidP="000E3078" w14:paraId="26D794CC" w14:textId="77777777">
      <w:pPr>
        <w:spacing w:before="0"/>
        <w:ind w:left="708" w:firstLine="1"/>
        <w:rPr>
          <w:rFonts w:ascii="Times New Roman" w:hAnsi="Times New Roman" w:cs="Times New Roman"/>
          <w:sz w:val="24"/>
          <w:szCs w:val="24"/>
        </w:rPr>
      </w:pPr>
    </w:p>
    <w:p w:rsidR="000E3078" w:rsidP="000E3078" w14:paraId="37742695" w14:textId="77777777">
      <w:pPr>
        <w:spacing w:before="0"/>
        <w:ind w:left="708" w:firstLine="1"/>
        <w:rPr>
          <w:rFonts w:ascii="Times New Roman" w:hAnsi="Times New Roman" w:cs="Times New Roman"/>
          <w:sz w:val="24"/>
          <w:szCs w:val="24"/>
        </w:rPr>
      </w:pPr>
      <w:r>
        <w:rPr>
          <w:rFonts w:ascii="Times New Roman" w:hAnsi="Times New Roman" w:cs="Times New Roman"/>
          <w:sz w:val="24"/>
          <w:szCs w:val="24"/>
        </w:rPr>
        <w:t>Se recomienda el</w:t>
      </w:r>
      <w:r w:rsidRPr="00C862AB">
        <w:rPr>
          <w:rFonts w:ascii="Times New Roman" w:hAnsi="Times New Roman" w:cs="Times New Roman"/>
          <w:sz w:val="24"/>
          <w:szCs w:val="24"/>
        </w:rPr>
        <w:t xml:space="preserve"> uso de gestores de referencia como</w:t>
      </w:r>
      <w:r>
        <w:rPr>
          <w:rFonts w:ascii="Times New Roman" w:hAnsi="Times New Roman" w:cs="Times New Roman"/>
          <w:sz w:val="24"/>
          <w:szCs w:val="24"/>
        </w:rPr>
        <w:t>:</w:t>
      </w:r>
    </w:p>
    <w:p w:rsidR="000E3078" w:rsidP="000E3078" w14:paraId="7DF8FF1D" w14:textId="77777777">
      <w:pPr>
        <w:pStyle w:val="ListParagraph"/>
        <w:numPr>
          <w:ilvl w:val="0"/>
          <w:numId w:val="37"/>
        </w:numPr>
        <w:spacing w:before="0"/>
      </w:pPr>
      <w:r w:rsidRPr="001543D5">
        <w:t>Mendeley</w:t>
      </w:r>
      <w:r>
        <w:t xml:space="preserve">: </w:t>
      </w:r>
      <w:hyperlink r:id="rId14" w:history="1">
        <w:r w:rsidRPr="00230FC4">
          <w:rPr>
            <w:rStyle w:val="Hyperlink"/>
          </w:rPr>
          <w:t>https://www.mendeley.com/?interaction_required=true</w:t>
        </w:r>
      </w:hyperlink>
      <w:r>
        <w:t xml:space="preserve"> (consultado el 9 de marzo 2022)</w:t>
      </w:r>
    </w:p>
    <w:p w:rsidR="000E3078" w:rsidP="000E3078" w14:paraId="545FE555" w14:textId="77777777">
      <w:pPr>
        <w:pStyle w:val="ListParagraph"/>
        <w:numPr>
          <w:ilvl w:val="0"/>
          <w:numId w:val="37"/>
        </w:numPr>
        <w:spacing w:before="0"/>
      </w:pPr>
      <w:r w:rsidRPr="001543D5">
        <w:t>Zotero</w:t>
      </w:r>
      <w:r>
        <w:t xml:space="preserve">: </w:t>
      </w:r>
      <w:hyperlink r:id="rId15" w:history="1">
        <w:r w:rsidRPr="00230FC4">
          <w:rPr>
            <w:rStyle w:val="Hyperlink"/>
          </w:rPr>
          <w:t>https://zotero.softonic.com/descargar</w:t>
        </w:r>
      </w:hyperlink>
      <w:r>
        <w:t xml:space="preserve"> (consultado el 9 de marzo 2022)</w:t>
      </w:r>
    </w:p>
    <w:p w:rsidR="000E3078" w:rsidRPr="001543D5" w:rsidP="000E3078" w14:paraId="7DEDD9FF" w14:textId="77777777">
      <w:pPr>
        <w:pStyle w:val="ListParagraph"/>
        <w:spacing w:before="0"/>
        <w:ind w:left="1069" w:firstLine="0"/>
      </w:pPr>
    </w:p>
    <w:p w:rsidR="000E3078" w:rsidP="000E3078" w14:paraId="28D10FF6" w14:textId="77777777">
      <w:pPr>
        <w:ind w:left="708" w:firstLine="1"/>
        <w:rPr>
          <w:rFonts w:ascii="Times New Roman" w:hAnsi="Times New Roman" w:cs="Times New Roman"/>
          <w:sz w:val="24"/>
          <w:szCs w:val="24"/>
        </w:rPr>
      </w:pPr>
      <w:r w:rsidRPr="00C862AB">
        <w:rPr>
          <w:rFonts w:ascii="Times New Roman" w:hAnsi="Times New Roman" w:cs="Times New Roman"/>
          <w:sz w:val="24"/>
          <w:szCs w:val="24"/>
        </w:rPr>
        <w:t>Tener en cuenta que todo lo citado en el texto debe incluirse en las referencias</w:t>
      </w:r>
      <w:r>
        <w:rPr>
          <w:rFonts w:ascii="Times New Roman" w:hAnsi="Times New Roman" w:cs="Times New Roman"/>
          <w:sz w:val="24"/>
          <w:szCs w:val="24"/>
        </w:rPr>
        <w:t>, así como t</w:t>
      </w:r>
      <w:r w:rsidRPr="00C862AB">
        <w:rPr>
          <w:rFonts w:ascii="Times New Roman" w:hAnsi="Times New Roman" w:cs="Times New Roman"/>
          <w:sz w:val="24"/>
          <w:szCs w:val="24"/>
        </w:rPr>
        <w:t xml:space="preserve">odas las referencias deben corresponder a una cita en el texto. </w:t>
      </w:r>
    </w:p>
    <w:p w:rsidR="000E3078" w:rsidP="000E3078" w14:paraId="775E21D0" w14:textId="77777777">
      <w:pPr>
        <w:ind w:left="708" w:firstLine="1"/>
        <w:rPr>
          <w:rFonts w:ascii="Times New Roman" w:hAnsi="Times New Roman" w:cs="Times New Roman"/>
          <w:sz w:val="24"/>
          <w:szCs w:val="24"/>
        </w:rPr>
      </w:pPr>
    </w:p>
    <w:p w:rsidR="000E3078" w:rsidRPr="00BD7A5C" w:rsidP="000E3078" w14:paraId="71441368" w14:textId="77777777">
      <w:pPr>
        <w:spacing w:after="200" w:line="480" w:lineRule="auto"/>
        <w:jc w:val="left"/>
        <w:rPr>
          <w:rFonts w:ascii="Times New Roman" w:hAnsi="Times New Roman" w:cs="Times New Roman"/>
          <w:sz w:val="24"/>
          <w:szCs w:val="24"/>
          <w:lang w:val="es-ES_tradnl"/>
        </w:rPr>
      </w:pPr>
      <w:r w:rsidRPr="00077F6E">
        <w:rPr>
          <w:rFonts w:cs="Arial"/>
          <w:noProof/>
          <w:lang w:val="es-CO" w:eastAsia="es-CO"/>
        </w:rPr>
        <mc:AlternateContent>
          <mc:Choice Requires="wps">
            <w:drawing>
              <wp:inline distT="0" distB="0" distL="0" distR="0">
                <wp:extent cx="5153025" cy="2857500"/>
                <wp:effectExtent l="0" t="0" r="28575" b="19050"/>
                <wp:docPr id="3" name="Cuadro de texto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153025" cy="2857500"/>
                        </a:xfrm>
                        <a:prstGeom prst="rect">
                          <a:avLst/>
                        </a:prstGeom>
                        <a:solidFill>
                          <a:srgbClr val="FFFFFF"/>
                        </a:solidFill>
                        <a:ln w="9525">
                          <a:solidFill>
                            <a:srgbClr val="000000"/>
                          </a:solidFill>
                          <a:miter lim="800000"/>
                          <a:headEnd/>
                          <a:tailEnd/>
                        </a:ln>
                      </wps:spPr>
                      <wps:txbx>
                        <w:txbxContent>
                          <w:p w:rsidR="000E3078" w:rsidP="000E3078" w14:textId="77777777">
                            <w:pPr>
                              <w:ind w:firstLine="0"/>
                              <w:jc w:val="center"/>
                            </w:pPr>
                            <w:r>
                              <w:t>Sobre los estilos de redacción:</w:t>
                            </w:r>
                          </w:p>
                          <w:p w:rsidR="000E3078" w:rsidP="000E3078" w14:textId="77777777">
                            <w:pPr>
                              <w:ind w:firstLine="0"/>
                            </w:pPr>
                            <w:r>
                              <w:t>El formato de la tesis, las citas y las referencias se harán de acuerdo con el Manual de Publicaciones de la American Psychological Association séptima edición, los cuales se encuentran disponibles en todos los Centros de Información de UPN, bajo la siguiente referencia:</w:t>
                            </w:r>
                          </w:p>
                          <w:p w:rsidR="000E3078" w:rsidP="000E3078" w14:textId="77777777">
                            <w:r>
                              <w:rPr>
                                <w:b/>
                              </w:rPr>
                              <w:t>Código</w:t>
                            </w:r>
                            <w:r>
                              <w:t>: 808.06615 APA/D</w:t>
                            </w:r>
                          </w:p>
                          <w:p w:rsidR="000E3078" w:rsidP="000E3078" w14:textId="77777777">
                            <w:pPr>
                              <w:ind w:firstLine="0"/>
                            </w:pPr>
                            <w:r>
                              <w:t>También pueden consultar la siguiente página web:</w:t>
                            </w:r>
                          </w:p>
                          <w:p w:rsidR="000E3078" w:rsidP="000E3078" w14:textId="77777777">
                            <w:pPr>
                              <w:rPr>
                                <w:rStyle w:val="Hyperlink"/>
                              </w:rPr>
                            </w:pPr>
                            <w:hyperlink r:id="rId16" w:history="1">
                              <w:r w:rsidRPr="00FE5B5F">
                                <w:rPr>
                                  <w:rStyle w:val="Hyperlink"/>
                                </w:rPr>
                                <w:t>http://www.apastyle.org/learn/tutorials/index.aspx</w:t>
                              </w:r>
                            </w:hyperlink>
                          </w:p>
                          <w:p w:rsidR="000E3078" w:rsidRPr="001645BD" w:rsidP="000E3078" w14:textId="77777777">
                            <w:pPr>
                              <w:rPr>
                                <w:rStyle w:val="Hyperlink"/>
                                <w:sz w:val="16"/>
                                <w:szCs w:val="16"/>
                              </w:rPr>
                            </w:pPr>
                          </w:p>
                          <w:p w:rsidR="000E3078" w:rsidRPr="00882535" w:rsidP="000E3078" w14:textId="77777777">
                            <w:pPr>
                              <w:ind w:firstLine="0"/>
                            </w:pPr>
                            <w:r>
                              <w:t>Nota importante: L</w:t>
                            </w:r>
                            <w:r w:rsidRPr="00882535">
                              <w:t>a Facultad de Salud</w:t>
                            </w:r>
                            <w:r>
                              <w:t xml:space="preserve"> (excepto Psicología)</w:t>
                            </w:r>
                            <w:r w:rsidRPr="00882535">
                              <w:t xml:space="preserve"> utilizar</w:t>
                            </w:r>
                            <w:r>
                              <w:t>á</w:t>
                            </w:r>
                            <w:r w:rsidRPr="00882535">
                              <w:t xml:space="preserve"> el estilo Vancouver.</w:t>
                            </w:r>
                          </w:p>
                        </w:txbxContent>
                      </wps:txbx>
                      <wps:bodyPr rot="0" vert="horz" wrap="square" lIns="91440" tIns="45720" rIns="91440" bIns="45720" anchor="t" anchorCtr="0"/>
                    </wps:wsp>
                  </a:graphicData>
                </a:graphic>
              </wp:inline>
            </w:drawing>
          </mc:Choice>
          <mc:Fallback>
            <w:pict>
              <v:shapetype id="_x0000_t202" coordsize="21600,21600" o:spt="202" path="m,l,21600r21600,l21600,xe">
                <v:stroke joinstyle="miter"/>
                <v:path gradientshapeok="t" o:connecttype="rect"/>
              </v:shapetype>
              <v:shape id="Cuadro de texto 2" o:spid="_x0000_i1026" type="#_x0000_t202" style="width:405.75pt;height:225pt;mso-left-percent:-10001;mso-position-horizontal-relative:char;mso-position-vertical-relative:line;mso-top-percent:-10001;mso-wrap-style:square;visibility:visible;v-text-anchor:top">
                <v:textbox>
                  <w:txbxContent>
                    <w:p w:rsidR="000E3078" w:rsidP="000E3078" w14:paraId="001C9DC3" w14:textId="77777777">
                      <w:pPr>
                        <w:ind w:firstLine="0"/>
                        <w:jc w:val="center"/>
                      </w:pPr>
                      <w:r>
                        <w:t>Sobre los estilos de redacción:</w:t>
                      </w:r>
                    </w:p>
                    <w:p w:rsidR="000E3078" w:rsidP="000E3078" w14:paraId="64DCF5B0" w14:textId="77777777">
                      <w:pPr>
                        <w:ind w:firstLine="0"/>
                      </w:pPr>
                      <w:r>
                        <w:t>El formato de la tesis, las citas y las referencias se harán de acuerdo con el Manual de Publicaciones de la American Psychological Association séptima edición, los cuales se encuentran disponibles en todos los Centros de Información de UPN, bajo la siguiente referencia:</w:t>
                      </w:r>
                    </w:p>
                    <w:p w:rsidR="000E3078" w:rsidP="000E3078" w14:paraId="0BCA5575" w14:textId="77777777">
                      <w:r>
                        <w:rPr>
                          <w:b/>
                        </w:rPr>
                        <w:t>Código</w:t>
                      </w:r>
                      <w:r>
                        <w:t>: 808.06615 APA/D</w:t>
                      </w:r>
                    </w:p>
                    <w:p w:rsidR="000E3078" w:rsidP="000E3078" w14:paraId="6C3D164F" w14:textId="77777777">
                      <w:pPr>
                        <w:ind w:firstLine="0"/>
                      </w:pPr>
                      <w:r>
                        <w:t>También pueden consultar la siguiente página web:</w:t>
                      </w:r>
                    </w:p>
                    <w:p w:rsidR="000E3078" w:rsidP="000E3078" w14:paraId="7E8DC65D" w14:textId="77777777">
                      <w:pPr>
                        <w:rPr>
                          <w:rStyle w:val="Hyperlink"/>
                        </w:rPr>
                      </w:pPr>
                      <w:hyperlink r:id="rId16" w:history="1">
                        <w:r w:rsidRPr="00FE5B5F">
                          <w:rPr>
                            <w:rStyle w:val="Hyperlink"/>
                          </w:rPr>
                          <w:t>http://www.apastyle.org/learn/tutorials/index.aspx</w:t>
                        </w:r>
                      </w:hyperlink>
                    </w:p>
                    <w:p w:rsidR="000E3078" w:rsidRPr="001645BD" w:rsidP="000E3078" w14:paraId="1FFFCCC2" w14:textId="77777777">
                      <w:pPr>
                        <w:rPr>
                          <w:rStyle w:val="Hyperlink"/>
                          <w:sz w:val="16"/>
                          <w:szCs w:val="16"/>
                        </w:rPr>
                      </w:pPr>
                    </w:p>
                    <w:p w:rsidR="000E3078" w:rsidRPr="00882535" w:rsidP="000E3078" w14:paraId="335EE267" w14:textId="77777777">
                      <w:pPr>
                        <w:ind w:firstLine="0"/>
                      </w:pPr>
                      <w:r>
                        <w:t>Nota importante: L</w:t>
                      </w:r>
                      <w:r w:rsidRPr="00882535">
                        <w:t>a Facultad de Salud</w:t>
                      </w:r>
                      <w:r>
                        <w:t xml:space="preserve"> (excepto Psicología)</w:t>
                      </w:r>
                      <w:r w:rsidRPr="00882535">
                        <w:t xml:space="preserve"> utilizar</w:t>
                      </w:r>
                      <w:r>
                        <w:t>á</w:t>
                      </w:r>
                      <w:r w:rsidRPr="00882535">
                        <w:t xml:space="preserve"> el estilo Vancouver.</w:t>
                      </w:r>
                    </w:p>
                  </w:txbxContent>
                </v:textbox>
                <w10:wrap type="none"/>
                <w10:anchorlock/>
              </v:shape>
            </w:pict>
          </mc:Fallback>
        </mc:AlternateContent>
      </w:r>
    </w:p>
    <w:p w:rsidR="009C3893" w:rsidRPr="001B38CE" w:rsidP="001B38CE" w14:paraId="1D847101" w14:textId="77777777">
      <w:pPr>
        <w:pStyle w:val="ListParagraph"/>
        <w:spacing w:line="480" w:lineRule="auto"/>
        <w:ind w:left="0"/>
      </w:pPr>
    </w:p>
    <w:p w:rsidR="00375D11" w:rsidRPr="00460D7C" w:rsidP="00736090" w14:paraId="1299A6B0" w14:textId="77777777">
      <w:pPr>
        <w:rPr>
          <w:sz w:val="22"/>
        </w:rPr>
      </w:pPr>
    </w:p>
    <w:p w:rsidR="00375D11" w:rsidRPr="00460D7C" w:rsidP="00736090" w14:paraId="2B9C781E" w14:textId="77777777">
      <w:pPr>
        <w:rPr>
          <w:sz w:val="22"/>
        </w:rPr>
      </w:pPr>
    </w:p>
    <w:sectPr w:rsidSect="001A0AA3">
      <w:headerReference w:type="default" r:id="rId17"/>
      <w:footerReference w:type="default" r:id="rId18"/>
      <w:pgSz w:w="11907" w:h="16840" w:code="9"/>
      <w:pgMar w:top="4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endnote w:type="separator" w:id="0">
    <w:p w:rsidR="00003C8B" w:rsidP="00162990" w14:paraId="2697BD56" w14:textId="77777777">
      <w:r>
        <w:separator/>
      </w:r>
    </w:p>
  </w:endnote>
  <w:endnote w:type="continuationSeparator" w:id="1">
    <w:p w:rsidR="00003C8B" w:rsidP="00162990" w14:paraId="1B2710AF" w14:textId="77777777">
      <w:r>
        <w:continuationSeparator/>
      </w:r>
    </w:p>
  </w:endnote>
  <w:endnote w:type="continuationNotice" w:id="2">
    <w:p w:rsidR="00003C8B" w14:paraId="5A66102A"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46"/>
      <w:gridCol w:w="1342"/>
    </w:tblGrid>
    <w:tr w14:paraId="6BF0410F" w14:textId="77777777" w:rsidTr="003C00E2">
      <w:tblPrEx>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16"/>
        <w:jc w:val="center"/>
      </w:trPr>
      <w:tc>
        <w:tcPr>
          <w:tcW w:w="7583" w:type="dxa"/>
          <w:vAlign w:val="center"/>
        </w:tcPr>
        <w:p w:rsidR="00CD4DC4" w:rsidRPr="00085796" w:rsidP="00295C00" w14:paraId="086984B7" w14:textId="77777777">
          <w:pPr>
            <w:pStyle w:val="Footer"/>
            <w:rPr>
              <w:b/>
              <w:sz w:val="16"/>
            </w:rPr>
          </w:pPr>
          <w:r>
            <w:rPr>
              <w:sz w:val="16"/>
              <w:szCs w:val="16"/>
            </w:rPr>
            <w:t>&lt;</w:t>
          </w:r>
          <w:r w:rsidRPr="003C00E2" w:rsidR="003C00E2">
            <w:rPr>
              <w:sz w:val="16"/>
              <w:szCs w:val="16"/>
            </w:rPr>
            <w:t>Colocar los apellidos e inicial del primer nombre de los autores en orden alfabético, separados por punto y coma</w:t>
          </w:r>
          <w:r w:rsidR="004C1B7D">
            <w:t>&gt;</w:t>
          </w:r>
        </w:p>
      </w:tc>
      <w:tc>
        <w:tcPr>
          <w:tcW w:w="1344" w:type="dxa"/>
          <w:vAlign w:val="center"/>
        </w:tcPr>
        <w:p w:rsidR="00CD4DC4" w:rsidRPr="00085796" w:rsidP="00295C00" w14:paraId="53151C6C" w14:textId="77777777">
          <w:pPr>
            <w:pStyle w:val="Footer"/>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sidR="005A6A24">
            <w:rPr>
              <w:b/>
              <w:noProof/>
              <w:sz w:val="16"/>
            </w:rPr>
            <w:t>2</w:t>
          </w:r>
          <w:r w:rsidRPr="0018163B">
            <w:rPr>
              <w:b/>
              <w:sz w:val="16"/>
            </w:rPr>
            <w:fldChar w:fldCharType="end"/>
          </w:r>
        </w:p>
      </w:tc>
    </w:tr>
  </w:tbl>
  <w:p w:rsidR="00CD4DC4" w14:paraId="7AFCD6E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003C8B" w:rsidP="00162990" w14:paraId="519ABE07" w14:textId="77777777">
      <w:r>
        <w:separator/>
      </w:r>
    </w:p>
  </w:footnote>
  <w:footnote w:type="continuationSeparator" w:id="1">
    <w:p w:rsidR="00003C8B" w:rsidP="00162990" w14:paraId="1483E115" w14:textId="77777777">
      <w:r>
        <w:continuationSeparator/>
      </w:r>
    </w:p>
  </w:footnote>
  <w:footnote w:type="continuationNotice" w:id="2">
    <w:p w:rsidR="00003C8B" w14:paraId="24F8B5B8"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00E2" w:rsidRPr="00555A31" w:rsidP="00AD1899" w14:paraId="002C6B41" w14:textId="7FF99528">
    <w:pPr>
      <w:pStyle w:val="Header"/>
      <w:ind w:firstLine="0"/>
    </w:pPr>
    <w:r>
      <w:rPr>
        <w:noProof/>
      </w:rPr>
      <w:drawing>
        <wp:inline distT="0" distB="0" distL="0" distR="0">
          <wp:extent cx="1076400" cy="675979"/>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400" cy="675979"/>
                  </a:xfrm>
                  <a:prstGeom prst="rect">
                    <a:avLst/>
                  </a:prstGeom>
                  <a:noFill/>
                  <a:ln>
                    <a:noFill/>
                  </a:ln>
                </pic:spPr>
              </pic:pic>
            </a:graphicData>
          </a:graphic>
        </wp:inline>
      </w:drawing>
    </w:r>
    <w:r>
      <w:ptab w:relativeTo="margin" w:alignment="right" w:leader="none"/>
    </w:r>
    <w:r w:rsidRPr="003C00E2">
      <w:rPr>
        <w:sz w:val="16"/>
        <w:szCs w:val="16"/>
      </w:rPr>
      <w:t>Título de la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B293A"/>
    <w:multiLevelType w:val="hybridMultilevel"/>
    <w:tmpl w:val="A128033E"/>
    <w:lvl w:ilvl="0">
      <w:start w:val="1"/>
      <w:numFmt w:val="bullet"/>
      <w:lvlText w:val=""/>
      <w:lvlJc w:val="left"/>
      <w:pPr>
        <w:ind w:left="1353" w:hanging="360"/>
      </w:pPr>
      <w:rPr>
        <w:rFonts w:ascii="Symbol" w:hAnsi="Symbol" w:hint="default"/>
      </w:rPr>
    </w:lvl>
    <w:lvl w:ilvl="1" w:tentative="1">
      <w:start w:val="1"/>
      <w:numFmt w:val="bullet"/>
      <w:lvlText w:val="o"/>
      <w:lvlJc w:val="left"/>
      <w:pPr>
        <w:ind w:left="2073" w:hanging="360"/>
      </w:pPr>
      <w:rPr>
        <w:rFonts w:ascii="Courier New" w:hAnsi="Courier New" w:cs="Courier New" w:hint="default"/>
      </w:rPr>
    </w:lvl>
    <w:lvl w:ilvl="2" w:tentative="1">
      <w:start w:val="1"/>
      <w:numFmt w:val="bullet"/>
      <w:lvlText w:val=""/>
      <w:lvlJc w:val="left"/>
      <w:pPr>
        <w:ind w:left="2793" w:hanging="360"/>
      </w:pPr>
      <w:rPr>
        <w:rFonts w:ascii="Wingdings" w:hAnsi="Wingdings" w:hint="default"/>
      </w:rPr>
    </w:lvl>
    <w:lvl w:ilvl="3" w:tentative="1">
      <w:start w:val="1"/>
      <w:numFmt w:val="bullet"/>
      <w:lvlText w:val=""/>
      <w:lvlJc w:val="left"/>
      <w:pPr>
        <w:ind w:left="3513" w:hanging="360"/>
      </w:pPr>
      <w:rPr>
        <w:rFonts w:ascii="Symbol" w:hAnsi="Symbol" w:hint="default"/>
      </w:rPr>
    </w:lvl>
    <w:lvl w:ilvl="4" w:tentative="1">
      <w:start w:val="1"/>
      <w:numFmt w:val="bullet"/>
      <w:lvlText w:val="o"/>
      <w:lvlJc w:val="left"/>
      <w:pPr>
        <w:ind w:left="4233" w:hanging="360"/>
      </w:pPr>
      <w:rPr>
        <w:rFonts w:ascii="Courier New" w:hAnsi="Courier New" w:cs="Courier New" w:hint="default"/>
      </w:rPr>
    </w:lvl>
    <w:lvl w:ilvl="5" w:tentative="1">
      <w:start w:val="1"/>
      <w:numFmt w:val="bullet"/>
      <w:lvlText w:val=""/>
      <w:lvlJc w:val="left"/>
      <w:pPr>
        <w:ind w:left="4953" w:hanging="360"/>
      </w:pPr>
      <w:rPr>
        <w:rFonts w:ascii="Wingdings" w:hAnsi="Wingdings" w:hint="default"/>
      </w:rPr>
    </w:lvl>
    <w:lvl w:ilvl="6" w:tentative="1">
      <w:start w:val="1"/>
      <w:numFmt w:val="bullet"/>
      <w:lvlText w:val=""/>
      <w:lvlJc w:val="left"/>
      <w:pPr>
        <w:ind w:left="5673" w:hanging="360"/>
      </w:pPr>
      <w:rPr>
        <w:rFonts w:ascii="Symbol" w:hAnsi="Symbol" w:hint="default"/>
      </w:rPr>
    </w:lvl>
    <w:lvl w:ilvl="7" w:tentative="1">
      <w:start w:val="1"/>
      <w:numFmt w:val="bullet"/>
      <w:lvlText w:val="o"/>
      <w:lvlJc w:val="left"/>
      <w:pPr>
        <w:ind w:left="6393" w:hanging="360"/>
      </w:pPr>
      <w:rPr>
        <w:rFonts w:ascii="Courier New" w:hAnsi="Courier New" w:cs="Courier New" w:hint="default"/>
      </w:rPr>
    </w:lvl>
    <w:lvl w:ilvl="8" w:tentative="1">
      <w:start w:val="1"/>
      <w:numFmt w:val="bullet"/>
      <w:lvlText w:val=""/>
      <w:lvlJc w:val="left"/>
      <w:pPr>
        <w:ind w:left="7113" w:hanging="360"/>
      </w:pPr>
      <w:rPr>
        <w:rFonts w:ascii="Wingdings" w:hAnsi="Wingdings" w:hint="default"/>
      </w:rPr>
    </w:lvl>
  </w:abstractNum>
  <w:abstractNum w:abstractNumId="1">
    <w:nsid w:val="02581E11"/>
    <w:multiLevelType w:val="multilevel"/>
    <w:tmpl w:val="F6B042AA"/>
    <w:numStyleLink w:val="Estilo2"/>
  </w:abstractNum>
  <w:abstractNum w:abstractNumId="2">
    <w:nsid w:val="02FE0849"/>
    <w:multiLevelType w:val="multilevel"/>
    <w:tmpl w:val="A38806DE"/>
    <w:lvl w:ilvl="0">
      <w:start w:val="1"/>
      <w:numFmt w:val="decimal"/>
      <w:lvlText w:val="CAPÍTULO %1."/>
      <w:lvlJc w:val="left"/>
      <w:pPr>
        <w:ind w:left="1778"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1461C2"/>
    <w:multiLevelType w:val="hybridMultilevel"/>
    <w:tmpl w:val="38EE6554"/>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4">
    <w:nsid w:val="0A0048B7"/>
    <w:multiLevelType w:val="hybridMultilevel"/>
    <w:tmpl w:val="A792FE56"/>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5">
    <w:nsid w:val="0A366140"/>
    <w:multiLevelType w:val="hybridMultilevel"/>
    <w:tmpl w:val="1F1019DE"/>
    <w:lvl w:ilvl="0">
      <w:start w:val="1"/>
      <w:numFmt w:val="bullet"/>
      <w:lvlText w:val="-"/>
      <w:lvlJc w:val="left"/>
      <w:pPr>
        <w:ind w:left="1069" w:hanging="360"/>
      </w:pPr>
      <w:rPr>
        <w:rFonts w:ascii="Arial" w:eastAsia="Times New Roman" w:hAnsi="Arial" w:cs="Aria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6">
    <w:nsid w:val="0B7420E5"/>
    <w:multiLevelType w:val="hybridMultilevel"/>
    <w:tmpl w:val="9E187466"/>
    <w:lvl w:ilvl="0">
      <w:start w:val="8"/>
      <w:numFmt w:val="bullet"/>
      <w:lvlText w:val="-"/>
      <w:lvlJc w:val="left"/>
      <w:pPr>
        <w:ind w:left="720" w:hanging="36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4BC338D"/>
    <w:multiLevelType w:val="hybridMultilevel"/>
    <w:tmpl w:val="DDFC8BA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8">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A5A16C8"/>
    <w:multiLevelType w:val="multilevel"/>
    <w:tmpl w:val="F6B042AA"/>
    <w:numStyleLink w:val="Estilo2"/>
  </w:abstractNum>
  <w:abstractNum w:abstractNumId="1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1">
    <w:nsid w:val="2A1E6DD6"/>
    <w:multiLevelType w:val="hybridMultilevel"/>
    <w:tmpl w:val="1206D6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E21710F"/>
    <w:multiLevelType w:val="hybridMultilevel"/>
    <w:tmpl w:val="25966B90"/>
    <w:lvl w:ilvl="0">
      <w:start w:val="1"/>
      <w:numFmt w:val="bullet"/>
      <w:lvlText w:val=""/>
      <w:lvlJc w:val="left"/>
      <w:pPr>
        <w:ind w:left="3273" w:hanging="360"/>
      </w:pPr>
      <w:rPr>
        <w:rFonts w:ascii="Symbol" w:hAnsi="Symbol" w:hint="default"/>
        <w:b w:val="0"/>
        <w:i w:val="0"/>
        <w:color w:val="auto"/>
        <w:sz w:val="20"/>
      </w:rPr>
    </w:lvl>
    <w:lvl w:ilvl="1" w:tentative="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tentative="1">
      <w:start w:val="1"/>
      <w:numFmt w:val="bullet"/>
      <w:lvlText w:val=""/>
      <w:lvlJc w:val="left"/>
      <w:pPr>
        <w:ind w:left="4440" w:hanging="360"/>
      </w:pPr>
      <w:rPr>
        <w:rFonts w:ascii="Symbol" w:hAnsi="Symbol" w:hint="default"/>
      </w:rPr>
    </w:lvl>
    <w:lvl w:ilvl="4" w:tentative="1">
      <w:start w:val="1"/>
      <w:numFmt w:val="bullet"/>
      <w:lvlText w:val="o"/>
      <w:lvlJc w:val="left"/>
      <w:pPr>
        <w:ind w:left="5160" w:hanging="360"/>
      </w:pPr>
      <w:rPr>
        <w:rFonts w:ascii="Courier New" w:hAnsi="Courier New" w:cs="Courier New" w:hint="default"/>
      </w:rPr>
    </w:lvl>
    <w:lvl w:ilvl="5" w:tentative="1">
      <w:start w:val="1"/>
      <w:numFmt w:val="bullet"/>
      <w:lvlText w:val=""/>
      <w:lvlJc w:val="left"/>
      <w:pPr>
        <w:ind w:left="5880" w:hanging="360"/>
      </w:pPr>
      <w:rPr>
        <w:rFonts w:ascii="Wingdings" w:hAnsi="Wingdings" w:hint="default"/>
      </w:rPr>
    </w:lvl>
    <w:lvl w:ilvl="6" w:tentative="1">
      <w:start w:val="1"/>
      <w:numFmt w:val="bullet"/>
      <w:lvlText w:val=""/>
      <w:lvlJc w:val="left"/>
      <w:pPr>
        <w:ind w:left="6600" w:hanging="360"/>
      </w:pPr>
      <w:rPr>
        <w:rFonts w:ascii="Symbol" w:hAnsi="Symbol" w:hint="default"/>
      </w:rPr>
    </w:lvl>
    <w:lvl w:ilvl="7" w:tentative="1">
      <w:start w:val="1"/>
      <w:numFmt w:val="bullet"/>
      <w:lvlText w:val="o"/>
      <w:lvlJc w:val="left"/>
      <w:pPr>
        <w:ind w:left="7320" w:hanging="360"/>
      </w:pPr>
      <w:rPr>
        <w:rFonts w:ascii="Courier New" w:hAnsi="Courier New" w:cs="Courier New" w:hint="default"/>
      </w:rPr>
    </w:lvl>
    <w:lvl w:ilvl="8" w:tentative="1">
      <w:start w:val="1"/>
      <w:numFmt w:val="bullet"/>
      <w:lvlText w:val=""/>
      <w:lvlJc w:val="left"/>
      <w:pPr>
        <w:ind w:left="8040" w:hanging="360"/>
      </w:pPr>
      <w:rPr>
        <w:rFonts w:ascii="Wingdings" w:hAnsi="Wingdings" w:hint="default"/>
      </w:rPr>
    </w:lvl>
  </w:abstractNum>
  <w:abstractNum w:abstractNumId="13">
    <w:nsid w:val="352A38EF"/>
    <w:multiLevelType w:val="hybridMultilevel"/>
    <w:tmpl w:val="F53CB800"/>
    <w:lvl w:ilvl="0">
      <w:start w:val="8"/>
      <w:numFmt w:val="bullet"/>
      <w:lvlText w:val="-"/>
      <w:lvlJc w:val="left"/>
      <w:pPr>
        <w:ind w:left="720" w:hanging="36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AB5018B"/>
    <w:multiLevelType w:val="hybridMultilevel"/>
    <w:tmpl w:val="DA16F6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C0A65B9"/>
    <w:multiLevelType w:val="hybridMultilevel"/>
    <w:tmpl w:val="72E05DF0"/>
    <w:lvl w:ilvl="0">
      <w:start w:val="1"/>
      <w:numFmt w:val="lowerLetter"/>
      <w:lvlText w:val="%1."/>
      <w:lvlJc w:val="left"/>
      <w:pPr>
        <w:ind w:left="1211" w:hanging="360"/>
      </w:pPr>
      <w:rPr>
        <w:rFonts w:hint="default"/>
        <w:b w:val="0"/>
        <w:i/>
        <w:color w:val="auto"/>
        <w:sz w:val="20"/>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7B45466"/>
    <w:multiLevelType w:val="hybridMultilevel"/>
    <w:tmpl w:val="2D3EF6A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9">
    <w:nsid w:val="5DD03560"/>
    <w:multiLevelType w:val="hybridMultilevel"/>
    <w:tmpl w:val="59AED66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100C66"/>
    <w:multiLevelType w:val="hybridMultilevel"/>
    <w:tmpl w:val="B5C6FDBE"/>
    <w:lvl w:ilvl="0">
      <w:start w:val="1"/>
      <w:numFmt w:val="bullet"/>
      <w:lvlText w:val="-"/>
      <w:lvlJc w:val="left"/>
      <w:pPr>
        <w:ind w:left="2487" w:hanging="360"/>
      </w:pPr>
      <w:rPr>
        <w:rFonts w:ascii="Arial" w:eastAsia="Times New Roman" w:hAnsi="Arial" w:cs="Aria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22">
    <w:nsid w:val="648E6BF1"/>
    <w:multiLevelType w:val="hybridMultilevel"/>
    <w:tmpl w:val="AC8E621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67C54A12"/>
    <w:multiLevelType w:val="hybridMultilevel"/>
    <w:tmpl w:val="B622B4D8"/>
    <w:lvl w:ilvl="0">
      <w:start w:val="1"/>
      <w:numFmt w:val="bullet"/>
      <w:lvlText w:val=""/>
      <w:lvlJc w:val="left"/>
      <w:pPr>
        <w:ind w:left="1069" w:hanging="360"/>
      </w:pPr>
      <w:rPr>
        <w:rFonts w:ascii="Symbol" w:hAnsi="Symbo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24">
    <w:nsid w:val="6A686BD2"/>
    <w:multiLevelType w:val="hybridMultilevel"/>
    <w:tmpl w:val="7084FE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DAD2F25"/>
    <w:multiLevelType w:val="multilevel"/>
    <w:tmpl w:val="0C0A001D"/>
    <w:numStyleLink w:val="Estilo1"/>
  </w:abstractNum>
  <w:num w:numId="1">
    <w:abstractNumId w:val="2"/>
  </w:num>
  <w:num w:numId="2">
    <w:abstractNumId w:val="8"/>
  </w:num>
  <w:num w:numId="3">
    <w:abstractNumId w:val="3"/>
  </w:num>
  <w:num w:numId="4">
    <w:abstractNumId w:val="15"/>
  </w:num>
  <w:num w:numId="5">
    <w:abstractNumId w:val="1"/>
  </w:num>
  <w:num w:numId="6">
    <w:abstractNumId w:val="17"/>
  </w:num>
  <w:num w:numId="7">
    <w:abstractNumId w:val="7"/>
  </w:num>
  <w:num w:numId="8">
    <w:abstractNumId w:val="11"/>
  </w:num>
  <w:num w:numId="9">
    <w:abstractNumId w:val="5"/>
  </w:num>
  <w:num w:numId="10">
    <w:abstractNumId w:val="0"/>
  </w:num>
  <w:num w:numId="11">
    <w:abstractNumId w:val="16"/>
  </w:num>
  <w:num w:numId="12">
    <w:abstractNumId w:val="21"/>
  </w:num>
  <w:num w:numId="13">
    <w:abstractNumId w:val="14"/>
  </w:num>
  <w:num w:numId="14">
    <w:abstractNumId w:val="12"/>
  </w:num>
  <w:num w:numId="15">
    <w:abstractNumId w:val="20"/>
  </w:num>
  <w:num w:numId="16">
    <w:abstractNumId w:val="2"/>
  </w:num>
  <w:num w:numId="17">
    <w:abstractNumId w:val="2"/>
  </w:num>
  <w:num w:numId="18">
    <w:abstractNumId w:val="10"/>
  </w:num>
  <w:num w:numId="19">
    <w:abstractNumId w:val="25"/>
  </w:num>
  <w:num w:numId="20">
    <w:abstractNumId w:val="9"/>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8"/>
  </w:num>
  <w:num w:numId="30">
    <w:abstractNumId w:val="2"/>
  </w:num>
  <w:num w:numId="31">
    <w:abstractNumId w:val="22"/>
  </w:num>
  <w:num w:numId="32">
    <w:abstractNumId w:val="24"/>
  </w:num>
  <w:num w:numId="33">
    <w:abstractNumId w:val="19"/>
  </w:num>
  <w:num w:numId="34">
    <w:abstractNumId w:val="4"/>
  </w:num>
  <w:num w:numId="35">
    <w:abstractNumId w:val="6"/>
  </w:num>
  <w:num w:numId="36">
    <w:abstractNumId w:val="1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footnotePr>
    <w:footnote w:id="0"/>
    <w:footnote w:id="1"/>
    <w:footnote w:id="2"/>
  </w:footnotePr>
  <w:endnotePr>
    <w:endnote w:id="0"/>
    <w:endnote w:id="1"/>
    <w:endnote w:id="2"/>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98"/>
    <w:rsid w:val="00003C8B"/>
    <w:rsid w:val="00016E1F"/>
    <w:rsid w:val="00020CF1"/>
    <w:rsid w:val="00027BBB"/>
    <w:rsid w:val="00027FDD"/>
    <w:rsid w:val="0004478A"/>
    <w:rsid w:val="00044B92"/>
    <w:rsid w:val="00066E76"/>
    <w:rsid w:val="00071D98"/>
    <w:rsid w:val="00075CE7"/>
    <w:rsid w:val="0008132A"/>
    <w:rsid w:val="000818DD"/>
    <w:rsid w:val="00082EF5"/>
    <w:rsid w:val="00085796"/>
    <w:rsid w:val="00090B56"/>
    <w:rsid w:val="000A3AEF"/>
    <w:rsid w:val="000A55F0"/>
    <w:rsid w:val="000B22E8"/>
    <w:rsid w:val="000B7E6D"/>
    <w:rsid w:val="000C279F"/>
    <w:rsid w:val="000D3F44"/>
    <w:rsid w:val="000D4212"/>
    <w:rsid w:val="000E0918"/>
    <w:rsid w:val="000E3078"/>
    <w:rsid w:val="000F3215"/>
    <w:rsid w:val="00106818"/>
    <w:rsid w:val="0011686A"/>
    <w:rsid w:val="00116EBA"/>
    <w:rsid w:val="00120E24"/>
    <w:rsid w:val="001312D9"/>
    <w:rsid w:val="00131F5A"/>
    <w:rsid w:val="001335A1"/>
    <w:rsid w:val="00134A02"/>
    <w:rsid w:val="0013601D"/>
    <w:rsid w:val="001543D5"/>
    <w:rsid w:val="001620D8"/>
    <w:rsid w:val="00162990"/>
    <w:rsid w:val="001645BD"/>
    <w:rsid w:val="001673C1"/>
    <w:rsid w:val="00170704"/>
    <w:rsid w:val="0018163B"/>
    <w:rsid w:val="0018234E"/>
    <w:rsid w:val="00196D2A"/>
    <w:rsid w:val="001A07D0"/>
    <w:rsid w:val="001A0AA3"/>
    <w:rsid w:val="001A7577"/>
    <w:rsid w:val="001B2554"/>
    <w:rsid w:val="001B38CE"/>
    <w:rsid w:val="001B735D"/>
    <w:rsid w:val="001C35B7"/>
    <w:rsid w:val="001C3FCA"/>
    <w:rsid w:val="001C5F68"/>
    <w:rsid w:val="001E00D2"/>
    <w:rsid w:val="001E3E7E"/>
    <w:rsid w:val="001F0350"/>
    <w:rsid w:val="00213566"/>
    <w:rsid w:val="002218D8"/>
    <w:rsid w:val="00221CAF"/>
    <w:rsid w:val="00222333"/>
    <w:rsid w:val="00226E94"/>
    <w:rsid w:val="00230FC4"/>
    <w:rsid w:val="002312C6"/>
    <w:rsid w:val="0024173B"/>
    <w:rsid w:val="00242A05"/>
    <w:rsid w:val="00263AB2"/>
    <w:rsid w:val="0029357C"/>
    <w:rsid w:val="00295C00"/>
    <w:rsid w:val="00296B06"/>
    <w:rsid w:val="002A1880"/>
    <w:rsid w:val="002A38C0"/>
    <w:rsid w:val="002A69A3"/>
    <w:rsid w:val="002A7A9E"/>
    <w:rsid w:val="002B3227"/>
    <w:rsid w:val="002C36FD"/>
    <w:rsid w:val="002C40F4"/>
    <w:rsid w:val="002C6C90"/>
    <w:rsid w:val="002E7F24"/>
    <w:rsid w:val="003032BB"/>
    <w:rsid w:val="00313F11"/>
    <w:rsid w:val="003266AE"/>
    <w:rsid w:val="00335FC4"/>
    <w:rsid w:val="00337840"/>
    <w:rsid w:val="00340FA9"/>
    <w:rsid w:val="00341215"/>
    <w:rsid w:val="00360999"/>
    <w:rsid w:val="0036354A"/>
    <w:rsid w:val="00366D36"/>
    <w:rsid w:val="00375D11"/>
    <w:rsid w:val="00381CF2"/>
    <w:rsid w:val="00390847"/>
    <w:rsid w:val="00394C2A"/>
    <w:rsid w:val="0039715F"/>
    <w:rsid w:val="003A44C7"/>
    <w:rsid w:val="003A5701"/>
    <w:rsid w:val="003B24B6"/>
    <w:rsid w:val="003C00E2"/>
    <w:rsid w:val="003D020B"/>
    <w:rsid w:val="003E0552"/>
    <w:rsid w:val="00402CDF"/>
    <w:rsid w:val="00410A6B"/>
    <w:rsid w:val="00413EB3"/>
    <w:rsid w:val="004170E9"/>
    <w:rsid w:val="00423743"/>
    <w:rsid w:val="00441FBD"/>
    <w:rsid w:val="00442332"/>
    <w:rsid w:val="004426D0"/>
    <w:rsid w:val="004443D7"/>
    <w:rsid w:val="00445BEB"/>
    <w:rsid w:val="0044760A"/>
    <w:rsid w:val="00460B38"/>
    <w:rsid w:val="00460D7C"/>
    <w:rsid w:val="0047058E"/>
    <w:rsid w:val="00471411"/>
    <w:rsid w:val="004947F8"/>
    <w:rsid w:val="00494D84"/>
    <w:rsid w:val="004A11B3"/>
    <w:rsid w:val="004A21A3"/>
    <w:rsid w:val="004B3CA0"/>
    <w:rsid w:val="004B79F9"/>
    <w:rsid w:val="004B7E28"/>
    <w:rsid w:val="004C1B7D"/>
    <w:rsid w:val="004D1F9F"/>
    <w:rsid w:val="004D78AD"/>
    <w:rsid w:val="004E31A3"/>
    <w:rsid w:val="00506CD6"/>
    <w:rsid w:val="00521122"/>
    <w:rsid w:val="00525496"/>
    <w:rsid w:val="00525B19"/>
    <w:rsid w:val="005314EB"/>
    <w:rsid w:val="00550518"/>
    <w:rsid w:val="00555A31"/>
    <w:rsid w:val="00567494"/>
    <w:rsid w:val="00575CB4"/>
    <w:rsid w:val="00581CC7"/>
    <w:rsid w:val="00581F28"/>
    <w:rsid w:val="005938E2"/>
    <w:rsid w:val="005A15BE"/>
    <w:rsid w:val="005A6A24"/>
    <w:rsid w:val="005B3DD3"/>
    <w:rsid w:val="005C042C"/>
    <w:rsid w:val="005C558D"/>
    <w:rsid w:val="005D29FD"/>
    <w:rsid w:val="005E3A63"/>
    <w:rsid w:val="005F7BD3"/>
    <w:rsid w:val="006258B0"/>
    <w:rsid w:val="00626DF3"/>
    <w:rsid w:val="00630AD4"/>
    <w:rsid w:val="006412AF"/>
    <w:rsid w:val="00645563"/>
    <w:rsid w:val="00645B03"/>
    <w:rsid w:val="006519A1"/>
    <w:rsid w:val="00656A34"/>
    <w:rsid w:val="006768BB"/>
    <w:rsid w:val="0068207D"/>
    <w:rsid w:val="00696B51"/>
    <w:rsid w:val="006A5E8E"/>
    <w:rsid w:val="006A7EC5"/>
    <w:rsid w:val="006B4DEA"/>
    <w:rsid w:val="006C209E"/>
    <w:rsid w:val="006C6E02"/>
    <w:rsid w:val="006D0E20"/>
    <w:rsid w:val="006E4D15"/>
    <w:rsid w:val="006F03BF"/>
    <w:rsid w:val="006F054B"/>
    <w:rsid w:val="006F1579"/>
    <w:rsid w:val="006F1C01"/>
    <w:rsid w:val="006F29A2"/>
    <w:rsid w:val="006F714A"/>
    <w:rsid w:val="007064FB"/>
    <w:rsid w:val="00712B9F"/>
    <w:rsid w:val="00715F32"/>
    <w:rsid w:val="0072313C"/>
    <w:rsid w:val="00724B26"/>
    <w:rsid w:val="007304E5"/>
    <w:rsid w:val="007333CD"/>
    <w:rsid w:val="00733522"/>
    <w:rsid w:val="00736090"/>
    <w:rsid w:val="00740AAC"/>
    <w:rsid w:val="007502FA"/>
    <w:rsid w:val="007666F1"/>
    <w:rsid w:val="00767392"/>
    <w:rsid w:val="00785E7D"/>
    <w:rsid w:val="007A6AB3"/>
    <w:rsid w:val="007C03C8"/>
    <w:rsid w:val="007D1F7C"/>
    <w:rsid w:val="007E0E3C"/>
    <w:rsid w:val="00804B2E"/>
    <w:rsid w:val="00810543"/>
    <w:rsid w:val="00821774"/>
    <w:rsid w:val="00822B7F"/>
    <w:rsid w:val="00827646"/>
    <w:rsid w:val="008427EA"/>
    <w:rsid w:val="0084351F"/>
    <w:rsid w:val="00847F49"/>
    <w:rsid w:val="00853524"/>
    <w:rsid w:val="00882535"/>
    <w:rsid w:val="008911CB"/>
    <w:rsid w:val="008A0DD2"/>
    <w:rsid w:val="008A38A8"/>
    <w:rsid w:val="008A40FF"/>
    <w:rsid w:val="008B0E8F"/>
    <w:rsid w:val="008C3C7A"/>
    <w:rsid w:val="008C5414"/>
    <w:rsid w:val="008C6A98"/>
    <w:rsid w:val="008E098B"/>
    <w:rsid w:val="008E0B47"/>
    <w:rsid w:val="008E640E"/>
    <w:rsid w:val="008E7D97"/>
    <w:rsid w:val="008F7B2E"/>
    <w:rsid w:val="00906EFF"/>
    <w:rsid w:val="0092350D"/>
    <w:rsid w:val="00926F3B"/>
    <w:rsid w:val="00935067"/>
    <w:rsid w:val="00943A3F"/>
    <w:rsid w:val="009457A9"/>
    <w:rsid w:val="00955E98"/>
    <w:rsid w:val="00960126"/>
    <w:rsid w:val="00960FD5"/>
    <w:rsid w:val="009715EC"/>
    <w:rsid w:val="00976211"/>
    <w:rsid w:val="00977423"/>
    <w:rsid w:val="00982F7A"/>
    <w:rsid w:val="00984A61"/>
    <w:rsid w:val="00992B6B"/>
    <w:rsid w:val="00996CF5"/>
    <w:rsid w:val="009A2880"/>
    <w:rsid w:val="009A4236"/>
    <w:rsid w:val="009B0B50"/>
    <w:rsid w:val="009B6BCA"/>
    <w:rsid w:val="009B7DEF"/>
    <w:rsid w:val="009C2F5D"/>
    <w:rsid w:val="009C3893"/>
    <w:rsid w:val="009C487B"/>
    <w:rsid w:val="009D20B6"/>
    <w:rsid w:val="009E363A"/>
    <w:rsid w:val="009E6DBE"/>
    <w:rsid w:val="009F019E"/>
    <w:rsid w:val="009F6345"/>
    <w:rsid w:val="00A31BCC"/>
    <w:rsid w:val="00A41231"/>
    <w:rsid w:val="00A50B25"/>
    <w:rsid w:val="00A5272B"/>
    <w:rsid w:val="00A55793"/>
    <w:rsid w:val="00A74D97"/>
    <w:rsid w:val="00A80B4B"/>
    <w:rsid w:val="00A81A38"/>
    <w:rsid w:val="00A851DD"/>
    <w:rsid w:val="00A95532"/>
    <w:rsid w:val="00AA472A"/>
    <w:rsid w:val="00AC17B7"/>
    <w:rsid w:val="00AC3AB0"/>
    <w:rsid w:val="00AC6B0F"/>
    <w:rsid w:val="00AD1899"/>
    <w:rsid w:val="00AD4CE8"/>
    <w:rsid w:val="00AE29AC"/>
    <w:rsid w:val="00AE3066"/>
    <w:rsid w:val="00AE47D3"/>
    <w:rsid w:val="00AE51B4"/>
    <w:rsid w:val="00AF65F8"/>
    <w:rsid w:val="00B04493"/>
    <w:rsid w:val="00B11E3D"/>
    <w:rsid w:val="00B1296B"/>
    <w:rsid w:val="00B33C88"/>
    <w:rsid w:val="00B404BC"/>
    <w:rsid w:val="00B42B1D"/>
    <w:rsid w:val="00B44EFE"/>
    <w:rsid w:val="00B52965"/>
    <w:rsid w:val="00B53DE9"/>
    <w:rsid w:val="00B54B70"/>
    <w:rsid w:val="00B60D85"/>
    <w:rsid w:val="00B663CA"/>
    <w:rsid w:val="00B67655"/>
    <w:rsid w:val="00B67BDD"/>
    <w:rsid w:val="00B739A9"/>
    <w:rsid w:val="00B91FCA"/>
    <w:rsid w:val="00B95A31"/>
    <w:rsid w:val="00B9622C"/>
    <w:rsid w:val="00B96DFB"/>
    <w:rsid w:val="00BA180D"/>
    <w:rsid w:val="00BC5690"/>
    <w:rsid w:val="00BD1EBF"/>
    <w:rsid w:val="00BD7A5C"/>
    <w:rsid w:val="00BE0086"/>
    <w:rsid w:val="00BE4450"/>
    <w:rsid w:val="00BF20EC"/>
    <w:rsid w:val="00BF3F99"/>
    <w:rsid w:val="00C03805"/>
    <w:rsid w:val="00C0488F"/>
    <w:rsid w:val="00C13383"/>
    <w:rsid w:val="00C172C0"/>
    <w:rsid w:val="00C20172"/>
    <w:rsid w:val="00C22445"/>
    <w:rsid w:val="00C26F0E"/>
    <w:rsid w:val="00C76322"/>
    <w:rsid w:val="00C862AB"/>
    <w:rsid w:val="00CA1389"/>
    <w:rsid w:val="00CA376B"/>
    <w:rsid w:val="00CB3F92"/>
    <w:rsid w:val="00CC1B68"/>
    <w:rsid w:val="00CC783D"/>
    <w:rsid w:val="00CD4DC4"/>
    <w:rsid w:val="00D05724"/>
    <w:rsid w:val="00D10A92"/>
    <w:rsid w:val="00D27BAC"/>
    <w:rsid w:val="00D46F26"/>
    <w:rsid w:val="00D52D50"/>
    <w:rsid w:val="00D57EB8"/>
    <w:rsid w:val="00D725C3"/>
    <w:rsid w:val="00D82E3D"/>
    <w:rsid w:val="00D86424"/>
    <w:rsid w:val="00D91CA1"/>
    <w:rsid w:val="00DA2532"/>
    <w:rsid w:val="00DA2DC6"/>
    <w:rsid w:val="00DA3F8F"/>
    <w:rsid w:val="00DD7ADD"/>
    <w:rsid w:val="00DE24F5"/>
    <w:rsid w:val="00DE7983"/>
    <w:rsid w:val="00DF7BC3"/>
    <w:rsid w:val="00E037ED"/>
    <w:rsid w:val="00E16F7B"/>
    <w:rsid w:val="00E31DCE"/>
    <w:rsid w:val="00E43227"/>
    <w:rsid w:val="00E64CEA"/>
    <w:rsid w:val="00E64F37"/>
    <w:rsid w:val="00E7035C"/>
    <w:rsid w:val="00E726BE"/>
    <w:rsid w:val="00E741E8"/>
    <w:rsid w:val="00E818AB"/>
    <w:rsid w:val="00E83F6D"/>
    <w:rsid w:val="00E87379"/>
    <w:rsid w:val="00EA418E"/>
    <w:rsid w:val="00EA44E4"/>
    <w:rsid w:val="00EA6A58"/>
    <w:rsid w:val="00EB28E0"/>
    <w:rsid w:val="00EB476A"/>
    <w:rsid w:val="00EB6E0F"/>
    <w:rsid w:val="00ED7F26"/>
    <w:rsid w:val="00EE3E44"/>
    <w:rsid w:val="00EE7635"/>
    <w:rsid w:val="00EF0BA1"/>
    <w:rsid w:val="00EF335B"/>
    <w:rsid w:val="00EF7F57"/>
    <w:rsid w:val="00F00ED2"/>
    <w:rsid w:val="00F24579"/>
    <w:rsid w:val="00F24CF1"/>
    <w:rsid w:val="00F25ABD"/>
    <w:rsid w:val="00F309FD"/>
    <w:rsid w:val="00F339EB"/>
    <w:rsid w:val="00F34B86"/>
    <w:rsid w:val="00F41436"/>
    <w:rsid w:val="00F524D2"/>
    <w:rsid w:val="00F6050A"/>
    <w:rsid w:val="00F61851"/>
    <w:rsid w:val="00F70676"/>
    <w:rsid w:val="00F70F83"/>
    <w:rsid w:val="00F74596"/>
    <w:rsid w:val="00F81FEC"/>
    <w:rsid w:val="00F8261A"/>
    <w:rsid w:val="00F8312A"/>
    <w:rsid w:val="00F84CA9"/>
    <w:rsid w:val="00F90A8B"/>
    <w:rsid w:val="00F92CAF"/>
    <w:rsid w:val="00F950D4"/>
    <w:rsid w:val="00FB319F"/>
    <w:rsid w:val="00FD2B1A"/>
    <w:rsid w:val="00FE04D0"/>
    <w:rsid w:val="00FE5B5F"/>
    <w:rsid w:val="00FE69C3"/>
  </w:rsids>
  <m:mathPr>
    <m:mathFont m:val="Cambria Math"/>
  </m:mathPr>
  <w:themeFontLang w:val="es-PE" w:eastAsia="ja-JP" w:bidi="ar-SA"/>
  <w:clrSchemeMapping w:bg1="light1" w:t1="dark1" w:bg2="light2" w:t2="dark2" w:accent1="accent1" w:accent2="accent2" w:accent3="accent3" w:accent4="accent4" w:accent5="accent5" w:accent6="accent6" w:hyperlink="hyperlink" w:followedHyperlink="followedHyperlink"/>
  <w14:docId w14:val="69BA2469"/>
  <w15:docId w15:val="{DCA4209D-9617-4561-9C8B-E3C9E9F7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4D0"/>
    <w:pPr>
      <w:spacing w:before="120" w:after="0" w:line="360" w:lineRule="auto"/>
      <w:ind w:firstLine="709"/>
      <w:jc w:val="both"/>
    </w:pPr>
    <w:rPr>
      <w:rFonts w:ascii="Arial" w:hAnsi="Arial"/>
      <w:sz w:val="20"/>
    </w:rPr>
  </w:style>
  <w:style w:type="paragraph" w:styleId="Heading1">
    <w:name w:val="heading 1"/>
    <w:basedOn w:val="Normal"/>
    <w:next w:val="Normal"/>
    <w:link w:val="Ttulo1Car"/>
    <w:uiPriority w:val="9"/>
    <w:qFormat/>
    <w:rsid w:val="00F309FD"/>
    <w:pPr>
      <w:keepNext/>
      <w:keepLines/>
      <w:spacing w:after="120"/>
      <w:jc w:val="center"/>
      <w:outlineLvl w:val="0"/>
    </w:pPr>
    <w:rPr>
      <w:rFonts w:eastAsiaTheme="majorEastAsia" w:cstheme="majorBidi"/>
      <w:b/>
      <w:bCs/>
      <w:sz w:val="28"/>
      <w:szCs w:val="28"/>
    </w:rPr>
  </w:style>
  <w:style w:type="paragraph" w:styleId="Heading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Heading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Heading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Heading5">
    <w:name w:val="heading 5"/>
    <w:basedOn w:val="Normal"/>
    <w:next w:val="Normal"/>
    <w:link w:val="Ttulo5Car"/>
    <w:uiPriority w:val="9"/>
    <w:semiHidden/>
    <w:unhideWhenUsed/>
    <w:qFormat/>
    <w:rsid w:val="00DE79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Ttulo6Car"/>
    <w:uiPriority w:val="9"/>
    <w:semiHidden/>
    <w:unhideWhenUsed/>
    <w:qFormat/>
    <w:rsid w:val="00DE79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Ttulo7Car"/>
    <w:uiPriority w:val="9"/>
    <w:semiHidden/>
    <w:unhideWhenUsed/>
    <w:qFormat/>
    <w:rsid w:val="00DE79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Ttulo8Car"/>
    <w:uiPriority w:val="9"/>
    <w:semiHidden/>
    <w:unhideWhenUsed/>
    <w:qFormat/>
    <w:rsid w:val="00DE798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Ttulo9Car"/>
    <w:uiPriority w:val="9"/>
    <w:semiHidden/>
    <w:unhideWhenUsed/>
    <w:qFormat/>
    <w:rsid w:val="00DE798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DefaultParagraphFont"/>
    <w:link w:val="Title"/>
    <w:rsid w:val="00B404BC"/>
    <w:rPr>
      <w:rFonts w:ascii="Arial" w:eastAsia="Calibri" w:hAnsi="Arial" w:cs="Times New Roman"/>
      <w:b/>
      <w:sz w:val="24"/>
      <w:szCs w:val="24"/>
      <w:lang w:val="es-ES" w:eastAsia="es-ES"/>
    </w:rPr>
  </w:style>
  <w:style w:type="table" w:styleId="TableGrid">
    <w:name w:val="Table Grid"/>
    <w:basedOn w:val="TableNormal"/>
    <w:uiPriority w:val="3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EncabezadoCar"/>
    <w:uiPriority w:val="99"/>
    <w:unhideWhenUsed/>
    <w:rsid w:val="00162990"/>
    <w:pPr>
      <w:tabs>
        <w:tab w:val="center" w:pos="4419"/>
        <w:tab w:val="right" w:pos="8838"/>
      </w:tabs>
    </w:pPr>
  </w:style>
  <w:style w:type="character" w:customStyle="1" w:styleId="EncabezadoCar">
    <w:name w:val="Encabezado Car"/>
    <w:basedOn w:val="DefaultParagraphFont"/>
    <w:link w:val="Header"/>
    <w:uiPriority w:val="99"/>
    <w:rsid w:val="00162990"/>
    <w:rPr>
      <w:rFonts w:ascii="Arial" w:hAnsi="Arial"/>
      <w:sz w:val="20"/>
    </w:rPr>
  </w:style>
  <w:style w:type="paragraph" w:styleId="Footer">
    <w:name w:val="footer"/>
    <w:basedOn w:val="Normal"/>
    <w:link w:val="PiedepginaCar"/>
    <w:uiPriority w:val="99"/>
    <w:unhideWhenUsed/>
    <w:rsid w:val="00162990"/>
    <w:pPr>
      <w:tabs>
        <w:tab w:val="center" w:pos="4419"/>
        <w:tab w:val="right" w:pos="8838"/>
      </w:tabs>
    </w:pPr>
  </w:style>
  <w:style w:type="character" w:customStyle="1" w:styleId="PiedepginaCar">
    <w:name w:val="Pie de página Car"/>
    <w:basedOn w:val="DefaultParagraphFont"/>
    <w:link w:val="Footer"/>
    <w:uiPriority w:val="99"/>
    <w:rsid w:val="00162990"/>
    <w:rPr>
      <w:rFonts w:ascii="Arial" w:hAnsi="Arial"/>
      <w:sz w:val="20"/>
    </w:rPr>
  </w:style>
  <w:style w:type="paragraph" w:styleId="BalloonText">
    <w:name w:val="Balloon Text"/>
    <w:basedOn w:val="Normal"/>
    <w:link w:val="TextodegloboCar"/>
    <w:uiPriority w:val="99"/>
    <w:semiHidden/>
    <w:unhideWhenUsed/>
    <w:rsid w:val="00162990"/>
    <w:rPr>
      <w:rFonts w:ascii="Tahoma" w:hAnsi="Tahoma" w:cs="Tahoma"/>
      <w:sz w:val="16"/>
      <w:szCs w:val="16"/>
    </w:rPr>
  </w:style>
  <w:style w:type="character" w:customStyle="1" w:styleId="TextodegloboCar">
    <w:name w:val="Texto de globo Car"/>
    <w:basedOn w:val="DefaultParagraphFont"/>
    <w:link w:val="BalloonText"/>
    <w:uiPriority w:val="99"/>
    <w:semiHidden/>
    <w:rsid w:val="00162990"/>
    <w:rPr>
      <w:rFonts w:ascii="Tahoma" w:hAnsi="Tahoma" w:cs="Tahoma"/>
      <w:sz w:val="16"/>
      <w:szCs w:val="16"/>
    </w:rPr>
  </w:style>
  <w:style w:type="character" w:customStyle="1" w:styleId="Ttulo1Car">
    <w:name w:val="Título 1 Car"/>
    <w:basedOn w:val="DefaultParagraphFont"/>
    <w:link w:val="Heading1"/>
    <w:uiPriority w:val="9"/>
    <w:rsid w:val="00F309FD"/>
    <w:rPr>
      <w:rFonts w:ascii="Arial" w:hAnsi="Arial" w:eastAsiaTheme="majorEastAsia" w:cstheme="majorBidi"/>
      <w:b/>
      <w:bCs/>
      <w:sz w:val="28"/>
      <w:szCs w:val="28"/>
    </w:rPr>
  </w:style>
  <w:style w:type="character" w:customStyle="1" w:styleId="Ttulo2Car">
    <w:name w:val="Título 2 Car"/>
    <w:basedOn w:val="DefaultParagraphFont"/>
    <w:link w:val="Heading2"/>
    <w:uiPriority w:val="9"/>
    <w:rsid w:val="00DE7983"/>
    <w:rPr>
      <w:rFonts w:ascii="Arial" w:hAnsi="Arial" w:eastAsiaTheme="majorEastAsia" w:cstheme="majorBidi"/>
      <w:b/>
      <w:bCs/>
      <w:szCs w:val="26"/>
    </w:rPr>
  </w:style>
  <w:style w:type="character" w:customStyle="1" w:styleId="Ttulo3Car">
    <w:name w:val="Título 3 Car"/>
    <w:basedOn w:val="DefaultParagraphFont"/>
    <w:link w:val="Heading3"/>
    <w:uiPriority w:val="9"/>
    <w:rsid w:val="000D3F44"/>
    <w:rPr>
      <w:rFonts w:ascii="Arial" w:hAnsi="Arial" w:eastAsiaTheme="majorEastAsia" w:cstheme="majorBidi"/>
      <w:b/>
      <w:bCs/>
      <w:sz w:val="20"/>
    </w:rPr>
  </w:style>
  <w:style w:type="character" w:customStyle="1" w:styleId="Ttulo4Car">
    <w:name w:val="Título 4 Car"/>
    <w:basedOn w:val="DefaultParagraphFont"/>
    <w:link w:val="Heading4"/>
    <w:uiPriority w:val="9"/>
    <w:rsid w:val="000D3F44"/>
    <w:rPr>
      <w:rFonts w:ascii="Arial" w:hAnsi="Arial" w:eastAsiaTheme="majorEastAsia" w:cstheme="majorBidi"/>
      <w:b/>
      <w:bCs/>
      <w:iCs/>
      <w:sz w:val="20"/>
    </w:rPr>
  </w:style>
  <w:style w:type="character" w:customStyle="1" w:styleId="Ttulo5Car">
    <w:name w:val="Título 5 Car"/>
    <w:basedOn w:val="DefaultParagraphFont"/>
    <w:link w:val="Heading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DefaultParagraphFont"/>
    <w:link w:val="Heading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DefaultParagraphFont"/>
    <w:link w:val="Heading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DefaultParagraphFont"/>
    <w:link w:val="Heading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DefaultParagraphFont"/>
    <w:link w:val="Heading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ListParagraph">
    <w:name w:val="List Paragraph"/>
    <w:basedOn w:val="Normal"/>
    <w:uiPriority w:val="34"/>
    <w:qFormat/>
    <w:rsid w:val="00340FA9"/>
    <w:pPr>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yperlink">
    <w:name w:val="Hyperlink"/>
    <w:basedOn w:val="DefaultParagraphFont"/>
    <w:uiPriority w:val="99"/>
    <w:unhideWhenUsed/>
    <w:rsid w:val="00BC5690"/>
    <w:rPr>
      <w:color w:val="0000FF" w:themeColor="hyperlink"/>
      <w:u w:val="single"/>
    </w:rPr>
  </w:style>
  <w:style w:type="paragraph" w:styleId="TOC1">
    <w:name w:val="toc 1"/>
    <w:basedOn w:val="Normal"/>
    <w:next w:val="Normal"/>
    <w:autoRedefine/>
    <w:uiPriority w:val="39"/>
    <w:unhideWhenUsed/>
    <w:rsid w:val="00C03805"/>
    <w:pPr>
      <w:spacing w:before="240"/>
    </w:pPr>
    <w:rPr>
      <w:b/>
    </w:rPr>
  </w:style>
  <w:style w:type="paragraph" w:styleId="TOC2">
    <w:name w:val="toc 2"/>
    <w:basedOn w:val="Normal"/>
    <w:next w:val="Normal"/>
    <w:autoRedefine/>
    <w:uiPriority w:val="39"/>
    <w:unhideWhenUsed/>
    <w:rsid w:val="00C03805"/>
    <w:pPr>
      <w:tabs>
        <w:tab w:val="right" w:leader="dot" w:pos="8778"/>
      </w:tabs>
      <w:ind w:left="680" w:hanging="680"/>
    </w:pPr>
  </w:style>
  <w:style w:type="paragraph" w:styleId="TOC3">
    <w:name w:val="toc 3"/>
    <w:basedOn w:val="Normal"/>
    <w:next w:val="Normal"/>
    <w:autoRedefine/>
    <w:uiPriority w:val="39"/>
    <w:unhideWhenUsed/>
    <w:rsid w:val="00EB476A"/>
    <w:pPr>
      <w:tabs>
        <w:tab w:val="right" w:leader="dot" w:pos="8778"/>
      </w:tabs>
      <w:ind w:left="1531" w:hanging="851"/>
    </w:pPr>
    <w:rPr>
      <w:i/>
    </w:rPr>
  </w:style>
  <w:style w:type="paragraph" w:styleId="TOC4">
    <w:name w:val="toc 4"/>
    <w:basedOn w:val="Normal"/>
    <w:next w:val="Normal"/>
    <w:autoRedefine/>
    <w:uiPriority w:val="39"/>
    <w:unhideWhenUsed/>
    <w:rsid w:val="00740AAC"/>
    <w:pPr>
      <w:tabs>
        <w:tab w:val="right" w:leader="dot" w:pos="8778"/>
      </w:tabs>
      <w:ind w:left="2665" w:hanging="1134"/>
    </w:pPr>
    <w:rPr>
      <w:i/>
    </w:rPr>
  </w:style>
  <w:style w:type="paragraph" w:styleId="NormalWeb">
    <w:name w:val="Normal (Web)"/>
    <w:basedOn w:val="Normal"/>
    <w:uiPriority w:val="99"/>
    <w:semiHidden/>
    <w:unhideWhenUsed/>
    <w:rsid w:val="0036354A"/>
    <w:pPr>
      <w:spacing w:before="100" w:beforeAutospacing="1" w:after="100" w:afterAutospacing="1"/>
      <w:jc w:val="left"/>
    </w:pPr>
    <w:rPr>
      <w:rFonts w:ascii="Times New Roman" w:hAnsi="Times New Roman" w:eastAsiaTheme="minorEastAsia" w:cs="Times New Roman"/>
      <w:sz w:val="24"/>
      <w:szCs w:val="24"/>
      <w:lang w:eastAsia="es-PE"/>
    </w:rPr>
  </w:style>
  <w:style w:type="paragraph" w:styleId="TOCHeading">
    <w:name w:val="TOC Heading"/>
    <w:basedOn w:val="Heading1"/>
    <w:next w:val="Normal"/>
    <w:uiPriority w:val="39"/>
    <w:unhideWhenUsed/>
    <w:qFormat/>
    <w:rsid w:val="002B3227"/>
    <w:pPr>
      <w:spacing w:before="480" w:after="0" w:line="276" w:lineRule="auto"/>
      <w:jc w:val="left"/>
      <w:outlineLvl w:val="9"/>
    </w:pPr>
    <w:rPr>
      <w:rFonts w:asciiTheme="majorHAnsi" w:hAnsiTheme="majorHAnsi"/>
      <w:color w:val="365F91" w:themeColor="accent1" w:themeShade="BF"/>
      <w:lang w:eastAsia="es-PE"/>
    </w:rPr>
  </w:style>
  <w:style w:type="character" w:styleId="CommentReference">
    <w:name w:val="annotation reference"/>
    <w:basedOn w:val="DefaultParagraphFont"/>
    <w:uiPriority w:val="99"/>
    <w:semiHidden/>
    <w:unhideWhenUsed/>
    <w:rsid w:val="004A11B3"/>
    <w:rPr>
      <w:sz w:val="16"/>
      <w:szCs w:val="16"/>
    </w:rPr>
  </w:style>
  <w:style w:type="paragraph" w:styleId="CommentText">
    <w:name w:val="annotation text"/>
    <w:basedOn w:val="Normal"/>
    <w:link w:val="TextocomentarioCar"/>
    <w:uiPriority w:val="99"/>
    <w:semiHidden/>
    <w:unhideWhenUsed/>
    <w:rsid w:val="004A11B3"/>
    <w:rPr>
      <w:szCs w:val="20"/>
    </w:rPr>
  </w:style>
  <w:style w:type="character" w:customStyle="1" w:styleId="TextocomentarioCar">
    <w:name w:val="Texto comentario Car"/>
    <w:basedOn w:val="DefaultParagraphFont"/>
    <w:link w:val="CommentText"/>
    <w:uiPriority w:val="99"/>
    <w:semiHidden/>
    <w:rsid w:val="004A11B3"/>
    <w:rPr>
      <w:rFonts w:ascii="Arial" w:hAnsi="Arial"/>
      <w:sz w:val="20"/>
      <w:szCs w:val="20"/>
    </w:rPr>
  </w:style>
  <w:style w:type="paragraph" w:styleId="CommentSubject">
    <w:name w:val="annotation subject"/>
    <w:basedOn w:val="CommentText"/>
    <w:next w:val="CommentText"/>
    <w:link w:val="AsuntodelcomentarioCar"/>
    <w:uiPriority w:val="99"/>
    <w:semiHidden/>
    <w:unhideWhenUsed/>
    <w:rsid w:val="004A11B3"/>
    <w:rPr>
      <w:b/>
      <w:bCs/>
    </w:rPr>
  </w:style>
  <w:style w:type="character" w:customStyle="1" w:styleId="AsuntodelcomentarioCar">
    <w:name w:val="Asunto del comentario Car"/>
    <w:basedOn w:val="TextocomentarioCar"/>
    <w:link w:val="CommentSubject"/>
    <w:uiPriority w:val="99"/>
    <w:semiHidden/>
    <w:rsid w:val="004A11B3"/>
    <w:rPr>
      <w:rFonts w:ascii="Arial" w:hAnsi="Arial"/>
      <w:b/>
      <w:bCs/>
      <w:sz w:val="20"/>
      <w:szCs w:val="20"/>
    </w:rPr>
  </w:style>
  <w:style w:type="character" w:styleId="FollowedHyperlink">
    <w:name w:val="FollowedHyperlink"/>
    <w:basedOn w:val="DefaultParagraphFont"/>
    <w:uiPriority w:val="99"/>
    <w:semiHidden/>
    <w:unhideWhenUsed/>
    <w:rsid w:val="007A6AB3"/>
    <w:rPr>
      <w:color w:val="800080" w:themeColor="followedHyperlink"/>
      <w:u w:val="single"/>
    </w:rPr>
  </w:style>
  <w:style w:type="paragraph" w:styleId="FootnoteText">
    <w:name w:val="footnote text"/>
    <w:basedOn w:val="Normal"/>
    <w:link w:val="TextonotapieCar"/>
    <w:uiPriority w:val="99"/>
    <w:semiHidden/>
    <w:unhideWhenUsed/>
    <w:rsid w:val="00506CD6"/>
    <w:pPr>
      <w:jc w:val="left"/>
    </w:pPr>
    <w:rPr>
      <w:rFonts w:asciiTheme="minorHAnsi" w:hAnsiTheme="minorHAnsi"/>
      <w:szCs w:val="20"/>
    </w:rPr>
  </w:style>
  <w:style w:type="character" w:customStyle="1" w:styleId="TextonotapieCar">
    <w:name w:val="Texto nota pie Car"/>
    <w:basedOn w:val="DefaultParagraphFont"/>
    <w:link w:val="FootnoteText"/>
    <w:uiPriority w:val="99"/>
    <w:semiHidden/>
    <w:rsid w:val="00506CD6"/>
    <w:rPr>
      <w:sz w:val="20"/>
      <w:szCs w:val="20"/>
    </w:rPr>
  </w:style>
  <w:style w:type="character" w:styleId="FootnoteReference">
    <w:name w:val="footnote reference"/>
    <w:basedOn w:val="DefaultParagraphFont"/>
    <w:uiPriority w:val="99"/>
    <w:semiHidden/>
    <w:unhideWhenUsed/>
    <w:rsid w:val="00506CD6"/>
    <w:rPr>
      <w:vertAlign w:val="superscript"/>
    </w:rPr>
  </w:style>
  <w:style w:type="character" w:customStyle="1" w:styleId="apple-converted-space">
    <w:name w:val="apple-converted-space"/>
    <w:basedOn w:val="DefaultParagraphFont"/>
    <w:rsid w:val="00B739A9"/>
  </w:style>
  <w:style w:type="character" w:customStyle="1" w:styleId="Mencionar1">
    <w:name w:val="Mencionar1"/>
    <w:basedOn w:val="DefaultParagraphFont"/>
    <w:uiPriority w:val="99"/>
    <w:semiHidden/>
    <w:unhideWhenUsed/>
    <w:rsid w:val="00B739A9"/>
    <w:rPr>
      <w:color w:val="2B579A"/>
      <w:shd w:val="clear" w:color="auto" w:fill="E6E6E6"/>
    </w:rPr>
  </w:style>
  <w:style w:type="paragraph" w:customStyle="1" w:styleId="NombredelaFacultad">
    <w:name w:val="Nombre de la Facultad"/>
    <w:basedOn w:val="Title"/>
    <w:link w:val="NombredelaFacultadCar"/>
    <w:qFormat/>
    <w:rsid w:val="00F61851"/>
    <w:pPr>
      <w:spacing w:line="312" w:lineRule="auto"/>
      <w:ind w:firstLine="0"/>
      <w:jc w:val="left"/>
    </w:pPr>
    <w:rPr>
      <w:b w:val="0"/>
      <w:caps/>
      <w:noProof/>
      <w:color w:val="404040" w:themeColor="text1" w:themeTint="BF"/>
      <w:sz w:val="60"/>
      <w:szCs w:val="31"/>
      <w:u w:val="single"/>
      <w:lang w:eastAsia="es-PE"/>
    </w:rPr>
  </w:style>
  <w:style w:type="paragraph" w:customStyle="1" w:styleId="Nombredecarrera">
    <w:name w:val="Nombre de carrera"/>
    <w:basedOn w:val="Normal"/>
    <w:link w:val="NombredecarreraCar"/>
    <w:qFormat/>
    <w:rsid w:val="00B04493"/>
    <w:pPr>
      <w:ind w:firstLine="0"/>
    </w:pPr>
    <w:rPr>
      <w:caps/>
      <w:color w:val="404040" w:themeColor="text1" w:themeTint="BF"/>
      <w:sz w:val="31"/>
      <w:szCs w:val="31"/>
    </w:rPr>
  </w:style>
  <w:style w:type="character" w:customStyle="1" w:styleId="NombredelaFacultadCar">
    <w:name w:val="Nombre de la Facultad Car"/>
    <w:basedOn w:val="TtuloCar"/>
    <w:link w:val="NombredelaFacultad"/>
    <w:rsid w:val="00F61851"/>
    <w:rPr>
      <w:rFonts w:ascii="Arial" w:eastAsia="Calibri" w:hAnsi="Arial" w:cs="Times New Roman"/>
      <w:b w:val="0"/>
      <w:caps/>
      <w:noProof/>
      <w:color w:val="404040" w:themeColor="text1" w:themeTint="BF"/>
      <w:sz w:val="60"/>
      <w:szCs w:val="31"/>
      <w:u w:val="single"/>
      <w:lang w:val="es-ES" w:eastAsia="es-PE"/>
    </w:rPr>
  </w:style>
  <w:style w:type="paragraph" w:customStyle="1" w:styleId="TtulodeInvestigacin">
    <w:name w:val="Título de Investigación"/>
    <w:basedOn w:val="Normal"/>
    <w:link w:val="TtulodeInvestigacinCar"/>
    <w:qFormat/>
    <w:rsid w:val="00AE51B4"/>
    <w:pPr>
      <w:spacing w:line="276" w:lineRule="auto"/>
      <w:ind w:firstLine="0"/>
      <w:jc w:val="left"/>
    </w:pPr>
    <w:rPr>
      <w:caps/>
      <w:color w:val="404040" w:themeColor="text1" w:themeTint="BF"/>
      <w:sz w:val="38"/>
      <w:szCs w:val="34"/>
    </w:rPr>
  </w:style>
  <w:style w:type="character" w:customStyle="1" w:styleId="NombredecarreraCar">
    <w:name w:val="Nombre de carrera Car"/>
    <w:basedOn w:val="DefaultParagraphFont"/>
    <w:link w:val="Nombredecarrera"/>
    <w:rsid w:val="00B04493"/>
    <w:rPr>
      <w:rFonts w:ascii="Arial" w:hAnsi="Arial"/>
      <w:caps/>
      <w:color w:val="404040" w:themeColor="text1" w:themeTint="BF"/>
      <w:sz w:val="31"/>
      <w:szCs w:val="31"/>
    </w:rPr>
  </w:style>
  <w:style w:type="paragraph" w:customStyle="1" w:styleId="Trabajoparaoptar">
    <w:name w:val="Trabajo para optar"/>
    <w:basedOn w:val="Normal"/>
    <w:link w:val="TrabajoparaoptarCar"/>
    <w:qFormat/>
    <w:rsid w:val="00AE51B4"/>
    <w:pPr>
      <w:ind w:firstLine="0"/>
      <w:jc w:val="left"/>
    </w:pPr>
    <w:rPr>
      <w:color w:val="404040" w:themeColor="text1" w:themeTint="BF"/>
      <w:sz w:val="32"/>
      <w:szCs w:val="32"/>
    </w:rPr>
  </w:style>
  <w:style w:type="character" w:customStyle="1" w:styleId="TtulodeInvestigacinCar">
    <w:name w:val="Título de Investigación Car"/>
    <w:basedOn w:val="DefaultParagraphFont"/>
    <w:link w:val="TtulodeInvestigacin"/>
    <w:rsid w:val="00AE51B4"/>
    <w:rPr>
      <w:rFonts w:ascii="Arial" w:hAnsi="Arial"/>
      <w:caps/>
      <w:color w:val="404040" w:themeColor="text1" w:themeTint="BF"/>
      <w:sz w:val="38"/>
      <w:szCs w:val="34"/>
    </w:rPr>
  </w:style>
  <w:style w:type="paragraph" w:customStyle="1" w:styleId="Gradoen">
    <w:name w:val="Grado en"/>
    <w:basedOn w:val="Normal"/>
    <w:link w:val="GradoenCar"/>
    <w:qFormat/>
    <w:rsid w:val="00AE51B4"/>
    <w:pPr>
      <w:ind w:firstLine="0"/>
      <w:jc w:val="left"/>
    </w:pPr>
    <w:rPr>
      <w:b/>
      <w:color w:val="404040" w:themeColor="text1" w:themeTint="BF"/>
      <w:sz w:val="31"/>
      <w:szCs w:val="31"/>
    </w:rPr>
  </w:style>
  <w:style w:type="character" w:customStyle="1" w:styleId="TrabajoparaoptarCar">
    <w:name w:val="Trabajo para optar Car"/>
    <w:basedOn w:val="DefaultParagraphFont"/>
    <w:link w:val="Trabajoparaoptar"/>
    <w:rsid w:val="00AE51B4"/>
    <w:rPr>
      <w:rFonts w:ascii="Arial" w:hAnsi="Arial"/>
      <w:color w:val="404040" w:themeColor="text1" w:themeTint="BF"/>
      <w:sz w:val="32"/>
      <w:szCs w:val="32"/>
    </w:rPr>
  </w:style>
  <w:style w:type="paragraph" w:customStyle="1" w:styleId="autoresasesores">
    <w:name w:val="autores asesores"/>
    <w:basedOn w:val="Normal"/>
    <w:link w:val="autoresasesoresCar"/>
    <w:qFormat/>
    <w:rsid w:val="009F019E"/>
    <w:pPr>
      <w:jc w:val="right"/>
    </w:pPr>
    <w:rPr>
      <w:b/>
      <w:color w:val="404040" w:themeColor="text1" w:themeTint="BF"/>
      <w:sz w:val="31"/>
      <w:szCs w:val="31"/>
    </w:rPr>
  </w:style>
  <w:style w:type="character" w:customStyle="1" w:styleId="GradoenCar">
    <w:name w:val="Grado en Car"/>
    <w:basedOn w:val="DefaultParagraphFont"/>
    <w:link w:val="Gradoen"/>
    <w:rsid w:val="00AE51B4"/>
    <w:rPr>
      <w:rFonts w:ascii="Arial" w:hAnsi="Arial"/>
      <w:b/>
      <w:color w:val="404040" w:themeColor="text1" w:themeTint="BF"/>
      <w:sz w:val="31"/>
      <w:szCs w:val="31"/>
    </w:rPr>
  </w:style>
  <w:style w:type="paragraph" w:customStyle="1" w:styleId="Nombresyapellidos">
    <w:name w:val="Nombres y apellidos"/>
    <w:basedOn w:val="Normal"/>
    <w:link w:val="NombresyapellidosCar"/>
    <w:qFormat/>
    <w:rsid w:val="009F019E"/>
    <w:pPr>
      <w:jc w:val="right"/>
    </w:pPr>
    <w:rPr>
      <w:color w:val="404040" w:themeColor="text1" w:themeTint="BF"/>
      <w:sz w:val="32"/>
      <w:szCs w:val="32"/>
    </w:rPr>
  </w:style>
  <w:style w:type="character" w:customStyle="1" w:styleId="autoresasesoresCar">
    <w:name w:val="autores asesores Car"/>
    <w:basedOn w:val="DefaultParagraphFont"/>
    <w:link w:val="autoresasesores"/>
    <w:rsid w:val="009F019E"/>
    <w:rPr>
      <w:rFonts w:ascii="Arial" w:hAnsi="Arial"/>
      <w:b/>
      <w:color w:val="404040" w:themeColor="text1" w:themeTint="BF"/>
      <w:sz w:val="31"/>
      <w:szCs w:val="31"/>
    </w:rPr>
  </w:style>
  <w:style w:type="paragraph" w:customStyle="1" w:styleId="ciudadyao">
    <w:name w:val="ciudad y año"/>
    <w:basedOn w:val="Normal"/>
    <w:link w:val="ciudadyaoCar"/>
    <w:qFormat/>
    <w:rsid w:val="00DA2532"/>
    <w:pPr>
      <w:jc w:val="right"/>
    </w:pPr>
    <w:rPr>
      <w:color w:val="404040" w:themeColor="text1" w:themeTint="BF"/>
      <w:sz w:val="31"/>
      <w:szCs w:val="31"/>
    </w:rPr>
  </w:style>
  <w:style w:type="character" w:customStyle="1" w:styleId="NombresyapellidosCar">
    <w:name w:val="Nombres y apellidos Car"/>
    <w:basedOn w:val="DefaultParagraphFont"/>
    <w:link w:val="Nombresyapellidos"/>
    <w:rsid w:val="009F019E"/>
    <w:rPr>
      <w:rFonts w:ascii="Arial" w:hAnsi="Arial"/>
      <w:color w:val="404040" w:themeColor="text1" w:themeTint="BF"/>
      <w:sz w:val="32"/>
      <w:szCs w:val="32"/>
    </w:rPr>
  </w:style>
  <w:style w:type="character" w:styleId="PlaceholderText">
    <w:name w:val="Placeholder Text"/>
    <w:basedOn w:val="DefaultParagraphFont"/>
    <w:uiPriority w:val="99"/>
    <w:semiHidden/>
    <w:rsid w:val="001A0AA3"/>
    <w:rPr>
      <w:color w:val="808080"/>
    </w:rPr>
  </w:style>
  <w:style w:type="character" w:customStyle="1" w:styleId="ciudadyaoCar">
    <w:name w:val="ciudad y año Car"/>
    <w:basedOn w:val="DefaultParagraphFont"/>
    <w:link w:val="ciudadyao"/>
    <w:rsid w:val="00DA2532"/>
    <w:rPr>
      <w:rFonts w:ascii="Arial" w:hAnsi="Arial"/>
      <w:color w:val="404040" w:themeColor="text1" w:themeTint="BF"/>
      <w:sz w:val="31"/>
      <w:szCs w:val="31"/>
    </w:rPr>
  </w:style>
  <w:style w:type="character" w:styleId="Emphasis">
    <w:name w:val="Emphasis"/>
    <w:basedOn w:val="DefaultParagraphFont"/>
    <w:uiPriority w:val="20"/>
    <w:qFormat/>
    <w:rsid w:val="009C3893"/>
    <w:rPr>
      <w:i/>
      <w:iCs/>
    </w:rPr>
  </w:style>
  <w:style w:type="table" w:customStyle="1" w:styleId="Cuadrculadetablaclara1">
    <w:name w:val="Cuadrícula de tabla clara1"/>
    <w:basedOn w:val="TableNormal"/>
    <w:uiPriority w:val="40"/>
    <w:rsid w:val="009C38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2">
    <w:name w:val="Tabla con cuadrícula2"/>
    <w:basedOn w:val="TableNormal"/>
    <w:next w:val="TableGrid"/>
    <w:uiPriority w:val="59"/>
    <w:rsid w:val="00B44E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1.png" /><Relationship Id="rId11" Type="http://schemas.openxmlformats.org/officeDocument/2006/relationships/hyperlink" Target="https://doi.org/10.1371/journal.pmed.1000100" TargetMode="External"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hyperlink" Target="https://www.mendeley.com/?interaction_required=true" TargetMode="External" /><Relationship Id="rId15" Type="http://schemas.openxmlformats.org/officeDocument/2006/relationships/hyperlink" Target="https://zotero.softonic.com/descargar" TargetMode="External" /><Relationship Id="rId16" Type="http://schemas.openxmlformats.org/officeDocument/2006/relationships/hyperlink" Target="http://www.apastyle.org/learn/tutorials/index.aspx" TargetMode="External" /><Relationship Id="rId17" Type="http://schemas.openxmlformats.org/officeDocument/2006/relationships/header" Target="header1.xml" /><Relationship Id="rId18" Type="http://schemas.openxmlformats.org/officeDocument/2006/relationships/footer" Target="footer1.xml" /><Relationship Id="rId19" Type="http://schemas.openxmlformats.org/officeDocument/2006/relationships/glossaryDocument" Target="glossary/document.xml" /><Relationship Id="rId2" Type="http://schemas.openxmlformats.org/officeDocument/2006/relationships/endnotes" Target="endnote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customXml" Target="../customXml/item3.xml" /><Relationship Id="rId9" Type="http://schemas.openxmlformats.org/officeDocument/2006/relationships/customXml" Target="../customXml/item4.xml" /></Relationships>
</file>

<file path=word/_rels/header1.xml.rels><?xml version="1.0" encoding="utf-8" standalone="yes"?><Relationships xmlns="http://schemas.openxmlformats.org/package/2006/relationships"><Relationship Id="rId1" Type="http://schemas.openxmlformats.org/officeDocument/2006/relationships/image" Target="media/image4.jpe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rqt\Desktop\2016%20Producto%20SGI_TESIS%20Informe%20de%20INVESTIGACI&#211;N%20bachiller%20(003).dotx" TargetMode="Externa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E4BE136C82A43BC9E0C206F71062BF8"/>
        <w:category>
          <w:name w:val="General"/>
          <w:gallery w:val="placeholder"/>
        </w:category>
        <w:types>
          <w:type w:val="bbPlcHdr"/>
        </w:types>
        <w:behaviors>
          <w:behavior w:val="content"/>
        </w:behaviors>
        <w:guid w:val="{6A0AD863-BFB7-400B-BCD3-E3435832A034}"/>
      </w:docPartPr>
      <w:docPartBody>
        <w:p w:rsidR="0039715F" w:rsidP="009B7DEF">
          <w:pPr>
            <w:pStyle w:val="FE4BE136C82A43BC9E0C206F71062BF81"/>
          </w:pPr>
          <w:r w:rsidRPr="00222333">
            <w:rPr>
              <w:rStyle w:val="PlaceholderText"/>
            </w:rPr>
            <w:t>Elija un elemento.</w:t>
          </w:r>
        </w:p>
      </w:docPartBody>
    </w:docPart>
    <w:docPart>
      <w:docPartPr>
        <w:name w:val="7EEE68E737AF44D4A8420922DCBF065E"/>
        <w:category>
          <w:name w:val="General"/>
          <w:gallery w:val="placeholder"/>
        </w:category>
        <w:types>
          <w:type w:val="bbPlcHdr"/>
        </w:types>
        <w:behaviors>
          <w:behavior w:val="content"/>
        </w:behaviors>
        <w:guid w:val="{B7962F78-C94B-4663-B2E1-FFBE8501F66D}"/>
      </w:docPartPr>
      <w:docPartBody>
        <w:p w:rsidR="0039715F">
          <w:pPr>
            <w:pStyle w:val="7EEE68E737AF44D4A8420922DCBF065E"/>
          </w:pPr>
          <w:r w:rsidRPr="00222333">
            <w:rPr>
              <w:rStyle w:val="PlaceholderText"/>
            </w:rPr>
            <w:t>Haga clic o pulse aquí para escribir texto.</w:t>
          </w:r>
        </w:p>
      </w:docPartBody>
    </w:docPart>
    <w:docPart>
      <w:docPartPr>
        <w:name w:val="8CE939FBE1A5427096F8E4FB0AE7EC98"/>
        <w:category>
          <w:name w:val="General"/>
          <w:gallery w:val="placeholder"/>
        </w:category>
        <w:types>
          <w:type w:val="bbPlcHdr"/>
        </w:types>
        <w:behaviors>
          <w:behavior w:val="content"/>
        </w:behaviors>
        <w:guid w:val="{9E9661B6-7601-440D-B2B3-E60D8AA58448}"/>
      </w:docPartPr>
      <w:docPartBody>
        <w:p w:rsidR="0039715F" w:rsidP="009B7DEF">
          <w:pPr>
            <w:pStyle w:val="8CE939FBE1A5427096F8E4FB0AE7EC981"/>
          </w:pPr>
          <w:r w:rsidRPr="00222333">
            <w:rPr>
              <w:rStyle w:val="PlaceholderText"/>
            </w:rPr>
            <w:t>Elija un elemento.</w:t>
          </w:r>
        </w:p>
      </w:docPartBody>
    </w:docPart>
    <w:docPart>
      <w:docPartPr>
        <w:name w:val="F79D8C5C586047F286283CEB9E43E84C"/>
        <w:category>
          <w:name w:val="General"/>
          <w:gallery w:val="placeholder"/>
        </w:category>
        <w:types>
          <w:type w:val="bbPlcHdr"/>
        </w:types>
        <w:behaviors>
          <w:behavior w:val="content"/>
        </w:behaviors>
        <w:guid w:val="{07AB1D2F-4906-41C6-A8F2-C507718732DB}"/>
      </w:docPartPr>
      <w:docPartBody>
        <w:p w:rsidR="0039715F">
          <w:pPr>
            <w:pStyle w:val="F79D8C5C586047F286283CEB9E43E84C"/>
          </w:pPr>
          <w:r w:rsidRPr="00222333">
            <w:rPr>
              <w:rStyle w:val="PlaceholderText"/>
            </w:rPr>
            <w:t>Elija un elemento.</w:t>
          </w:r>
        </w:p>
      </w:docPartBody>
    </w:docPart>
    <w:docPart>
      <w:docPartPr>
        <w:name w:val="7A1E0544E4304FAC981E45C206221C53"/>
        <w:category>
          <w:name w:val="General"/>
          <w:gallery w:val="placeholder"/>
        </w:category>
        <w:types>
          <w:type w:val="bbPlcHdr"/>
        </w:types>
        <w:behaviors>
          <w:behavior w:val="content"/>
        </w:behaviors>
        <w:guid w:val="{8CCD490A-659C-42B9-A8CA-6C02D3C036A8}"/>
      </w:docPartPr>
      <w:docPartBody>
        <w:p w:rsidR="0039715F" w:rsidP="009B7DEF">
          <w:pPr>
            <w:pStyle w:val="7A1E0544E4304FAC981E45C206221C531"/>
          </w:pPr>
          <w:r w:rsidRPr="001B38CE">
            <w:rPr>
              <w:rStyle w:val="PlaceholderText"/>
              <w:rFonts w:ascii="Times New Roman" w:hAnsi="Times New Roman" w:cs="Times New Roman"/>
              <w:sz w:val="24"/>
              <w:szCs w:val="24"/>
            </w:rPr>
            <w:t>Haga clic o pulse aquí para escribir texto.</w:t>
          </w:r>
        </w:p>
      </w:docPartBody>
    </w:docPart>
    <w:docPart>
      <w:docPartPr>
        <w:name w:val="B9CDA39090A949A59F3303CAF26DF661"/>
        <w:category>
          <w:name w:val="General"/>
          <w:gallery w:val="placeholder"/>
        </w:category>
        <w:types>
          <w:type w:val="bbPlcHdr"/>
        </w:types>
        <w:behaviors>
          <w:behavior w:val="content"/>
        </w:behaviors>
        <w:guid w:val="{78607307-4530-4D11-88E8-DC3409B5801A}"/>
      </w:docPartPr>
      <w:docPartBody>
        <w:p w:rsidR="0039715F" w:rsidP="009B7DEF">
          <w:pPr>
            <w:pStyle w:val="B9CDA39090A949A59F3303CAF26DF6611"/>
          </w:pPr>
          <w:r w:rsidRPr="001B38CE">
            <w:rPr>
              <w:rStyle w:val="PlaceholderText"/>
              <w:rFonts w:ascii="Times New Roman" w:hAnsi="Times New Roman" w:cs="Times New Roman"/>
              <w:sz w:val="24"/>
              <w:szCs w:val="24"/>
            </w:rPr>
            <w:t>Haga clic o pulse aquí para escribir texto.</w:t>
          </w:r>
        </w:p>
        <w:bookmarkStart w:id="0" w:name="Texto1"/>
        <w:bookmarkEnd w:id="0"/>
      </w:docPartBody>
    </w:docPart>
    <w:docPart>
      <w:docPartPr>
        <w:name w:val="DefaultPlaceholder_-1854013438"/>
        <w:category>
          <w:name w:val="General"/>
          <w:gallery w:val="placeholder"/>
        </w:category>
        <w:types>
          <w:type w:val="bbPlcHdr"/>
        </w:types>
        <w:behaviors>
          <w:behavior w:val="content"/>
        </w:behaviors>
        <w:guid w:val="{90A4286A-5726-49DC-BEE2-EA91F2A7D68C}"/>
      </w:docPartPr>
      <w:docPartBody>
        <w:p w:rsidR="007304E5">
          <w:r w:rsidRPr="00D27BAC">
            <w:rPr>
              <w:rStyle w:val="PlaceholderText"/>
            </w:rPr>
            <w:t>Elija un elemento.</w:t>
          </w:r>
        </w:p>
      </w:docPartBody>
    </w:docPart>
    <w:docPart>
      <w:docPartPr>
        <w:name w:val="3926D220B87C42B99E355AE649561D92"/>
        <w:category>
          <w:name w:val="General"/>
          <w:gallery w:val="placeholder"/>
        </w:category>
        <w:types>
          <w:type w:val="bbPlcHdr"/>
        </w:types>
        <w:behaviors>
          <w:behavior w:val="content"/>
        </w:behaviors>
        <w:guid w:val="{E3C8A931-113E-4E75-AB63-E094F500872E}"/>
      </w:docPartPr>
      <w:docPartBody>
        <w:p w:rsidR="007304E5" w:rsidP="009B7DEF">
          <w:pPr>
            <w:pStyle w:val="3926D220B87C42B99E355AE649561D922"/>
          </w:pPr>
          <w:r>
            <w:rPr>
              <w:rStyle w:val="PlaceholderText"/>
            </w:rPr>
            <w:t>Digitar el nombre exacto de la o las carreras de ser el caso</w:t>
          </w:r>
        </w:p>
      </w:docPartBody>
    </w:docPart>
    <w:docPart>
      <w:docPartPr>
        <w:name w:val="537095DFCCD646A28EEB540442C01056"/>
        <w:category>
          <w:name w:val="General"/>
          <w:gallery w:val="placeholder"/>
        </w:category>
        <w:types>
          <w:type w:val="bbPlcHdr"/>
        </w:types>
        <w:behaviors>
          <w:behavior w:val="content"/>
        </w:behaviors>
        <w:guid w:val="{A145F6BD-83F0-4592-AB64-5B349701B3D8}"/>
      </w:docPartPr>
      <w:docPartBody>
        <w:p w:rsidR="00943A3F" w:rsidP="00550518">
          <w:pPr>
            <w:pStyle w:val="537095DFCCD646A28EEB540442C01056"/>
          </w:pPr>
          <w:r w:rsidRPr="00C172C0">
            <w:rPr>
              <w:rStyle w:val="PlaceholderText"/>
            </w:rPr>
            <w:t>Haga clic aquí o pulse para escribir una fecha.</w:t>
          </w:r>
        </w:p>
      </w:docPartBody>
    </w:docPart>
    <w:docPart>
      <w:docPartPr>
        <w:name w:val="AED50B8A99DB4F168A354628799873A2"/>
        <w:category>
          <w:name w:val="General"/>
          <w:gallery w:val="placeholder"/>
        </w:category>
        <w:types>
          <w:type w:val="bbPlcHdr"/>
        </w:types>
        <w:behaviors>
          <w:behavior w:val="content"/>
        </w:behaviors>
        <w:guid w:val="{FBF48026-F8AC-4BCB-9EC8-9EB1B8E81F1C}"/>
      </w:docPartPr>
      <w:docPartBody>
        <w:p w:rsidR="00B53DE9" w:rsidP="009B7DEF">
          <w:pPr>
            <w:pStyle w:val="AED50B8A99DB4F168A354628799873A21"/>
          </w:pPr>
          <w:r w:rsidRPr="00D27BAC">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123"/>
    <w:rsid w:val="00002802"/>
    <w:rsid w:val="00017D18"/>
    <w:rsid w:val="000675E0"/>
    <w:rsid w:val="000808AD"/>
    <w:rsid w:val="000D1123"/>
    <w:rsid w:val="000F2216"/>
    <w:rsid w:val="000F5D5C"/>
    <w:rsid w:val="001659A0"/>
    <w:rsid w:val="00190C06"/>
    <w:rsid w:val="002612D0"/>
    <w:rsid w:val="0035236C"/>
    <w:rsid w:val="0039715F"/>
    <w:rsid w:val="003C0126"/>
    <w:rsid w:val="003E41A8"/>
    <w:rsid w:val="004405D7"/>
    <w:rsid w:val="004676CC"/>
    <w:rsid w:val="004A0268"/>
    <w:rsid w:val="004A3810"/>
    <w:rsid w:val="004E5D36"/>
    <w:rsid w:val="00550518"/>
    <w:rsid w:val="00550531"/>
    <w:rsid w:val="005B259C"/>
    <w:rsid w:val="006911AD"/>
    <w:rsid w:val="006C440D"/>
    <w:rsid w:val="006E2EA6"/>
    <w:rsid w:val="00701600"/>
    <w:rsid w:val="007264AC"/>
    <w:rsid w:val="007304E5"/>
    <w:rsid w:val="00745DF2"/>
    <w:rsid w:val="00801BB1"/>
    <w:rsid w:val="00832D3D"/>
    <w:rsid w:val="008950DC"/>
    <w:rsid w:val="008B6183"/>
    <w:rsid w:val="00900A3B"/>
    <w:rsid w:val="00943A3F"/>
    <w:rsid w:val="009B7DEF"/>
    <w:rsid w:val="00A44143"/>
    <w:rsid w:val="00B47AD8"/>
    <w:rsid w:val="00B53DE9"/>
    <w:rsid w:val="00C13426"/>
    <w:rsid w:val="00C255BA"/>
    <w:rsid w:val="00C46190"/>
    <w:rsid w:val="00CA7503"/>
    <w:rsid w:val="00CE38FC"/>
    <w:rsid w:val="00D968A4"/>
    <w:rsid w:val="00F20948"/>
    <w:rsid w:val="00F20A9A"/>
  </w:rsids>
  <m:mathPr>
    <m:mathFont m:val="Cambria Math"/>
  </m:mathPr>
  <w:themeFontLang w:val="es-PE" w:eastAsia="ja-JP"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DEF"/>
    <w:rPr>
      <w:color w:val="808080"/>
    </w:rPr>
  </w:style>
  <w:style w:type="paragraph" w:customStyle="1" w:styleId="7EEE68E737AF44D4A8420922DCBF065E">
    <w:name w:val="7EEE68E737AF44D4A8420922DCBF065E"/>
  </w:style>
  <w:style w:type="paragraph" w:customStyle="1" w:styleId="F79D8C5C586047F286283CEB9E43E84C">
    <w:name w:val="F79D8C5C586047F286283CEB9E43E84C"/>
  </w:style>
  <w:style w:type="character" w:styleId="Emphasis">
    <w:name w:val="Emphasis"/>
    <w:basedOn w:val="DefaultParagraphFont"/>
    <w:uiPriority w:val="20"/>
    <w:qFormat/>
    <w:rsid w:val="00C255BA"/>
    <w:rPr>
      <w:i/>
      <w:iCs/>
    </w:rPr>
  </w:style>
  <w:style w:type="paragraph" w:customStyle="1" w:styleId="537095DFCCD646A28EEB540442C01056">
    <w:name w:val="537095DFCCD646A28EEB540442C01056"/>
    <w:rsid w:val="00550518"/>
  </w:style>
  <w:style w:type="paragraph" w:customStyle="1" w:styleId="FE4BE136C82A43BC9E0C206F71062BF81">
    <w:name w:val="FE4BE136C82A43BC9E0C206F71062BF81"/>
    <w:rsid w:val="009B7DEF"/>
    <w:pPr>
      <w:spacing w:before="120" w:after="0" w:line="312" w:lineRule="auto"/>
    </w:pPr>
    <w:rPr>
      <w:rFonts w:ascii="Arial" w:eastAsia="Calibri" w:hAnsi="Arial" w:cs="Times New Roman"/>
      <w:caps/>
      <w:noProof/>
      <w:color w:val="404040" w:themeColor="text1" w:themeTint="BF"/>
      <w:sz w:val="60"/>
      <w:szCs w:val="31"/>
      <w:u w:val="single"/>
      <w:lang w:val="es-ES"/>
    </w:rPr>
  </w:style>
  <w:style w:type="paragraph" w:customStyle="1" w:styleId="8CE939FBE1A5427096F8E4FB0AE7EC981">
    <w:name w:val="8CE939FBE1A5427096F8E4FB0AE7EC981"/>
    <w:rsid w:val="009B7DEF"/>
    <w:pPr>
      <w:spacing w:before="120" w:after="0" w:line="360" w:lineRule="auto"/>
      <w:jc w:val="both"/>
    </w:pPr>
    <w:rPr>
      <w:rFonts w:ascii="Arial" w:hAnsi="Arial" w:eastAsiaTheme="minorHAnsi"/>
      <w:caps/>
      <w:color w:val="404040" w:themeColor="text1" w:themeTint="BF"/>
      <w:sz w:val="31"/>
      <w:szCs w:val="31"/>
      <w:lang w:eastAsia="en-US"/>
    </w:rPr>
  </w:style>
  <w:style w:type="paragraph" w:customStyle="1" w:styleId="3926D220B87C42B99E355AE649561D922">
    <w:name w:val="3926D220B87C42B99E355AE649561D922"/>
    <w:rsid w:val="009B7DEF"/>
    <w:pPr>
      <w:spacing w:before="120" w:after="0" w:line="360" w:lineRule="auto"/>
    </w:pPr>
    <w:rPr>
      <w:rFonts w:ascii="Arial" w:hAnsi="Arial" w:eastAsiaTheme="minorHAnsi"/>
      <w:b/>
      <w:color w:val="404040" w:themeColor="text1" w:themeTint="BF"/>
      <w:sz w:val="31"/>
      <w:szCs w:val="31"/>
      <w:lang w:eastAsia="en-US"/>
    </w:rPr>
  </w:style>
  <w:style w:type="paragraph" w:customStyle="1" w:styleId="AED50B8A99DB4F168A354628799873A21">
    <w:name w:val="AED50B8A99DB4F168A354628799873A21"/>
    <w:rsid w:val="009B7DEF"/>
    <w:pPr>
      <w:spacing w:before="120" w:after="0" w:line="360" w:lineRule="auto"/>
      <w:ind w:firstLine="709"/>
      <w:jc w:val="right"/>
    </w:pPr>
    <w:rPr>
      <w:rFonts w:ascii="Arial" w:hAnsi="Arial" w:eastAsiaTheme="minorHAnsi"/>
      <w:b/>
      <w:color w:val="404040" w:themeColor="text1" w:themeTint="BF"/>
      <w:sz w:val="31"/>
      <w:szCs w:val="31"/>
      <w:lang w:eastAsia="en-US"/>
    </w:rPr>
  </w:style>
  <w:style w:type="paragraph" w:customStyle="1" w:styleId="7A1E0544E4304FAC981E45C206221C531">
    <w:name w:val="7A1E0544E4304FAC981E45C206221C531"/>
    <w:rsid w:val="009B7DEF"/>
    <w:pPr>
      <w:spacing w:before="120" w:after="0" w:line="360" w:lineRule="auto"/>
      <w:ind w:firstLine="709"/>
      <w:jc w:val="both"/>
    </w:pPr>
    <w:rPr>
      <w:rFonts w:ascii="Arial" w:hAnsi="Arial" w:eastAsiaTheme="minorHAnsi"/>
      <w:sz w:val="20"/>
      <w:lang w:eastAsia="en-US"/>
    </w:rPr>
  </w:style>
  <w:style w:type="paragraph" w:customStyle="1" w:styleId="B9CDA39090A949A59F3303CAF26DF6611">
    <w:name w:val="B9CDA39090A949A59F3303CAF26DF6611"/>
    <w:rsid w:val="009B7DEF"/>
    <w:pPr>
      <w:spacing w:before="120" w:after="0" w:line="360" w:lineRule="auto"/>
      <w:ind w:firstLine="709"/>
      <w:jc w:val="both"/>
    </w:pPr>
    <w:rPr>
      <w:rFonts w:ascii="Arial" w:hAnsi="Arial" w:eastAsiaTheme="minorHAnsi"/>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is Procesos" ma:contentTypeID="0x010100480D7A2893F2004A8EC647D5F9EBF00800A2851CFE6AF60442BB1143DE21B977B5" ma:contentTypeVersion="80" ma:contentTypeDescription="" ma:contentTypeScope="" ma:versionID="b6d4256d041a8fca78af15cb147dac64">
  <xsd:schema xmlns:xsd="http://www.w3.org/2001/XMLSchema" xmlns:xs="http://www.w3.org/2001/XMLSchema" xmlns:p="http://schemas.microsoft.com/office/2006/metadata/properties" xmlns:ns2="326e9f66-6c94-4a1f-9693-eca0f69d5c1e" xmlns:ns3="995b1cfb-57f8-48f2-8d94-2b6e594e5502" targetNamespace="http://schemas.microsoft.com/office/2006/metadata/properties" ma:root="true" ma:fieldsID="c29e8cdbe13a9d263d0a1ba1ffdc239d" ns2:_="" ns3:_="">
    <xsd:import namespace="326e9f66-6c94-4a1f-9693-eca0f69d5c1e"/>
    <xsd:import namespace="995b1cfb-57f8-48f2-8d94-2b6e594e5502"/>
    <xsd:element name="properties">
      <xsd:complexType>
        <xsd:sequence>
          <xsd:element name="documentManagement">
            <xsd:complexType>
              <xsd:all>
                <xsd:element ref="ns2:CodDocumento" minOccurs="0"/>
                <xsd:element ref="ns2:Version_" minOccurs="0"/>
                <xsd:element ref="ns2:IdSolicitudAux" minOccurs="0"/>
                <xsd:element ref="ns2:FechaCarga" minOccurs="0"/>
                <xsd:element ref="ns2:UsuarioSolicitante" minOccurs="0"/>
                <xsd:element ref="ns2:TipoProceso" minOccurs="0"/>
                <xsd:element ref="ns2:MacroProc" minOccurs="0"/>
                <xsd:element ref="ns2:SubProc" minOccurs="0"/>
                <xsd:element ref="ns2:AreaSolicitante" minOccurs="0"/>
                <xsd:element ref="ns2:Elaborador" minOccurs="0"/>
                <xsd:element ref="ns2:DocumentosRelacionados" minOccurs="0"/>
                <xsd:element ref="ns2:LiderProc" minOccurs="0"/>
                <xsd:element ref="ns2:FechaVigencia" minOccurs="0"/>
                <xsd:element ref="ns2:TipoDoc" minOccurs="0"/>
                <xsd:element ref="ns2:FechaPublicacion" minOccurs="0"/>
                <xsd:element ref="ns2:AreaProceso" minOccurs="0"/>
                <xsd:element ref="ns2:CriteriodeRevision" minOccurs="0"/>
                <xsd:element ref="ns2:Analista" minOccurs="0"/>
                <xsd:element ref="ns2:Clasificacion" minOccurs="0"/>
                <xsd:element ref="ns2:CodSolicitud" minOccurs="0"/>
                <xsd:element ref="ns2:EnUso" minOccurs="0"/>
                <xsd:element ref="ns2:Revisor" minOccurs="0"/>
                <xsd:element ref="ns2:Ubicacion" minOccurs="0"/>
                <xsd:element ref="ns2:GruposDistribucion" minOccurs="0"/>
                <xsd:element ref="ns2:UsuarioEnUso" minOccurs="0"/>
                <xsd:element ref="ns2:CodificacionDocumento" minOccurs="0"/>
                <xsd:element ref="ns2:Responsable" minOccurs="0"/>
                <xsd:element ref="ns2:TiempoAlmacenamiento" minOccurs="0"/>
                <xsd:element ref="ns2:DptoLiderProceso" minOccurs="0"/>
                <xsd:element ref="ns2:DocumentoPrincipalCod" minOccurs="0"/>
                <xsd:element ref="ns2:DocumentoPrincipalFechaPub" minOccurs="0"/>
                <xsd:element ref="ns2:NombreAplicativoBD" minOccurs="0"/>
                <xsd:element ref="ns2:Sponsor" minOccurs="0"/>
                <xsd:element ref="ns2:SolicitudCreador" minOccurs="0"/>
                <xsd:element ref="ns2:Revisor2" minOccurs="0"/>
                <xsd:element ref="ns2:DocumentoPrincipalTitulo" minOccurs="0"/>
                <xsd:element ref="ns2:DocumentoPrincipalVersion" minOccurs="0"/>
                <xsd:element ref="ns2:FlagTipoDoc" minOccurs="0"/>
                <xsd:element ref="ns2:ControlSOX" minOccurs="0"/>
                <xsd:element ref="ns2:CodigoSOX" minOccurs="0"/>
                <xsd:element ref="ns2:GrupoDistribucion" minOccurs="0"/>
                <xsd:element ref="ns2:FlagVigente" minOccurs="0"/>
                <xsd:element ref="ns2:EstadoDocPublicado" minOccurs="0"/>
                <xsd:element ref="ns2:Conservacion" minOccurs="0"/>
                <xsd:element ref="ns2:Capacitador" minOccurs="0"/>
                <xsd:element ref="ns2:Autorizador" minOccurs="0"/>
                <xsd:element ref="ns3:MediaServiceMetadata" minOccurs="0"/>
                <xsd:element ref="ns3:MediaServiceFastMetadata" minOccurs="0"/>
                <xsd:element ref="ns2:SharedWithUsers" minOccurs="0"/>
                <xsd:element ref="ns2:SharedWithDetails" minOccurs="0"/>
                <xsd:element ref="ns3:Transformado" minOccurs="0"/>
                <xsd:element ref="ns3:Tipo_" minOccurs="0"/>
                <xsd:element ref="ns3:Calificar" minOccurs="0"/>
                <xsd:element ref="ns3:CC_Comentarios" minOccurs="0"/>
                <xsd:element ref="ns3:CC_ControlCambios" minOccurs="0"/>
                <xsd:element ref="ns3:CC_DocRelacionados" minOccurs="0"/>
                <xsd:element ref="ns3:CC_EstructuraDoc" minOccurs="0"/>
                <xsd:element ref="ns3:CC_Notificado" minOccurs="0"/>
                <xsd:element ref="ns3:CC_OtroLabel" minOccurs="0"/>
                <xsd:element ref="ns3:CC_OtrosValor" minOccurs="0"/>
                <xsd:element ref="ns3:CC_Redaccion" minOccurs="0"/>
                <xsd:element ref="ns3:ControlCalidad" minOccurs="0"/>
                <xsd:element ref="ns2:Revisor1" minOccurs="0"/>
                <xsd:element ref="ns3:lcf76f155ced4ddcb4097134ff3c332f" minOccurs="0"/>
                <xsd:element ref="ns2:TaxCatchAll" minOccurs="0"/>
                <xsd:element ref="ns3:MediaServiceGenerationTime" minOccurs="0"/>
                <xsd:element ref="ns3:MediaServiceEventHashCode" minOccurs="0"/>
                <xsd:element ref="ns3:MetadataActualizada" minOccurs="0"/>
                <xsd:element ref="ns3:Consorc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2" nillable="true" ma:displayName="Cod. documento" ma:internalName="CodDocumento" ma:readOnly="false">
      <xsd:simpleType>
        <xsd:restriction base="dms:Text"/>
      </xsd:simpleType>
    </xsd:element>
    <xsd:element name="Version_" ma:index="3" nillable="true" ma:displayName="Version" ma:internalName="Version_" ma:readOnly="false" ma:percentage="FALSE">
      <xsd:simpleType>
        <xsd:restriction base="dms:Number"/>
      </xsd:simpleType>
    </xsd:element>
    <xsd:element name="IdSolicitudAux" ma:index="4" nillable="true" ma:displayName="IdSolicitudAux" ma:internalName="IdSolicitudAux" ma:readOnly="false">
      <xsd:simpleType>
        <xsd:restriction base="dms:Text"/>
      </xsd:simpleType>
    </xsd:element>
    <xsd:element name="FechaCarga" ma:index="5" nillable="true" ma:displayName="Fecha de carga" ma:format="DateTime" ma:internalName="FechaCarga" ma:readOnly="false">
      <xsd:simpleType>
        <xsd:restriction base="dms:DateTime"/>
      </xsd:simpleType>
    </xsd:element>
    <xsd:element name="UsuarioSolicitante" ma:index="6" nillable="true" ma:displayName="Usuario solicitante" ma:SearchPeopleOnly="false" ma:SharePointGroup="0" ma:internalName="UsuarioSolicitan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poProceso" ma:index="7" nillable="true" ma:displayName="Tipo de Proceso" ma:list="{b00edbdf-fc79-4f77-b126-5fdc0353e2d9}" ma:internalName="TipoProceso" ma:readOnly="false" ma:showField="Title" ma:web="326e9f66-6c94-4a1f-9693-eca0f69d5c1e">
      <xsd:simpleType>
        <xsd:restriction base="dms:Lookup"/>
      </xsd:simpleType>
    </xsd:element>
    <xsd:element name="MacroProc" ma:index="8" nillable="true" ma:displayName="Macroproceso" ma:list="{31a09f41-68b1-4cf3-8c14-5775a8b259a9}" ma:internalName="MacroProc" ma:readOnly="false" ma:showField="Title" ma:web="326e9f66-6c94-4a1f-9693-eca0f69d5c1e">
      <xsd:simpleType>
        <xsd:restriction base="dms:Lookup"/>
      </xsd:simpleType>
    </xsd:element>
    <xsd:element name="SubProc" ma:index="9" nillable="true" ma:displayName="Proceso" ma:list="{be8cd404-2d2b-4b25-a155-bdc14c009f31}" ma:internalName="SubProc" ma:readOnly="false" ma:showField="Title" ma:web="326e9f66-6c94-4a1f-9693-eca0f69d5c1e">
      <xsd:simpleType>
        <xsd:restriction base="dms:Lookup"/>
      </xsd:simpleType>
    </xsd:element>
    <xsd:element name="AreaSolicitante" ma:index="10" nillable="true" ma:displayName="Area solicitante" ma:internalName="AreaSolicitante" ma:readOnly="false">
      <xsd:simpleType>
        <xsd:restriction base="dms:Text"/>
      </xsd:simpleType>
    </xsd:element>
    <xsd:element name="Elaborador" ma:index="11" nillable="true" ma:displayName="Elaborador funcional" ma:SearchPeopleOnly="false" ma:SharePointGroup="0" ma:internalName="Elabor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sRelacionados" ma:index="12" nillable="true" ma:displayName="Documentos relacionados" ma:default="0" ma:internalName="DocumentosRelacionados" ma:readOnly="false">
      <xsd:simpleType>
        <xsd:restriction base="dms:Boolean"/>
      </xsd:simpleType>
    </xsd:element>
    <xsd:element name="LiderProc" ma:index="13" nillable="true" ma:displayName="Lider de proceso" ma:SearchPeopleOnly="false" ma:SharePointGroup="0" ma:internalName="LiderPr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Vigencia" ma:index="14" nillable="true" ma:displayName="Fecha de vigencia" ma:format="DateTime" ma:internalName="FechaVigencia" ma:readOnly="false">
      <xsd:simpleType>
        <xsd:restriction base="dms:DateTime"/>
      </xsd:simpleType>
    </xsd:element>
    <xsd:element name="TipoDoc" ma:index="15" nillable="true" ma:displayName="Tipo de documento" ma:list="{35f7354f-1fbc-459b-8f5e-aed04ff0b5d9}" ma:internalName="TipoDoc" ma:readOnly="false" ma:showField="Title" ma:web="326e9f66-6c94-4a1f-9693-eca0f69d5c1e">
      <xsd:simpleType>
        <xsd:restriction base="dms:Lookup"/>
      </xsd:simpleType>
    </xsd:element>
    <xsd:element name="FechaPublicacion" ma:index="16" nillable="true" ma:displayName="Fecha de publicación" ma:format="DateTime" ma:internalName="FechaPublicacion" ma:readOnly="false">
      <xsd:simpleType>
        <xsd:restriction base="dms:DateTime"/>
      </xsd:simpleType>
    </xsd:element>
    <xsd:element name="AreaProceso" ma:index="17" nillable="true" ma:displayName="Area de Proceso" ma:list="{1f7bf216-0a7f-4a86-b62e-26108ec1b282}" ma:internalName="AreaProceso" ma:readOnly="false" ma:showField="Title" ma:web="326e9f66-6c94-4a1f-9693-eca0f69d5c1e">
      <xsd:simpleType>
        <xsd:restriction base="dms:Lookup"/>
      </xsd:simpleType>
    </xsd:element>
    <xsd:element name="CriteriodeRevision" ma:index="18" nillable="true" ma:displayName="CriteriodeRevision" ma:format="Dropdown" ma:internalName="CriteriodeRevision" ma:readOnly="false">
      <xsd:simpleType>
        <xsd:restriction base="dms:Choice">
          <xsd:enumeration value="A"/>
          <xsd:enumeration value="B"/>
          <xsd:enumeration value="C"/>
        </xsd:restriction>
      </xsd:simpleType>
    </xsd:element>
    <xsd:element name="Analista" ma:index="19" nillable="true" ma:displayName="Elaborador – Área de Procesos" ma:SearchPeopleOnly="false" ma:SharePointGroup="0" ma:internalName="Analis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asificacion" ma:index="20" nillable="true" ma:displayName="Clasificación" ma:list="{23ab24e1-2273-4f81-82a8-8969e27852ad}" ma:internalName="Clasificacion" ma:readOnly="false" ma:showField="Title" ma:web="326e9f66-6c94-4a1f-9693-eca0f69d5c1e">
      <xsd:simpleType>
        <xsd:restriction base="dms:Lookup"/>
      </xsd:simpleType>
    </xsd:element>
    <xsd:element name="CodSolicitud" ma:index="21" nillable="true" ma:displayName="Cod. Solicitud" ma:internalName="CodSolicitud" ma:readOnly="false">
      <xsd:simpleType>
        <xsd:restriction base="dms:Text"/>
      </xsd:simpleType>
    </xsd:element>
    <xsd:element name="EnUso" ma:index="22" nillable="true" ma:displayName="En uso" ma:default="1" ma:internalName="EnUso" ma:readOnly="false">
      <xsd:simpleType>
        <xsd:restriction base="dms:Boolean"/>
      </xsd:simpleType>
    </xsd:element>
    <xsd:element name="Revisor" ma:index="23" nillable="true" ma:displayName="Revisor(es)" ma:SearchPeopleOnly="false" ma:SharePointGroup="0" ma:internalName="Revi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bicacion" ma:index="24" nillable="true" ma:displayName="Ubicación" ma:internalName="Ubicacion">
      <xsd:simpleType>
        <xsd:restriction base="dms:Note">
          <xsd:maxLength value="255"/>
        </xsd:restriction>
      </xsd:simpleType>
    </xsd:element>
    <xsd:element name="GruposDistribucion" ma:index="25" nillable="true" ma:displayName="Grupos Distribución" ma:SearchPeopleOnly="false" ma:SharePointGroup="0" ma:internalName="GruposDistribuc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uarioEnUso" ma:index="26" nillable="true" ma:displayName="UsuarioEnUso" ma:SearchPeopleOnly="false" ma:SharePointGroup="0" ma:internalName="UsuarioEnUs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ficacionDocumento" ma:index="27" nillable="true" ma:displayName="Documento asignado creador" ma:internalName="CodificacionDocumento" ma:readOnly="false">
      <xsd:simpleType>
        <xsd:restriction base="dms:Text">
          <xsd:maxLength value="255"/>
        </xsd:restriction>
      </xsd:simpleType>
    </xsd:element>
    <xsd:element name="Responsable" ma:index="28" nillable="true" ma:displayName="Responsable" ma:internalName="Responsable" ma:readOnly="false">
      <xsd:simpleType>
        <xsd:restriction base="dms:Text"/>
      </xsd:simpleType>
    </xsd:element>
    <xsd:element name="TiempoAlmacenamiento" ma:index="29" nillable="true" ma:displayName="Tiempo de almacenamiento" ma:list="{265bcfa8-95db-4381-9c44-05ad24cb66ff}" ma:internalName="TiempoAlmacenamiento" ma:readOnly="false" ma:showField="Title" ma:web="326e9f66-6c94-4a1f-9693-eca0f69d5c1e">
      <xsd:simpleType>
        <xsd:restriction base="dms:Lookup"/>
      </xsd:simpleType>
    </xsd:element>
    <xsd:element name="DptoLiderProceso" ma:index="30" nillable="true" ma:displayName="Área de procesos" ma:internalName="DptoLiderProceso" ma:readOnly="false">
      <xsd:simpleType>
        <xsd:restriction base="dms:Text"/>
      </xsd:simpleType>
    </xsd:element>
    <xsd:element name="DocumentoPrincipalCod" ma:index="31" nillable="true" ma:displayName="DocumentoPrincipal Cod" ma:internalName="DocumentoPrincipalCod" ma:readOnly="false">
      <xsd:simpleType>
        <xsd:restriction base="dms:Text"/>
      </xsd:simpleType>
    </xsd:element>
    <xsd:element name="DocumentoPrincipalFechaPub" ma:index="32" nillable="true" ma:displayName="DocumentoPrincipal FechaPub" ma:format="DateTime" ma:internalName="DocumentoPrincipalFechaPub" ma:readOnly="false">
      <xsd:simpleType>
        <xsd:restriction base="dms:DateTime"/>
      </xsd:simpleType>
    </xsd:element>
    <xsd:element name="NombreAplicativoBD" ma:index="33" nillable="true" ma:displayName="Nombre de aplicativo" ma:internalName="NombreAplicativoBD" ma:readOnly="false">
      <xsd:simpleType>
        <xsd:restriction base="dms:Text"/>
      </xsd:simpleType>
    </xsd:element>
    <xsd:element name="Sponsor" ma:index="34" nillable="true" ma:displayName="Sponsor/Champion" ma:internalName="Sponsor" ma:readOnly="false">
      <xsd:simpleType>
        <xsd:restriction base="dms:Text"/>
      </xsd:simpleType>
    </xsd:element>
    <xsd:element name="SolicitudCreador" ma:index="35" nillable="true" ma:displayName="Solicitud creadora" ma:internalName="SolicitudCreador" ma:readOnly="false">
      <xsd:simpleType>
        <xsd:restriction base="dms:Text"/>
      </xsd:simpleType>
    </xsd:element>
    <xsd:element name="Revisor2" ma:index="36" nillable="true" ma:displayName="Revisor2" ma:hidden="true" ma:SearchPeopleOnly="false" ma:SharePointGroup="0" ma:internalName="Revisor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PrincipalTitulo" ma:index="37" nillable="true" ma:displayName="DocumentoPrincipal Titulo" ma:hidden="true" ma:internalName="DocumentoPrincipalTitulo" ma:readOnly="false">
      <xsd:simpleType>
        <xsd:restriction base="dms:Text"/>
      </xsd:simpleType>
    </xsd:element>
    <xsd:element name="DocumentoPrincipalVersion" ma:index="38" nillable="true" ma:displayName="DocumentoPrincipal Version" ma:hidden="true" ma:internalName="DocumentoPrincipalVersion" ma:readOnly="false">
      <xsd:simpleType>
        <xsd:restriction base="dms:Text"/>
      </xsd:simpleType>
    </xsd:element>
    <xsd:element name="FlagTipoDoc" ma:index="39" nillable="true" ma:displayName="FlagTipoDoc" ma:hidden="true" ma:internalName="FlagTipoDoc" ma:readOnly="false">
      <xsd:simpleType>
        <xsd:restriction base="dms:Text"/>
      </xsd:simpleType>
    </xsd:element>
    <xsd:element name="ControlSOX" ma:index="40" nillable="true" ma:displayName="ControlSOX" ma:default="0" ma:hidden="true" ma:internalName="ControlSOX" ma:readOnly="false">
      <xsd:simpleType>
        <xsd:restriction base="dms:Boolean"/>
      </xsd:simpleType>
    </xsd:element>
    <xsd:element name="CodigoSOX" ma:index="41" nillable="true" ma:displayName="CodigoSOX" ma:hidden="true" ma:list="{40f2847a-cd91-4373-870a-9b61174e97c8}" ma:internalName="CodigoSOX" ma:readOnly="false" ma:showField="Title" ma:web="326e9f66-6c94-4a1f-9693-eca0f69d5c1e">
      <xsd:complexType>
        <xsd:complexContent>
          <xsd:extension base="dms:MultiChoiceLookup">
            <xsd:sequence>
              <xsd:element name="Value" type="dms:Lookup" maxOccurs="unbounded" minOccurs="0" nillable="true"/>
            </xsd:sequence>
          </xsd:extension>
        </xsd:complexContent>
      </xsd:complexType>
    </xsd:element>
    <xsd:element name="GrupoDistribucion" ma:index="42" nillable="true" ma:displayName="Grupos de distribución" ma:hidden="true" ma:internalName="GrupoDistribucion" ma:readOnly="false">
      <xsd:simpleType>
        <xsd:restriction base="dms:Text"/>
      </xsd:simpleType>
    </xsd:element>
    <xsd:element name="FlagVigente" ma:index="43" nillable="true" ma:displayName="FlagVigente" ma:default="0" ma:hidden="true" ma:internalName="FlagVigente" ma:readOnly="false">
      <xsd:simpleType>
        <xsd:restriction base="dms:Boolean"/>
      </xsd:simpleType>
    </xsd:element>
    <xsd:element name="EstadoDocPublicado" ma:index="44" nillable="true" ma:displayName="Estado documento publicado" ma:default="Vigente" ma:format="Dropdown" ma:hidden="true" ma:internalName="EstadoDocPublicado" ma:readOnly="false">
      <xsd:simpleType>
        <xsd:restriction base="dms:Choice">
          <xsd:enumeration value="Vigente"/>
          <xsd:enumeration value="Dado de baja"/>
          <xsd:enumeration value="Obsoleto"/>
        </xsd:restriction>
      </xsd:simpleType>
    </xsd:element>
    <xsd:element name="Conservacion" ma:index="45" nillable="true" ma:displayName="Conservacion" ma:hidden="true" ma:list="{c883e5c4-334b-44ad-ad66-afca3b356fab}" ma:internalName="Conservacion" ma:readOnly="false" ma:showField="Title" ma:web="326e9f66-6c94-4a1f-9693-eca0f69d5c1e">
      <xsd:simpleType>
        <xsd:restriction base="dms:Lookup"/>
      </xsd:simpleType>
    </xsd:element>
    <xsd:element name="Capacitador" ma:index="46" nillable="true" ma:displayName="Capacitador" ma:hidden="true" ma:SearchPeopleOnly="false" ma:SharePointGroup="0" ma:internalName="Capacit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orizador" ma:index="47" nillable="true" ma:displayName="Autorizador" ma:hidden="true" ma:SearchPeopleOnly="false" ma:SharePointGroup="0" ma:internalName="Autor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56" nillable="true" ma:displayName="Compartido con" ma:hidden="true"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7" nillable="true" ma:displayName="Detalles de uso compartido" ma:hidden="true" ma:internalName="SharedWithDetails" ma:readOnly="true">
      <xsd:simpleType>
        <xsd:restriction base="dms:Note"/>
      </xsd:simpleType>
    </xsd:element>
    <xsd:element name="Revisor1" ma:index="70" nillable="true" ma:displayName="Revisor1" ma:hidden="true" ma:SearchPeopleOnly="false" ma:SharePointGroup="0" ma:internalName="Revisor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74" nillable="true" ma:displayName="Taxonomy Catch All Column" ma:hidden="true" ma:list="{8d119618-66c6-49b3-a6cd-74d13d96621f}" ma:internalName="TaxCatchAll" ma:showField="CatchAllData" ma:web="326e9f66-6c94-4a1f-9693-eca0f69d5c1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b1cfb-57f8-48f2-8d94-2b6e594e5502" elementFormDefault="qualified">
    <xsd:import namespace="http://schemas.microsoft.com/office/2006/documentManagement/types"/>
    <xsd:import namespace="http://schemas.microsoft.com/office/infopath/2007/PartnerControls"/>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Transformado" ma:index="58" nillable="true" ma:displayName="Transformado" ma:hidden="true" ma:internalName="Transformado" ma:readOnly="false">
      <xsd:simpleType>
        <xsd:restriction base="dms:Text">
          <xsd:maxLength value="255"/>
        </xsd:restriction>
      </xsd:simpleType>
    </xsd:element>
    <xsd:element name="Tipo_" ma:index="59" nillable="true" ma:displayName="Tipo_" ma:hidden="true" ma:internalName="Tipo_" ma:readOnly="false">
      <xsd:simpleType>
        <xsd:restriction base="dms:Text">
          <xsd:maxLength value="255"/>
        </xsd:restriction>
      </xsd:simpleType>
    </xsd:element>
    <xsd:element name="Calificar" ma:index="60" nillable="true" ma:displayName="Calificar" ma:format="Hyperlink" ma:internalName="Calificar">
      <xsd:complexType>
        <xsd:complexContent>
          <xsd:extension base="dms:URL">
            <xsd:sequence>
              <xsd:element name="Url" type="dms:ValidUrl" minOccurs="0" nillable="true"/>
              <xsd:element name="Description" type="xsd:string" nillable="true"/>
            </xsd:sequence>
          </xsd:extension>
        </xsd:complexContent>
      </xsd:complexType>
    </xsd:element>
    <xsd:element name="CC_Comentarios" ma:index="61" nillable="true" ma:displayName="CC_Comentarios" ma:hidden="true" ma:internalName="CC_Comentarios" ma:readOnly="false">
      <xsd:simpleType>
        <xsd:restriction base="dms:Note"/>
      </xsd:simpleType>
    </xsd:element>
    <xsd:element name="CC_ControlCambios" ma:index="62" nillable="true" ma:displayName="CC_ControlCambios" ma:hidden="true" ma:internalName="CC_ControlCambios" ma:readOnly="false">
      <xsd:simpleType>
        <xsd:restriction base="dms:Text">
          <xsd:maxLength value="255"/>
        </xsd:restriction>
      </xsd:simpleType>
    </xsd:element>
    <xsd:element name="CC_DocRelacionados" ma:index="63" nillable="true" ma:displayName="CC_DocRelacionados" ma:hidden="true" ma:internalName="CC_DocRelacionados" ma:readOnly="false">
      <xsd:simpleType>
        <xsd:restriction base="dms:Text">
          <xsd:maxLength value="255"/>
        </xsd:restriction>
      </xsd:simpleType>
    </xsd:element>
    <xsd:element name="CC_EstructuraDoc" ma:index="64" nillable="true" ma:displayName="CC_EstructuraDoc" ma:hidden="true" ma:internalName="CC_EstructuraDoc" ma:readOnly="false">
      <xsd:simpleType>
        <xsd:restriction base="dms:Text">
          <xsd:maxLength value="255"/>
        </xsd:restriction>
      </xsd:simpleType>
    </xsd:element>
    <xsd:element name="CC_Notificado" ma:index="65" nillable="true" ma:displayName="CC_Notificado" ma:default="0" ma:hidden="true" ma:internalName="CC_Notificado" ma:readOnly="false">
      <xsd:simpleType>
        <xsd:restriction base="dms:Boolean"/>
      </xsd:simpleType>
    </xsd:element>
    <xsd:element name="CC_OtroLabel" ma:index="66" nillable="true" ma:displayName="CC_OtroLabel" ma:hidden="true" ma:internalName="CC_OtroLabel" ma:readOnly="false">
      <xsd:simpleType>
        <xsd:restriction base="dms:Text">
          <xsd:maxLength value="255"/>
        </xsd:restriction>
      </xsd:simpleType>
    </xsd:element>
    <xsd:element name="CC_OtrosValor" ma:index="67" nillable="true" ma:displayName="CC_OtrosValor" ma:hidden="true" ma:internalName="CC_OtrosValor" ma:readOnly="false">
      <xsd:simpleType>
        <xsd:restriction base="dms:Text">
          <xsd:maxLength value="255"/>
        </xsd:restriction>
      </xsd:simpleType>
    </xsd:element>
    <xsd:element name="CC_Redaccion" ma:index="68" nillable="true" ma:displayName="CC_Redaccion" ma:hidden="true" ma:internalName="CC_Redaccion" ma:readOnly="false">
      <xsd:simpleType>
        <xsd:restriction base="dms:Text">
          <xsd:maxLength value="255"/>
        </xsd:restriction>
      </xsd:simpleType>
    </xsd:element>
    <xsd:element name="ControlCalidad" ma:index="69" nillable="true" ma:displayName="ControlCalidad" ma:hidden="true" ma:internalName="ControlCalidad" ma:readOnly="false">
      <xsd:simpleType>
        <xsd:restriction base="dms:Text">
          <xsd:maxLength value="255"/>
        </xsd:restriction>
      </xsd:simpleType>
    </xsd:element>
    <xsd:element name="lcf76f155ced4ddcb4097134ff3c332f" ma:index="73" nillable="true" ma:taxonomy="true" ma:internalName="lcf76f155ced4ddcb4097134ff3c332f" ma:taxonomyFieldName="MediaServiceImageTags" ma:displayName="Etiquetas de imagen" ma:readOnly="false" ma:fieldId="{5cf76f15-5ced-4ddc-b409-7134ff3c332f}" ma:taxonomyMulti="true" ma:sspId="76a0f718-64e7-4125-a6af-7a61992d9c45" ma:termSetId="09814cd3-568e-fe90-9814-8d621ff8fb84" ma:anchorId="fba54fb3-c3e1-fe81-a776-ca4b69148c4d" ma:open="true" ma:isKeyword="false">
      <xsd:complexType>
        <xsd:sequence>
          <xsd:element ref="pc:Terms" minOccurs="0" maxOccurs="1"/>
        </xsd:sequence>
      </xsd:complex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EventHashCode" ma:index="76" nillable="true" ma:displayName="MediaServiceEventHashCode" ma:hidden="true" ma:internalName="MediaServiceEventHashCode" ma:readOnly="true">
      <xsd:simpleType>
        <xsd:restriction base="dms:Text"/>
      </xsd:simpleType>
    </xsd:element>
    <xsd:element name="MetadataActualizada" ma:index="77" nillable="true" ma:displayName="MetadataActualizada" ma:internalName="MetadataActualizada">
      <xsd:simpleType>
        <xsd:restriction base="dms:Text">
          <xsd:maxLength value="255"/>
        </xsd:restriction>
      </xsd:simpleType>
    </xsd:element>
    <xsd:element name="Consorcio" ma:index="78" nillable="true" ma:displayName="Consorcio" ma:default="1" ma:internalName="Consorci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dDocumento xmlns="326e9f66-6c94-4a1f-9693-eca0f69d5c1e">COR-F-REC-VAC-05.03</CodDocumento>
    <UsuarioEnUso xmlns="326e9f66-6c94-4a1f-9693-eca0f69d5c1e">
      <UserInfo>
        <DisplayName>Jorge L. Santa Cruz Espinoza</DisplayName>
        <AccountId>12</AccountId>
        <AccountType/>
      </UserInfo>
    </UsuarioEnUso>
    <TiempoAlmacenamiento xmlns="326e9f66-6c94-4a1f-9693-eca0f69d5c1e">16</TiempoAlmacenamiento>
    <DptoLiderProceso xmlns="326e9f66-6c94-4a1f-9693-eca0f69d5c1e">Rector/Academic Managemnt</DptoLiderProceso>
    <Revisor xmlns="326e9f66-6c94-4a1f-9693-eca0f69d5c1e">
      <UserInfo>
        <DisplayName>623</DisplayName>
        <AccountId>623</AccountId>
        <AccountType/>
      </UserInfo>
    </Revisor>
    <Sponsor xmlns="326e9f66-6c94-4a1f-9693-eca0f69d5c1e" xsi:nil="true"/>
    <FlagVigente xmlns="326e9f66-6c94-4a1f-9693-eca0f69d5c1e">false</FlagVigente>
    <Revisor1 xmlns="326e9f66-6c94-4a1f-9693-eca0f69d5c1e">
      <UserInfo>
        <DisplayName/>
        <AccountId xsi:nil="true"/>
        <AccountType/>
      </UserInfo>
    </Revisor1>
    <Transformado xmlns="995b1cfb-57f8-48f2-8d94-2b6e594e5502" xsi:nil="true"/>
    <Version_ xmlns="326e9f66-6c94-4a1f-9693-eca0f69d5c1e">5</Version_>
    <LiderProc xmlns="326e9f66-6c94-4a1f-9693-eca0f69d5c1e">
      <UserInfo>
        <DisplayName>Rocio D. Quiliano Terreros</DisplayName>
        <AccountId>453</AccountId>
        <AccountType/>
      </UserInfo>
    </LiderProc>
    <NombreAplicativoBD xmlns="326e9f66-6c94-4a1f-9693-eca0f69d5c1e" xsi:nil="true"/>
    <DocumentoPrincipalTitulo xmlns="326e9f66-6c94-4a1f-9693-eca0f69d5c1e">Modalidades para Obtención de Grado de Bachiller</DocumentoPrincipalTitulo>
    <SubProc xmlns="326e9f66-6c94-4a1f-9693-eca0f69d5c1e" xsi:nil="true"/>
    <SolicitudCreador xmlns="326e9f66-6c94-4a1f-9693-eca0f69d5c1e">SOL-A-2022-0104</SolicitudCreador>
    <FlagTipoDoc xmlns="326e9f66-6c94-4a1f-9693-eca0f69d5c1e" xsi:nil="true"/>
    <ControlCalidad xmlns="995b1cfb-57f8-48f2-8d94-2b6e594e5502" xsi:nil="true"/>
    <CodSolicitud xmlns="326e9f66-6c94-4a1f-9693-eca0f69d5c1e">SOL-A-2022-0104</CodSolicitud>
    <Revisor2 xmlns="326e9f66-6c94-4a1f-9693-eca0f69d5c1e">
      <UserInfo>
        <DisplayName/>
        <AccountId xsi:nil="true"/>
        <AccountType/>
      </UserInfo>
    </Revisor2>
    <CC_DocRelacionados xmlns="995b1cfb-57f8-48f2-8d94-2b6e594e5502" xsi:nil="true"/>
    <FechaPublicacion xmlns="326e9f66-6c94-4a1f-9693-eca0f69d5c1e">2022-04-28T05:00:00+00:00</FechaPublicacion>
    <CriteriodeRevision xmlns="326e9f66-6c94-4a1f-9693-eca0f69d5c1e" xsi:nil="true"/>
    <DocumentoPrincipalFechaPub xmlns="326e9f66-6c94-4a1f-9693-eca0f69d5c1e">2021-02-16T00:00:00+00:00</DocumentoPrincipalFechaPub>
    <Conservacion xmlns="326e9f66-6c94-4a1f-9693-eca0f69d5c1e" xsi:nil="true"/>
    <TipoDoc xmlns="326e9f66-6c94-4a1f-9693-eca0f69d5c1e">2</TipoDoc>
    <CodigoSOX xmlns="326e9f66-6c94-4a1f-9693-eca0f69d5c1e" xsi:nil="true"/>
    <MacroProc xmlns="326e9f66-6c94-4a1f-9693-eca0f69d5c1e">7</MacroProc>
    <DocumentoPrincipalCod xmlns="326e9f66-6c94-4a1f-9693-eca0f69d5c1e">COR-P-REC-VAC-05</DocumentoPrincipalCod>
    <DocumentoPrincipalVersion xmlns="326e9f66-6c94-4a1f-9693-eca0f69d5c1e">11</DocumentoPrincipalVersion>
    <Elaborador xmlns="326e9f66-6c94-4a1f-9693-eca0f69d5c1e">
      <UserInfo>
        <DisplayName>Lupe Y. Gallardo Pastor</DisplayName>
        <AccountId>1417</AccountId>
        <AccountType/>
      </UserInfo>
    </Elaborador>
    <FechaCarga xmlns="326e9f66-6c94-4a1f-9693-eca0f69d5c1e" xsi:nil="true"/>
    <Ubicacion xmlns="326e9f66-6c94-4a1f-9693-eca0f69d5c1e">5.5.	Sistema de Gestión de Tesis</Ubicacion>
    <GruposDistribucion xmlns="326e9f66-6c94-4a1f-9693-eca0f69d5c1e">
      <UserInfo>
        <DisplayName>37</DisplayName>
        <AccountId>37</AccountId>
        <AccountType/>
      </UserInfo>
    </GruposDistribucion>
    <AreaSolicitante xmlns="326e9f66-6c94-4a1f-9693-eca0f69d5c1e" xsi:nil="true"/>
    <DocumentosRelacionados xmlns="326e9f66-6c94-4a1f-9693-eca0f69d5c1e">false</DocumentosRelacionados>
    <EnUso xmlns="326e9f66-6c94-4a1f-9693-eca0f69d5c1e">false</EnUso>
    <CC_Notificado xmlns="995b1cfb-57f8-48f2-8d94-2b6e594e5502">false</CC_Notificado>
    <IdSolicitudAux xmlns="326e9f66-6c94-4a1f-9693-eca0f69d5c1e" xsi:nil="true"/>
    <Clasificacion xmlns="326e9f66-6c94-4a1f-9693-eca0f69d5c1e" xsi:nil="true"/>
    <ControlSOX xmlns="326e9f66-6c94-4a1f-9693-eca0f69d5c1e">false</ControlSOX>
    <EstadoDocPublicado xmlns="326e9f66-6c94-4a1f-9693-eca0f69d5c1e">Vigente</EstadoDocPublicado>
    <AreaProceso xmlns="326e9f66-6c94-4a1f-9693-eca0f69d5c1e" xsi:nil="true"/>
    <Analista xmlns="326e9f66-6c94-4a1f-9693-eca0f69d5c1e">
      <UserInfo>
        <DisplayName>Jorge L. Santa Cruz Espinoza</DisplayName>
        <AccountId>12</AccountId>
        <AccountType/>
      </UserInfo>
    </Analista>
    <Tipo_ xmlns="995b1cfb-57f8-48f2-8d94-2b6e594e5502" xsi:nil="true"/>
    <CC_Comentarios xmlns="995b1cfb-57f8-48f2-8d94-2b6e594e5502" xsi:nil="true"/>
    <CC_OtroLabel xmlns="995b1cfb-57f8-48f2-8d94-2b6e594e5502" xsi:nil="true"/>
    <CC_OtrosValor xmlns="995b1cfb-57f8-48f2-8d94-2b6e594e5502" xsi:nil="true"/>
    <FechaVigencia xmlns="326e9f66-6c94-4a1f-9693-eca0f69d5c1e">2022-04-28T05:00:00+00:00</FechaVigencia>
    <Calificar xmlns="995b1cfb-57f8-48f2-8d94-2b6e594e5502">
      <Url xsi:nil="true"/>
      <Description xsi:nil="true"/>
    </Calificar>
    <CC_ControlCambios xmlns="995b1cfb-57f8-48f2-8d94-2b6e594e5502" xsi:nil="true"/>
    <CC_Redaccion xmlns="995b1cfb-57f8-48f2-8d94-2b6e594e5502" xsi:nil="true"/>
    <UsuarioSolicitante xmlns="326e9f66-6c94-4a1f-9693-eca0f69d5c1e">
      <UserInfo>
        <DisplayName>Lupe Y. Gallardo Pastor</DisplayName>
        <AccountId>1417</AccountId>
        <AccountType/>
      </UserInfo>
    </UsuarioSolicitante>
    <GrupoDistribucion xmlns="326e9f66-6c94-4a1f-9693-eca0f69d5c1e" xsi:nil="true"/>
    <CC_EstructuraDoc xmlns="995b1cfb-57f8-48f2-8d94-2b6e594e5502" xsi:nil="true"/>
    <TipoProceso xmlns="326e9f66-6c94-4a1f-9693-eca0f69d5c1e">3</TipoProceso>
    <CodificacionDocumento xmlns="326e9f66-6c94-4a1f-9693-eca0f69d5c1e">COD-ASIG-1060</CodificacionDocumento>
    <Responsable xmlns="326e9f66-6c94-4a1f-9693-eca0f69d5c1e">Docente / Asesor</Responsable>
    <Capacitador xmlns="326e9f66-6c94-4a1f-9693-eca0f69d5c1e">
      <UserInfo>
        <DisplayName>Lupe Y. Gallardo Pastor</DisplayName>
        <AccountId>1417</AccountId>
        <AccountType/>
      </UserInfo>
    </Capacitador>
    <Autorizador xmlns="326e9f66-6c94-4a1f-9693-eca0f69d5c1e">
      <UserInfo>
        <DisplayName/>
        <AccountId>-1</AccountId>
        <AccountType/>
      </UserInfo>
    </Autorizador>
    <TaxCatchAll xmlns="326e9f66-6c94-4a1f-9693-eca0f69d5c1e" xsi:nil="true"/>
    <lcf76f155ced4ddcb4097134ff3c332f xmlns="995b1cfb-57f8-48f2-8d94-2b6e594e5502">
      <Terms xmlns="http://schemas.microsoft.com/office/infopath/2007/PartnerControls"/>
    </lcf76f155ced4ddcb4097134ff3c332f>
    <MetadataActualizada xmlns="995b1cfb-57f8-48f2-8d94-2b6e594e5502">EnUso</MetadataActualizada>
    <Consorcio xmlns="995b1cfb-57f8-48f2-8d94-2b6e594e5502">true</Consorcio>
  </documentManagement>
</p:properties>
</file>

<file path=customXml/itemProps1.xml><?xml version="1.0" encoding="utf-8"?>
<ds:datastoreItem xmlns:ds="http://schemas.openxmlformats.org/officeDocument/2006/customXml" ds:itemID="{4EE6CDFD-6F09-439E-A1B0-02CFAE5A99C9}">
  <ds:schemaRefs>
    <ds:schemaRef ds:uri="http://schemas.microsoft.com/sharepoint/v3/contenttype/forms"/>
  </ds:schemaRefs>
</ds:datastoreItem>
</file>

<file path=customXml/itemProps2.xml><?xml version="1.0" encoding="utf-8"?>
<ds:datastoreItem xmlns:ds="http://schemas.openxmlformats.org/officeDocument/2006/customXml" ds:itemID="{E6D67D6C-DE99-477B-B288-C85176511A60}">
  <ds:schemaRefs>
    <ds:schemaRef ds:uri="http://schemas.openxmlformats.org/officeDocument/2006/bibliography"/>
  </ds:schemaRefs>
</ds:datastoreItem>
</file>

<file path=customXml/itemProps3.xml><?xml version="1.0" encoding="utf-8"?>
<ds:datastoreItem xmlns:ds="http://schemas.openxmlformats.org/officeDocument/2006/customXml" ds:itemID="{F3481FBF-511E-4C0E-82DC-A66A44CE4BF7}"/>
</file>

<file path=customXml/itemProps4.xml><?xml version="1.0" encoding="utf-8"?>
<ds:datastoreItem xmlns:ds="http://schemas.openxmlformats.org/officeDocument/2006/customXml" ds:itemID="{1B5804D6-FADA-4E9F-A2BB-CFE141DA1F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2016 Producto SGI_TESIS Informe de INVESTIGACIÓN bachiller (003)</Template>
  <TotalTime>40</TotalTime>
  <Pages>14</Pages>
  <Words>1209</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para Investigación Teórica - Revisión de la Literatura</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Investigación Teórica - Revisión de la Literatura</dc:title>
  <dc:creator>Rocio del Carmen Quiliano Terreros</dc:creator>
  <cp:lastModifiedBy>Jorge L. Santa Cruz Espinoza</cp:lastModifiedBy>
  <cp:revision>23</cp:revision>
  <dcterms:created xsi:type="dcterms:W3CDTF">2022-03-03T19:43:00Z</dcterms:created>
  <dcterms:modified xsi:type="dcterms:W3CDTF">2022-04-06T04:02:00Z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0x010100480D7A2893F2004A8EC647D5F9EBF00800A2851CFE6AF60442BB1143DE21B977B5</vt:lpwstr>
  </property>
  <property fmtid="{D5CDD505-2E9C-101B-9397-08002B2CF9AE}" pid="3" name="_ExtendedDescription">
    <vt:lpwstr/>
  </property>
</Properties>
</file>